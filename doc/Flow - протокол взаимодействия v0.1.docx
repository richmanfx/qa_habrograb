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434" w:rsidRPr="00CC7F28" w:rsidRDefault="00153434" w:rsidP="00153434">
      <w:pPr>
        <w:pStyle w:val="af1"/>
      </w:pPr>
      <w:bookmarkStart w:id="0" w:name="_Toc371926592"/>
      <w:r w:rsidRPr="00CC7F2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44CE1B" wp14:editId="78A3D4D2">
                <wp:simplePos x="0" y="0"/>
                <wp:positionH relativeFrom="column">
                  <wp:posOffset>98425</wp:posOffset>
                </wp:positionH>
                <wp:positionV relativeFrom="paragraph">
                  <wp:posOffset>-1071616</wp:posOffset>
                </wp:positionV>
                <wp:extent cx="873457" cy="2924175"/>
                <wp:effectExtent l="0" t="0" r="3175" b="952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57" cy="2924175"/>
                        </a:xfrm>
                        <a:prstGeom prst="rect">
                          <a:avLst/>
                        </a:prstGeom>
                        <a:solidFill>
                          <a:srgbClr val="00A8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F89" w:rsidRDefault="003A5F89" w:rsidP="001534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4CE1B" id="Прямоугольник 57" o:spid="_x0000_s1026" style="position:absolute;margin-left:7.75pt;margin-top:-84.4pt;width:68.8pt;height:23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" fillcolor="#00a8e7" stroked="f" strokeweight="1pt">
                <v:textbox>
                  <w:txbxContent>
                    <w:p w:rsidR="003A5F89" w:rsidRDefault="003A5F89" w:rsidP="001534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C7F2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87586" wp14:editId="6B316B9F">
                <wp:simplePos x="0" y="0"/>
                <wp:positionH relativeFrom="column">
                  <wp:posOffset>1236699</wp:posOffset>
                </wp:positionH>
                <wp:positionV relativeFrom="paragraph">
                  <wp:posOffset>-202565</wp:posOffset>
                </wp:positionV>
                <wp:extent cx="3352800" cy="1327785"/>
                <wp:effectExtent l="0" t="0" r="0" b="5715"/>
                <wp:wrapNone/>
                <wp:docPr id="39" name="Поле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32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5F89" w:rsidRPr="00CC7F28" w:rsidRDefault="003A5F89" w:rsidP="00153434">
                            <w:pPr>
                              <w:ind w:left="57" w:hanging="57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CC7F28">
                              <w:rPr>
                                <w:i/>
                                <w:sz w:val="20"/>
                                <w:szCs w:val="20"/>
                              </w:rPr>
                              <w:t>“Optimizing the performance of computer systems has always been an art relegated to a few individuals who happen to have the ‘right skills’.”</w:t>
                            </w:r>
                          </w:p>
                          <w:p w:rsidR="003A5F89" w:rsidRPr="00CC7F28" w:rsidRDefault="003A5F89" w:rsidP="00AE4500">
                            <w:pPr>
                              <w:ind w:left="57" w:hanging="57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C7F28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7F28">
                              <w:rPr>
                                <w:b/>
                                <w:sz w:val="20"/>
                                <w:szCs w:val="20"/>
                              </w:rPr>
                              <w:t>Amir H. Majidimehr</w:t>
                            </w:r>
                            <w:r w:rsidRPr="00CC7F28">
                              <w:rPr>
                                <w:sz w:val="20"/>
                                <w:szCs w:val="20"/>
                              </w:rPr>
                              <w:br/>
                              <w:t>Optimizing Unix for Performance, 1994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287586" id="_x0000_t202" coordsize="21600,21600" o:spt="202" path="m,l,21600r21600,l21600,xe">
                <v:stroke joinstyle="miter"/>
                <v:path gradientshapeok="t" o:connecttype="rect"/>
              </v:shapetype>
              <v:shape id="Поле 39" o:spid="_x0000_s1027" type="#_x0000_t202" style="position:absolute;margin-left:97.4pt;margin-top:-15.95pt;width:264pt;height:10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" stroked="f">
                <v:textbox>
                  <w:txbxContent>
                    <w:p w:rsidR="003A5F89" w:rsidRPr="00CC7F28" w:rsidRDefault="003A5F89" w:rsidP="00153434">
                      <w:pPr>
                        <w:ind w:left="57" w:hanging="57"/>
                        <w:rPr>
                          <w:i/>
                          <w:sz w:val="20"/>
                          <w:szCs w:val="20"/>
                        </w:rPr>
                      </w:pPr>
                      <w:r w:rsidRPr="00CC7F28">
                        <w:rPr>
                          <w:i/>
                          <w:sz w:val="20"/>
                          <w:szCs w:val="20"/>
                        </w:rPr>
                        <w:t>“Optimizing the performance of computer systems has always been an art relegated to a few individuals who happen to have the ‘right skills’.”</w:t>
                      </w:r>
                    </w:p>
                    <w:p w:rsidR="003A5F89" w:rsidRPr="00CC7F28" w:rsidRDefault="003A5F89" w:rsidP="00AE4500">
                      <w:pPr>
                        <w:ind w:left="57" w:hanging="57"/>
                        <w:jc w:val="left"/>
                        <w:rPr>
                          <w:sz w:val="20"/>
                          <w:szCs w:val="20"/>
                        </w:rPr>
                      </w:pPr>
                      <w:r w:rsidRPr="00CC7F28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CC7F28">
                        <w:rPr>
                          <w:b/>
                          <w:sz w:val="20"/>
                          <w:szCs w:val="20"/>
                        </w:rPr>
                        <w:t>Amir H. Majidimehr</w:t>
                      </w:r>
                      <w:r w:rsidRPr="00CC7F28">
                        <w:rPr>
                          <w:sz w:val="20"/>
                          <w:szCs w:val="20"/>
                        </w:rPr>
                        <w:br/>
                        <w:t>Optimizing Unix for Performance, 1994</w:t>
                      </w:r>
                    </w:p>
                  </w:txbxContent>
                </v:textbox>
              </v:shape>
            </w:pict>
          </mc:Fallback>
        </mc:AlternateContent>
      </w:r>
    </w:p>
    <w:p w:rsidR="00153434" w:rsidRPr="00CC7F28" w:rsidRDefault="00153434" w:rsidP="00153434">
      <w:pPr>
        <w:rPr>
          <w:lang w:eastAsia="x-none"/>
        </w:rPr>
      </w:pPr>
    </w:p>
    <w:p w:rsidR="00153434" w:rsidRPr="00CC7F28" w:rsidRDefault="00153434" w:rsidP="00153434">
      <w:pPr>
        <w:rPr>
          <w:lang w:eastAsia="x-none"/>
        </w:rPr>
      </w:pPr>
    </w:p>
    <w:p w:rsidR="00153434" w:rsidRPr="00CC7F28" w:rsidRDefault="00AE4500" w:rsidP="00153434">
      <w:pPr>
        <w:rPr>
          <w:lang w:eastAsia="x-none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4384" behindDoc="0" locked="0" layoutInCell="1" allowOverlap="1" wp14:anchorId="15E919F4" wp14:editId="2A955B11">
            <wp:simplePos x="0" y="0"/>
            <wp:positionH relativeFrom="column">
              <wp:posOffset>93980</wp:posOffset>
            </wp:positionH>
            <wp:positionV relativeFrom="paragraph">
              <wp:posOffset>87462</wp:posOffset>
            </wp:positionV>
            <wp:extent cx="5592445" cy="1127760"/>
            <wp:effectExtent l="0" t="0" r="8255" b="0"/>
            <wp:wrapNone/>
            <wp:docPr id="2" name="Рисунок 46" descr="big_logo_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 descr="big_logo_2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3434" w:rsidRPr="00CC7F28" w:rsidRDefault="00153434" w:rsidP="00153434">
      <w:pPr>
        <w:rPr>
          <w:lang w:eastAsia="x-none"/>
        </w:rPr>
      </w:pPr>
    </w:p>
    <w:p w:rsidR="00153434" w:rsidRPr="00CC7F28" w:rsidRDefault="00153434" w:rsidP="00153434">
      <w:pPr>
        <w:rPr>
          <w:lang w:eastAsia="x-none"/>
        </w:rPr>
      </w:pPr>
    </w:p>
    <w:p w:rsidR="00153434" w:rsidRPr="00CC7F28" w:rsidRDefault="00153434" w:rsidP="00153434">
      <w:pPr>
        <w:rPr>
          <w:lang w:eastAsia="x-none"/>
        </w:rPr>
      </w:pPr>
    </w:p>
    <w:p w:rsidR="00153434" w:rsidRPr="00CC7F28" w:rsidRDefault="00153434" w:rsidP="00153434">
      <w:pPr>
        <w:rPr>
          <w:lang w:eastAsia="x-none"/>
        </w:rPr>
      </w:pPr>
    </w:p>
    <w:p w:rsidR="00153434" w:rsidRPr="00CC7F28" w:rsidRDefault="00AE4500" w:rsidP="00153434">
      <w:pPr>
        <w:rPr>
          <w:lang w:eastAsia="x-none"/>
        </w:rPr>
      </w:pPr>
      <w:r w:rsidRPr="00CC7F28"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D950B9" wp14:editId="3FFAA179">
                <wp:simplePos x="0" y="0"/>
                <wp:positionH relativeFrom="column">
                  <wp:posOffset>117475</wp:posOffset>
                </wp:positionH>
                <wp:positionV relativeFrom="paragraph">
                  <wp:posOffset>255641</wp:posOffset>
                </wp:positionV>
                <wp:extent cx="873125" cy="5539740"/>
                <wp:effectExtent l="0" t="0" r="3175" b="3810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5539740"/>
                        </a:xfrm>
                        <a:prstGeom prst="rect">
                          <a:avLst/>
                        </a:prstGeom>
                        <a:solidFill>
                          <a:srgbClr val="00A8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F89" w:rsidRDefault="003A5F89" w:rsidP="00153434">
                            <w:pPr>
                              <w:shd w:val="clear" w:color="auto" w:fill="00A8E7"/>
                              <w:jc w:val="center"/>
                            </w:pPr>
                          </w:p>
                          <w:p w:rsidR="003A5F89" w:rsidRDefault="003A5F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950B9" id="Прямоугольник 66" o:spid="_x0000_s1028" style="position:absolute;left:0;text-align:left;margin-left:9.25pt;margin-top:20.15pt;width:68.75pt;height:436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" fillcolor="#00a8e7" stroked="f" strokeweight="1pt">
                <v:textbox>
                  <w:txbxContent>
                    <w:p w:rsidR="003A5F89" w:rsidRDefault="003A5F89" w:rsidP="00153434">
                      <w:pPr>
                        <w:shd w:val="clear" w:color="auto" w:fill="00A8E7"/>
                        <w:jc w:val="center"/>
                      </w:pPr>
                    </w:p>
                    <w:p w:rsidR="003A5F89" w:rsidRDefault="003A5F89"/>
                  </w:txbxContent>
                </v:textbox>
              </v:rect>
            </w:pict>
          </mc:Fallback>
        </mc:AlternateContent>
      </w:r>
    </w:p>
    <w:p w:rsidR="00153434" w:rsidRPr="00CC7F28" w:rsidRDefault="00153434" w:rsidP="00153434">
      <w:pPr>
        <w:rPr>
          <w:lang w:eastAsia="x-none"/>
        </w:rPr>
      </w:pPr>
    </w:p>
    <w:p w:rsidR="00153434" w:rsidRPr="00CC7F28" w:rsidRDefault="00153434" w:rsidP="00153434">
      <w:pPr>
        <w:rPr>
          <w:lang w:eastAsia="x-none"/>
        </w:rPr>
      </w:pPr>
      <w:r w:rsidRPr="00CC7F28"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3EE867" wp14:editId="4766A2F1">
                <wp:simplePos x="0" y="0"/>
                <wp:positionH relativeFrom="column">
                  <wp:posOffset>1282053</wp:posOffset>
                </wp:positionH>
                <wp:positionV relativeFrom="paragraph">
                  <wp:posOffset>127646</wp:posOffset>
                </wp:positionV>
                <wp:extent cx="4576445" cy="2346385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6445" cy="234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5F89" w:rsidRPr="00F12536" w:rsidRDefault="003A5F89" w:rsidP="00720A74">
                            <w:pPr>
                              <w:suppressAutoHyphens/>
                              <w:spacing w:after="0"/>
                              <w:jc w:val="left"/>
                              <w:rPr>
                                <w:rFonts w:cs="Calibri"/>
                                <w:b/>
                                <w:color w:val="00A8E7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0A8E7"/>
                                <w:sz w:val="56"/>
                                <w:szCs w:val="56"/>
                              </w:rPr>
                              <w:t>Flow</w:t>
                            </w:r>
                          </w:p>
                          <w:p w:rsidR="003A5F89" w:rsidRDefault="003A5F89" w:rsidP="00153434">
                            <w:pPr>
                              <w:spacing w:before="360" w:after="0"/>
                              <w:rPr>
                                <w:rFonts w:cs="Calibri"/>
                                <w:color w:val="000000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sz w:val="36"/>
                                <w:szCs w:val="36"/>
                                <w:lang w:val="ru-RU"/>
                              </w:rPr>
                              <w:t>Протокол взаи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cs="Calibri"/>
                                <w:color w:val="000000"/>
                                <w:sz w:val="36"/>
                                <w:szCs w:val="36"/>
                                <w:lang w:val="ru-RU"/>
                              </w:rPr>
                              <w:t>модействия</w:t>
                            </w:r>
                          </w:p>
                          <w:p w:rsidR="003A5F89" w:rsidRPr="00E87AC1" w:rsidRDefault="003A5F89" w:rsidP="00E87AC1">
                            <w:pPr>
                              <w:pStyle w:val="a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Версия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EE867" id="Надпись 2" o:spid="_x0000_s1029" type="#_x0000_t202" style="position:absolute;left:0;text-align:left;margin-left:100.95pt;margin-top:10.05pt;width:360.35pt;height:1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" stroked="f">
                <v:textbox>
                  <w:txbxContent>
                    <w:p w:rsidR="003A5F89" w:rsidRPr="00F12536" w:rsidRDefault="003A5F89" w:rsidP="00720A74">
                      <w:pPr>
                        <w:suppressAutoHyphens/>
                        <w:spacing w:after="0"/>
                        <w:jc w:val="left"/>
                        <w:rPr>
                          <w:rFonts w:cs="Calibri"/>
                          <w:b/>
                          <w:color w:val="00A8E7"/>
                          <w:sz w:val="56"/>
                          <w:szCs w:val="56"/>
                        </w:rPr>
                      </w:pPr>
                      <w:r>
                        <w:rPr>
                          <w:rFonts w:cs="Calibri"/>
                          <w:b/>
                          <w:color w:val="00A8E7"/>
                          <w:sz w:val="56"/>
                          <w:szCs w:val="56"/>
                        </w:rPr>
                        <w:t>Flow</w:t>
                      </w:r>
                    </w:p>
                    <w:p w:rsidR="003A5F89" w:rsidRDefault="003A5F89" w:rsidP="00153434">
                      <w:pPr>
                        <w:spacing w:before="360" w:after="0"/>
                        <w:rPr>
                          <w:rFonts w:cs="Calibri"/>
                          <w:color w:val="000000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cs="Calibri"/>
                          <w:color w:val="000000"/>
                          <w:sz w:val="36"/>
                          <w:szCs w:val="36"/>
                          <w:lang w:val="ru-RU"/>
                        </w:rPr>
                        <w:t>Протокол взаи</w:t>
                      </w:r>
                      <w:bookmarkStart w:id="2" w:name="_GoBack"/>
                      <w:bookmarkEnd w:id="2"/>
                      <w:r>
                        <w:rPr>
                          <w:rFonts w:cs="Calibri"/>
                          <w:color w:val="000000"/>
                          <w:sz w:val="36"/>
                          <w:szCs w:val="36"/>
                          <w:lang w:val="ru-RU"/>
                        </w:rPr>
                        <w:t>модействия</w:t>
                      </w:r>
                    </w:p>
                    <w:p w:rsidR="003A5F89" w:rsidRPr="00E87AC1" w:rsidRDefault="003A5F89" w:rsidP="00E87AC1">
                      <w:pPr>
                        <w:pStyle w:val="a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Версия 1.0</w:t>
                      </w:r>
                    </w:p>
                  </w:txbxContent>
                </v:textbox>
              </v:shape>
            </w:pict>
          </mc:Fallback>
        </mc:AlternateContent>
      </w:r>
    </w:p>
    <w:p w:rsidR="00153434" w:rsidRPr="00CC7F28" w:rsidRDefault="00153434" w:rsidP="00153434">
      <w:pPr>
        <w:rPr>
          <w:lang w:eastAsia="x-none"/>
        </w:rPr>
      </w:pPr>
    </w:p>
    <w:p w:rsidR="00153434" w:rsidRPr="00CC7F28" w:rsidRDefault="00153434" w:rsidP="00153434">
      <w:pPr>
        <w:rPr>
          <w:lang w:eastAsia="x-none"/>
        </w:rPr>
      </w:pPr>
    </w:p>
    <w:p w:rsidR="00153434" w:rsidRPr="00CC7F28" w:rsidRDefault="00153434" w:rsidP="00153434">
      <w:pPr>
        <w:rPr>
          <w:lang w:eastAsia="x-none"/>
        </w:rPr>
      </w:pPr>
    </w:p>
    <w:p w:rsidR="00153434" w:rsidRPr="00CC7F28" w:rsidRDefault="00153434" w:rsidP="00153434">
      <w:pPr>
        <w:rPr>
          <w:lang w:eastAsia="x-none"/>
        </w:rPr>
      </w:pPr>
    </w:p>
    <w:p w:rsidR="00153434" w:rsidRPr="00CC7F28" w:rsidRDefault="00153434" w:rsidP="00153434">
      <w:pPr>
        <w:rPr>
          <w:lang w:eastAsia="x-none"/>
        </w:rPr>
      </w:pPr>
    </w:p>
    <w:p w:rsidR="00153434" w:rsidRPr="00CC7F28" w:rsidRDefault="00153434" w:rsidP="00153434">
      <w:pPr>
        <w:rPr>
          <w:lang w:eastAsia="x-none"/>
        </w:rPr>
      </w:pPr>
    </w:p>
    <w:p w:rsidR="00153434" w:rsidRPr="00CC7F28" w:rsidRDefault="00153434" w:rsidP="00153434">
      <w:pPr>
        <w:rPr>
          <w:lang w:eastAsia="x-none"/>
        </w:rPr>
      </w:pPr>
    </w:p>
    <w:p w:rsidR="00153434" w:rsidRPr="00CC7F28" w:rsidRDefault="00153434" w:rsidP="00153434">
      <w:pPr>
        <w:rPr>
          <w:lang w:eastAsia="x-none"/>
        </w:rPr>
      </w:pPr>
    </w:p>
    <w:p w:rsidR="00153434" w:rsidRPr="00CC7F28" w:rsidRDefault="00153434" w:rsidP="00153434">
      <w:pPr>
        <w:ind w:left="2127"/>
        <w:rPr>
          <w:lang w:eastAsia="x-none"/>
        </w:rPr>
      </w:pPr>
    </w:p>
    <w:p w:rsidR="00153434" w:rsidRPr="00CC7F28" w:rsidRDefault="00153434" w:rsidP="00153434">
      <w:pPr>
        <w:rPr>
          <w:lang w:eastAsia="x-none"/>
        </w:rPr>
      </w:pPr>
    </w:p>
    <w:p w:rsidR="00153434" w:rsidRPr="00CC7F28" w:rsidRDefault="00153434" w:rsidP="00153434">
      <w:pPr>
        <w:rPr>
          <w:lang w:eastAsia="x-none"/>
        </w:rPr>
        <w:sectPr w:rsidR="00153434" w:rsidRPr="00CC7F28" w:rsidSect="00DB22E9">
          <w:headerReference w:type="even" r:id="rId12"/>
          <w:headerReference w:type="default" r:id="rId13"/>
          <w:footerReference w:type="even" r:id="rId14"/>
          <w:headerReference w:type="first" r:id="rId15"/>
          <w:footerReference w:type="first" r:id="rId16"/>
          <w:pgSz w:w="11906" w:h="16838" w:code="9"/>
          <w:pgMar w:top="1701" w:right="1418" w:bottom="1701" w:left="1418" w:header="851" w:footer="851" w:gutter="0"/>
          <w:cols w:space="708"/>
          <w:titlePg/>
          <w:docGrid w:linePitch="360"/>
        </w:sectPr>
      </w:pPr>
    </w:p>
    <w:p w:rsidR="00153434" w:rsidRPr="00CC7F28" w:rsidRDefault="00153434" w:rsidP="00153434">
      <w:pPr>
        <w:pStyle w:val="1"/>
        <w:rPr>
          <w:b w:val="0"/>
          <w:bCs w:val="0"/>
          <w:caps w:val="0"/>
        </w:rPr>
      </w:pPr>
      <w:bookmarkStart w:id="3" w:name="_Toc392407375"/>
      <w:bookmarkStart w:id="4" w:name="_Toc392407636"/>
      <w:bookmarkStart w:id="5" w:name="_Toc473827373"/>
      <w:r w:rsidRPr="00CC7F28">
        <w:lastRenderedPageBreak/>
        <w:t>Оглавление</w:t>
      </w:r>
      <w:bookmarkEnd w:id="3"/>
      <w:bookmarkEnd w:id="4"/>
      <w:bookmarkEnd w:id="5"/>
    </w:p>
    <w:p w:rsidR="00B56BA2" w:rsidRDefault="0015343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 w:bidi="ar-SA"/>
        </w:rPr>
      </w:pPr>
      <w:r w:rsidRPr="00CC7F28">
        <w:rPr>
          <w:rFonts w:cstheme="minorBidi"/>
          <w:bCs w:val="0"/>
        </w:rPr>
        <w:fldChar w:fldCharType="begin"/>
      </w:r>
      <w:r w:rsidRPr="00CC7F28">
        <w:instrText xml:space="preserve"> TOC \o "1-2" \h \z \u </w:instrText>
      </w:r>
      <w:r w:rsidRPr="00CC7F28">
        <w:rPr>
          <w:rFonts w:cstheme="minorBidi"/>
          <w:bCs w:val="0"/>
        </w:rPr>
        <w:fldChar w:fldCharType="separate"/>
      </w:r>
      <w:hyperlink w:anchor="_Toc473827373" w:history="1">
        <w:r w:rsidR="00B56BA2" w:rsidRPr="00363220">
          <w:rPr>
            <w:rStyle w:val="aa"/>
            <w:noProof/>
          </w:rPr>
          <w:t>Оглавление</w:t>
        </w:r>
        <w:r w:rsidR="00B56BA2">
          <w:rPr>
            <w:noProof/>
            <w:webHidden/>
          </w:rPr>
          <w:tab/>
        </w:r>
        <w:r w:rsidR="00B56BA2">
          <w:rPr>
            <w:noProof/>
            <w:webHidden/>
          </w:rPr>
          <w:fldChar w:fldCharType="begin"/>
        </w:r>
        <w:r w:rsidR="00B56BA2">
          <w:rPr>
            <w:noProof/>
            <w:webHidden/>
          </w:rPr>
          <w:instrText xml:space="preserve"> PAGEREF _Toc473827373 \h </w:instrText>
        </w:r>
        <w:r w:rsidR="00B56BA2">
          <w:rPr>
            <w:noProof/>
            <w:webHidden/>
          </w:rPr>
        </w:r>
        <w:r w:rsidR="00B56BA2">
          <w:rPr>
            <w:noProof/>
            <w:webHidden/>
          </w:rPr>
          <w:fldChar w:fldCharType="separate"/>
        </w:r>
        <w:r w:rsidR="00B56BA2">
          <w:rPr>
            <w:noProof/>
            <w:webHidden/>
          </w:rPr>
          <w:t>2</w:t>
        </w:r>
        <w:r w:rsidR="00B56BA2">
          <w:rPr>
            <w:noProof/>
            <w:webHidden/>
          </w:rPr>
          <w:fldChar w:fldCharType="end"/>
        </w:r>
      </w:hyperlink>
    </w:p>
    <w:p w:rsidR="00B56BA2" w:rsidRDefault="00B56BA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 w:bidi="ar-SA"/>
        </w:rPr>
      </w:pPr>
      <w:hyperlink w:anchor="_Toc473827374" w:history="1">
        <w:r w:rsidRPr="00363220">
          <w:rPr>
            <w:rStyle w:val="aa"/>
            <w:noProof/>
            <w:lang w:val="ru-RU"/>
          </w:rPr>
          <w:t>История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_Toc473827374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6BA2" w:rsidRDefault="00B56BA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 w:bidi="ar-SA"/>
        </w:rPr>
      </w:pPr>
      <w:hyperlink w:anchor="_Toc473827375" w:history="1">
        <w:r w:rsidRPr="00363220">
          <w:rPr>
            <w:rStyle w:val="aa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_Toc473827375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6BA2" w:rsidRDefault="00B56BA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3827376" w:history="1">
        <w:r w:rsidRPr="00363220">
          <w:rPr>
            <w:rStyle w:val="aa"/>
            <w:noProof/>
          </w:rPr>
          <w:t>Описание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_Toc473827376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6BA2" w:rsidRDefault="00B56BA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3827377" w:history="1">
        <w:r w:rsidRPr="00363220">
          <w:rPr>
            <w:rStyle w:val="aa"/>
            <w:noProof/>
          </w:rPr>
          <w:t>Обзор архитектуры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_Toc473827377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6BA2" w:rsidRDefault="00B56BA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3827378" w:history="1">
        <w:r w:rsidRPr="00363220">
          <w:rPr>
            <w:rStyle w:val="aa"/>
            <w:noProof/>
          </w:rPr>
          <w:t>Общий алгоритм</w:t>
        </w:r>
        <w:r w:rsidRPr="00363220">
          <w:rPr>
            <w:rStyle w:val="aa"/>
            <w:noProof/>
            <w:lang w:val="ru-RU"/>
          </w:rPr>
          <w:t xml:space="preserve"> взаимодействия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_Toc473827378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6BA2" w:rsidRDefault="00B56BA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3827379" w:history="1">
        <w:r w:rsidRPr="00363220">
          <w:rPr>
            <w:rStyle w:val="aa"/>
            <w:noProof/>
          </w:rPr>
          <w:t>Протокол сетевого взаимодействия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_Toc473827379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6BA2" w:rsidRDefault="00B56BA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 w:bidi="ar-SA"/>
        </w:rPr>
      </w:pPr>
      <w:hyperlink w:anchor="_Toc473827380" w:history="1">
        <w:r w:rsidRPr="00363220">
          <w:rPr>
            <w:rStyle w:val="aa"/>
            <w:noProof/>
          </w:rPr>
          <w:t>Протокол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_Toc473827380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6BA2" w:rsidRDefault="00B56BA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3827381" w:history="1">
        <w:r w:rsidRPr="00363220">
          <w:rPr>
            <w:rStyle w:val="aa"/>
            <w:noProof/>
          </w:rPr>
          <w:t xml:space="preserve">Ядро </w:t>
        </w:r>
        <w:r w:rsidRPr="00363220">
          <w:rPr>
            <w:rStyle w:val="aa"/>
            <w:rFonts w:ascii="Arial" w:hAnsi="Arial" w:cs="Arial"/>
            <w:noProof/>
          </w:rPr>
          <w:t>→</w:t>
        </w:r>
        <w:r w:rsidRPr="00363220">
          <w:rPr>
            <w:rStyle w:val="aa"/>
            <w:noProof/>
          </w:rPr>
          <w:t xml:space="preserve"> Граббер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_Toc473827381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6BA2" w:rsidRDefault="00B56BA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3827382" w:history="1">
        <w:r w:rsidRPr="00363220">
          <w:rPr>
            <w:rStyle w:val="aa"/>
            <w:noProof/>
          </w:rPr>
          <w:t xml:space="preserve">Граббер </w:t>
        </w:r>
        <w:r w:rsidRPr="00363220">
          <w:rPr>
            <w:rStyle w:val="aa"/>
            <w:rFonts w:ascii="Arial" w:hAnsi="Arial" w:cs="Arial"/>
            <w:noProof/>
          </w:rPr>
          <w:t>→</w:t>
        </w:r>
        <w:r w:rsidRPr="00363220">
          <w:rPr>
            <w:rStyle w:val="aa"/>
            <w:noProof/>
          </w:rPr>
          <w:t xml:space="preserve"> Ядро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_Toc473827382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6BA2" w:rsidRDefault="00B56BA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 w:bidi="ar-SA"/>
        </w:rPr>
      </w:pPr>
      <w:hyperlink w:anchor="_Toc473827383" w:history="1">
        <w:r w:rsidRPr="00363220">
          <w:rPr>
            <w:rStyle w:val="aa"/>
            <w:noProof/>
          </w:rPr>
          <w:t>JSON-объекты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_Toc473827383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6BA2" w:rsidRDefault="00B56BA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3827384" w:history="1">
        <w:r w:rsidRPr="00363220">
          <w:rPr>
            <w:rStyle w:val="aa"/>
            <w:noProof/>
          </w:rPr>
          <w:t>PingResponse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_Toc473827384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6BA2" w:rsidRDefault="00B56BA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3827385" w:history="1">
        <w:r w:rsidRPr="00363220">
          <w:rPr>
            <w:rStyle w:val="aa"/>
            <w:noProof/>
          </w:rPr>
          <w:t>ErrorInfo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_Toc473827385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6BA2" w:rsidRDefault="00B56BA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3827386" w:history="1">
        <w:r w:rsidRPr="00363220">
          <w:rPr>
            <w:rStyle w:val="aa"/>
            <w:noProof/>
          </w:rPr>
          <w:t>ExceptionInfo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_Toc473827386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56BA2" w:rsidRDefault="00B56BA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3827387" w:history="1">
        <w:r w:rsidRPr="00363220">
          <w:rPr>
            <w:rStyle w:val="aa"/>
            <w:noProof/>
          </w:rPr>
          <w:t>GrabRequest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_Toc473827387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56BA2" w:rsidRDefault="00B56BA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3827388" w:history="1">
        <w:r w:rsidRPr="00363220">
          <w:rPr>
            <w:rStyle w:val="aa"/>
            <w:noProof/>
          </w:rPr>
          <w:t>Period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_Toc473827388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56BA2" w:rsidRDefault="00B56BA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3827389" w:history="1">
        <w:r w:rsidRPr="00363220">
          <w:rPr>
            <w:rStyle w:val="aa"/>
            <w:noProof/>
          </w:rPr>
          <w:t>GrabResponse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_Toc473827389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56BA2" w:rsidRDefault="00B56BA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3827390" w:history="1">
        <w:r w:rsidRPr="00363220">
          <w:rPr>
            <w:rStyle w:val="aa"/>
            <w:noProof/>
          </w:rPr>
          <w:t>GrabResultsRequest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_Toc473827390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56BA2" w:rsidRDefault="00B56BA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3827391" w:history="1">
        <w:r w:rsidRPr="00363220">
          <w:rPr>
            <w:rStyle w:val="aa"/>
            <w:noProof/>
          </w:rPr>
          <w:t>GrabberInfo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_Toc473827391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56BA2" w:rsidRDefault="00B56BA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3827392" w:history="1">
        <w:r w:rsidRPr="00363220">
          <w:rPr>
            <w:rStyle w:val="aa"/>
            <w:noProof/>
          </w:rPr>
          <w:t>AuthorInfo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_Toc473827392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56BA2" w:rsidRDefault="00B56BA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3827393" w:history="1">
        <w:r w:rsidRPr="00363220">
          <w:rPr>
            <w:rStyle w:val="aa"/>
            <w:noProof/>
          </w:rPr>
          <w:t>SourceInfo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_Toc473827393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56BA2" w:rsidRDefault="00B56BA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3827394" w:history="1">
        <w:r w:rsidRPr="00363220">
          <w:rPr>
            <w:rStyle w:val="aa"/>
            <w:noProof/>
          </w:rPr>
          <w:t>GrabResults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_Toc473827394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56BA2" w:rsidRDefault="00B56BA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3827395" w:history="1">
        <w:r w:rsidRPr="00363220">
          <w:rPr>
            <w:rStyle w:val="aa"/>
            <w:noProof/>
          </w:rPr>
          <w:t>PostInfo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_Toc473827395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56BA2" w:rsidRDefault="00B56BA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3827396" w:history="1">
        <w:r w:rsidRPr="00363220">
          <w:rPr>
            <w:rStyle w:val="aa"/>
            <w:noProof/>
          </w:rPr>
          <w:t>ProcessingInfo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_Toc473827396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56BA2" w:rsidRDefault="00B56BA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473827397" w:history="1">
        <w:r w:rsidRPr="00363220">
          <w:rPr>
            <w:rStyle w:val="aa"/>
            <w:noProof/>
          </w:rPr>
          <w:t>GrabResultsResponse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_Toc473827397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56BA2" w:rsidRDefault="00B56BA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 w:bidi="ar-SA"/>
        </w:rPr>
      </w:pPr>
      <w:hyperlink w:anchor="_Toc473827398" w:history="1">
        <w:r w:rsidRPr="00363220">
          <w:rPr>
            <w:rStyle w:val="aa"/>
            <w:noProof/>
          </w:rPr>
          <w:t>Приложение А. Пример JSON GrabRequest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_Toc473827398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56BA2" w:rsidRDefault="00B56BA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 w:bidi="ar-SA"/>
        </w:rPr>
      </w:pPr>
      <w:hyperlink w:anchor="_Toc473827399" w:history="1">
        <w:r w:rsidRPr="00363220">
          <w:rPr>
            <w:rStyle w:val="aa"/>
            <w:noProof/>
          </w:rPr>
          <w:t>Приложение Б. Пример JSON GrabResults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_Toc473827399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53434" w:rsidRPr="00CC7F28" w:rsidRDefault="00153434" w:rsidP="00153434">
      <w:pPr>
        <w:sectPr w:rsidR="00153434" w:rsidRPr="00CC7F28" w:rsidSect="00DB22E9">
          <w:headerReference w:type="default" r:id="rId17"/>
          <w:headerReference w:type="first" r:id="rId18"/>
          <w:footerReference w:type="first" r:id="rId19"/>
          <w:pgSz w:w="11906" w:h="16838" w:code="9"/>
          <w:pgMar w:top="1701" w:right="1418" w:bottom="1701" w:left="1418" w:header="851" w:footer="851" w:gutter="0"/>
          <w:cols w:space="708"/>
          <w:titlePg/>
          <w:docGrid w:linePitch="360"/>
        </w:sectPr>
      </w:pPr>
      <w:r w:rsidRPr="00CC7F28">
        <w:rPr>
          <w:rFonts w:cs="Calibri"/>
          <w:b/>
          <w:bCs/>
          <w:caps/>
        </w:rPr>
        <w:fldChar w:fldCharType="end"/>
      </w:r>
    </w:p>
    <w:p w:rsidR="00F12536" w:rsidRDefault="00F12536" w:rsidP="00F12536">
      <w:pPr>
        <w:pStyle w:val="1"/>
        <w:rPr>
          <w:lang w:val="ru-RU"/>
        </w:rPr>
      </w:pPr>
      <w:bookmarkStart w:id="6" w:name="_Toc387240059"/>
      <w:bookmarkStart w:id="7" w:name="_Toc473827374"/>
      <w:bookmarkEnd w:id="0"/>
      <w:r>
        <w:rPr>
          <w:lang w:val="ru-RU"/>
        </w:rPr>
        <w:lastRenderedPageBreak/>
        <w:t>История документа</w:t>
      </w:r>
      <w:bookmarkEnd w:id="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275"/>
        <w:gridCol w:w="4529"/>
      </w:tblGrid>
      <w:tr w:rsidR="00F12536" w:rsidTr="00F12536">
        <w:tc>
          <w:tcPr>
            <w:tcW w:w="1980" w:type="dxa"/>
          </w:tcPr>
          <w:p w:rsidR="00F12536" w:rsidRPr="00F12536" w:rsidRDefault="00F12536" w:rsidP="00F12536">
            <w:pPr>
              <w:rPr>
                <w:b/>
                <w:lang w:val="ru-RU" w:eastAsia="x-none" w:bidi="ar-SA"/>
              </w:rPr>
            </w:pPr>
            <w:r w:rsidRPr="00F12536">
              <w:rPr>
                <w:b/>
                <w:lang w:val="ru-RU" w:eastAsia="x-none" w:bidi="ar-SA"/>
              </w:rPr>
              <w:t>Автор</w:t>
            </w:r>
          </w:p>
        </w:tc>
        <w:tc>
          <w:tcPr>
            <w:tcW w:w="1276" w:type="dxa"/>
          </w:tcPr>
          <w:p w:rsidR="00F12536" w:rsidRPr="00F12536" w:rsidRDefault="00F12536" w:rsidP="00F12536">
            <w:pPr>
              <w:rPr>
                <w:b/>
                <w:lang w:val="ru-RU" w:eastAsia="x-none" w:bidi="ar-SA"/>
              </w:rPr>
            </w:pPr>
            <w:r w:rsidRPr="00F12536">
              <w:rPr>
                <w:b/>
                <w:lang w:val="ru-RU" w:eastAsia="x-none" w:bidi="ar-SA"/>
              </w:rPr>
              <w:t>Дата</w:t>
            </w:r>
          </w:p>
        </w:tc>
        <w:tc>
          <w:tcPr>
            <w:tcW w:w="1275" w:type="dxa"/>
          </w:tcPr>
          <w:p w:rsidR="00F12536" w:rsidRPr="00F12536" w:rsidRDefault="00F12536" w:rsidP="00F12536">
            <w:pPr>
              <w:rPr>
                <w:b/>
                <w:lang w:val="ru-RU" w:eastAsia="x-none" w:bidi="ar-SA"/>
              </w:rPr>
            </w:pPr>
            <w:r w:rsidRPr="00F12536">
              <w:rPr>
                <w:b/>
                <w:lang w:val="ru-RU" w:eastAsia="x-none" w:bidi="ar-SA"/>
              </w:rPr>
              <w:t>Версия</w:t>
            </w:r>
          </w:p>
        </w:tc>
        <w:tc>
          <w:tcPr>
            <w:tcW w:w="4529" w:type="dxa"/>
          </w:tcPr>
          <w:p w:rsidR="00F12536" w:rsidRPr="00F12536" w:rsidRDefault="00F12536" w:rsidP="00F12536">
            <w:pPr>
              <w:rPr>
                <w:b/>
                <w:lang w:val="ru-RU" w:eastAsia="x-none" w:bidi="ar-SA"/>
              </w:rPr>
            </w:pPr>
            <w:r w:rsidRPr="00F12536">
              <w:rPr>
                <w:b/>
                <w:lang w:val="ru-RU" w:eastAsia="x-none" w:bidi="ar-SA"/>
              </w:rPr>
              <w:t>Комментарий</w:t>
            </w:r>
          </w:p>
        </w:tc>
      </w:tr>
      <w:tr w:rsidR="00F12536" w:rsidRPr="005E3C9F" w:rsidTr="00F12536">
        <w:tc>
          <w:tcPr>
            <w:tcW w:w="1980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Бахарев С.А.</w:t>
            </w:r>
          </w:p>
        </w:tc>
        <w:tc>
          <w:tcPr>
            <w:tcW w:w="1276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2.02.2017</w:t>
            </w:r>
          </w:p>
        </w:tc>
        <w:tc>
          <w:tcPr>
            <w:tcW w:w="1275" w:type="dxa"/>
          </w:tcPr>
          <w:p w:rsidR="00F12536" w:rsidRPr="00F12536" w:rsidRDefault="00F12536" w:rsidP="00F12536">
            <w:pPr>
              <w:rPr>
                <w:lang w:eastAsia="x-none" w:bidi="ar-SA"/>
              </w:rPr>
            </w:pPr>
            <w:r>
              <w:rPr>
                <w:lang w:val="ru-RU" w:eastAsia="x-none" w:bidi="ar-SA"/>
              </w:rPr>
              <w:t xml:space="preserve">0.1 </w:t>
            </w:r>
            <w:r>
              <w:rPr>
                <w:lang w:eastAsia="x-none" w:bidi="ar-SA"/>
              </w:rPr>
              <w:t>alpha</w:t>
            </w:r>
          </w:p>
        </w:tc>
        <w:tc>
          <w:tcPr>
            <w:tcW w:w="4529" w:type="dxa"/>
          </w:tcPr>
          <w:p w:rsidR="00F12536" w:rsidRDefault="00F12536" w:rsidP="00DE055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Документ создан. Описаны базовые вещи</w:t>
            </w:r>
            <w:r w:rsidR="00DE055F">
              <w:rPr>
                <w:lang w:val="ru-RU" w:eastAsia="x-none" w:bidi="ar-SA"/>
              </w:rPr>
              <w:t>, черновой вариант протокола.</w:t>
            </w:r>
          </w:p>
        </w:tc>
      </w:tr>
      <w:tr w:rsidR="00F12536" w:rsidRPr="005E3C9F" w:rsidTr="00F12536">
        <w:tc>
          <w:tcPr>
            <w:tcW w:w="1980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1276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1275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4529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</w:tr>
      <w:tr w:rsidR="00F12536" w:rsidRPr="005E3C9F" w:rsidTr="00F12536">
        <w:tc>
          <w:tcPr>
            <w:tcW w:w="1980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1276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1275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4529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</w:tr>
      <w:tr w:rsidR="00F12536" w:rsidRPr="005E3C9F" w:rsidTr="00F12536">
        <w:tc>
          <w:tcPr>
            <w:tcW w:w="1980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1276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1275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4529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</w:tr>
      <w:tr w:rsidR="00F12536" w:rsidRPr="005E3C9F" w:rsidTr="00F12536">
        <w:tc>
          <w:tcPr>
            <w:tcW w:w="1980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1276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1275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4529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</w:tr>
      <w:tr w:rsidR="00F12536" w:rsidRPr="005E3C9F" w:rsidTr="00F12536">
        <w:tc>
          <w:tcPr>
            <w:tcW w:w="1980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1276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1275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4529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</w:tr>
      <w:tr w:rsidR="00F12536" w:rsidRPr="005E3C9F" w:rsidTr="00F12536">
        <w:tc>
          <w:tcPr>
            <w:tcW w:w="1980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1276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1275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4529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</w:tr>
      <w:tr w:rsidR="00F12536" w:rsidRPr="005E3C9F" w:rsidTr="00F12536">
        <w:tc>
          <w:tcPr>
            <w:tcW w:w="1980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1276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1275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4529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</w:tr>
      <w:tr w:rsidR="00F12536" w:rsidRPr="005E3C9F" w:rsidTr="00F12536">
        <w:tc>
          <w:tcPr>
            <w:tcW w:w="1980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1276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1275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4529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</w:tr>
      <w:tr w:rsidR="00F12536" w:rsidRPr="005E3C9F" w:rsidTr="00F12536">
        <w:tc>
          <w:tcPr>
            <w:tcW w:w="1980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1276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1275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4529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</w:tr>
      <w:tr w:rsidR="00F12536" w:rsidRPr="005E3C9F" w:rsidTr="00F12536">
        <w:tc>
          <w:tcPr>
            <w:tcW w:w="1980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1276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1275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4529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</w:tr>
      <w:tr w:rsidR="00F12536" w:rsidRPr="005E3C9F" w:rsidTr="00F12536">
        <w:tc>
          <w:tcPr>
            <w:tcW w:w="1980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1276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1275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4529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</w:tr>
      <w:tr w:rsidR="00F12536" w:rsidRPr="005E3C9F" w:rsidTr="00F12536">
        <w:tc>
          <w:tcPr>
            <w:tcW w:w="1980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1276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1275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4529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</w:tr>
      <w:tr w:rsidR="00F12536" w:rsidRPr="005E3C9F" w:rsidTr="00F12536">
        <w:tc>
          <w:tcPr>
            <w:tcW w:w="1980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1276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1275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  <w:tc>
          <w:tcPr>
            <w:tcW w:w="4529" w:type="dxa"/>
          </w:tcPr>
          <w:p w:rsidR="00F12536" w:rsidRDefault="00F12536" w:rsidP="00F12536">
            <w:pPr>
              <w:rPr>
                <w:lang w:val="ru-RU" w:eastAsia="x-none" w:bidi="ar-SA"/>
              </w:rPr>
            </w:pPr>
          </w:p>
        </w:tc>
      </w:tr>
    </w:tbl>
    <w:p w:rsidR="00F12536" w:rsidRPr="00F12536" w:rsidRDefault="00F12536" w:rsidP="00F12536">
      <w:pPr>
        <w:rPr>
          <w:lang w:val="ru-RU" w:eastAsia="x-none" w:bidi="ar-SA"/>
        </w:rPr>
      </w:pPr>
    </w:p>
    <w:p w:rsidR="00153434" w:rsidRDefault="00153434" w:rsidP="00153434">
      <w:pPr>
        <w:pStyle w:val="1"/>
      </w:pPr>
      <w:bookmarkStart w:id="8" w:name="_Toc473827375"/>
      <w:r w:rsidRPr="00CC7F28">
        <w:lastRenderedPageBreak/>
        <w:t>Введение</w:t>
      </w:r>
      <w:bookmarkEnd w:id="6"/>
      <w:bookmarkEnd w:id="8"/>
    </w:p>
    <w:p w:rsidR="00D32FD4" w:rsidRPr="00D32FD4" w:rsidRDefault="00D32FD4" w:rsidP="00D32FD4">
      <w:pPr>
        <w:pStyle w:val="2"/>
      </w:pPr>
      <w:bookmarkStart w:id="9" w:name="_Toc473827376"/>
      <w:r>
        <w:t>Описание проекта</w:t>
      </w:r>
      <w:bookmarkEnd w:id="9"/>
    </w:p>
    <w:p w:rsidR="00F12536" w:rsidRDefault="00F12536" w:rsidP="00F12536">
      <w:pPr>
        <w:rPr>
          <w:lang w:val="ru-RU" w:eastAsia="x-none" w:bidi="ar-SA"/>
        </w:rPr>
      </w:pPr>
      <w:r>
        <w:rPr>
          <w:lang w:eastAsia="x-none" w:bidi="ar-SA"/>
        </w:rPr>
        <w:t>Flow</w:t>
      </w:r>
      <w:r w:rsidRPr="00F12536">
        <w:rPr>
          <w:lang w:val="ru-RU" w:eastAsia="x-none" w:bidi="ar-SA"/>
        </w:rPr>
        <w:t xml:space="preserve"> – </w:t>
      </w:r>
      <w:r>
        <w:rPr>
          <w:lang w:val="ru-RU" w:eastAsia="x-none" w:bidi="ar-SA"/>
        </w:rPr>
        <w:t>это внутренний проект, предназначенный для сбора новостей с различных веб-ресурсов и рассылки этих новостей по подписке.</w:t>
      </w:r>
      <w:r w:rsidR="0012679B">
        <w:rPr>
          <w:lang w:val="ru-RU" w:eastAsia="x-none" w:bidi="ar-SA"/>
        </w:rPr>
        <w:t xml:space="preserve"> Поиск новостей осуществляется по ключевым словам, и логически делится на «каналы подписки». Система будет предоставлять пользователям возможность выбирать свои каналы подписки.</w:t>
      </w:r>
    </w:p>
    <w:p w:rsidR="003637CD" w:rsidRDefault="003637CD" w:rsidP="00F12536">
      <w:pPr>
        <w:rPr>
          <w:lang w:val="ru-RU" w:eastAsia="x-none" w:bidi="ar-SA"/>
        </w:rPr>
      </w:pPr>
      <w:r>
        <w:rPr>
          <w:lang w:val="ru-RU" w:eastAsia="x-none" w:bidi="ar-SA"/>
        </w:rPr>
        <w:t xml:space="preserve">В будущем подразумевается использовать </w:t>
      </w:r>
      <w:r>
        <w:rPr>
          <w:lang w:eastAsia="x-none" w:bidi="ar-SA"/>
        </w:rPr>
        <w:t>Flow</w:t>
      </w:r>
      <w:r w:rsidRPr="003637CD">
        <w:rPr>
          <w:lang w:val="ru-RU" w:eastAsia="x-none" w:bidi="ar-SA"/>
        </w:rPr>
        <w:t xml:space="preserve"> </w:t>
      </w:r>
      <w:r>
        <w:rPr>
          <w:lang w:val="ru-RU" w:eastAsia="x-none" w:bidi="ar-SA"/>
        </w:rPr>
        <w:t>для создания тематических подписок, чтобы сотрудники компании были в курсе свежих тенденций в интересных им областях.</w:t>
      </w:r>
    </w:p>
    <w:p w:rsidR="0037371C" w:rsidRPr="0037371C" w:rsidRDefault="0037371C" w:rsidP="00D32FD4">
      <w:pPr>
        <w:pStyle w:val="2"/>
      </w:pPr>
      <w:bookmarkStart w:id="10" w:name="_Toc473827377"/>
      <w:r>
        <w:t>Обзор архитектуры</w:t>
      </w:r>
      <w:bookmarkEnd w:id="10"/>
    </w:p>
    <w:p w:rsidR="0037371C" w:rsidRDefault="0037371C" w:rsidP="0037371C">
      <w:pPr>
        <w:rPr>
          <w:lang w:val="ru-RU" w:eastAsia="x-none" w:bidi="ar-SA"/>
        </w:rPr>
      </w:pPr>
      <w:r>
        <w:rPr>
          <w:lang w:val="ru-RU" w:eastAsia="x-none" w:bidi="ar-SA"/>
        </w:rPr>
        <w:t xml:space="preserve">Архитектурно </w:t>
      </w:r>
      <w:r>
        <w:rPr>
          <w:lang w:eastAsia="x-none" w:bidi="ar-SA"/>
        </w:rPr>
        <w:t>Flow</w:t>
      </w:r>
      <w:r w:rsidRPr="0037371C">
        <w:rPr>
          <w:lang w:val="ru-RU" w:eastAsia="x-none" w:bidi="ar-SA"/>
        </w:rPr>
        <w:t xml:space="preserve"> </w:t>
      </w:r>
      <w:r>
        <w:rPr>
          <w:lang w:val="ru-RU" w:eastAsia="x-none" w:bidi="ar-SA"/>
        </w:rPr>
        <w:t>делится на две основные части: ядро и грабберы.</w:t>
      </w:r>
    </w:p>
    <w:p w:rsidR="0037371C" w:rsidRDefault="0037371C" w:rsidP="0037371C">
      <w:pPr>
        <w:rPr>
          <w:lang w:val="ru-RU" w:eastAsia="x-none" w:bidi="ar-SA"/>
        </w:rPr>
      </w:pPr>
      <w:r>
        <w:rPr>
          <w:lang w:val="ru-RU" w:eastAsia="x-none" w:bidi="ar-SA"/>
        </w:rPr>
        <w:t xml:space="preserve">Грабберы – это сборщики информации, каждый из которых работает с одним конкретным веб-ресурсом. Примеры таких ресурсов – </w:t>
      </w:r>
      <w:r>
        <w:rPr>
          <w:lang w:eastAsia="x-none" w:bidi="ar-SA"/>
        </w:rPr>
        <w:t>Twitter</w:t>
      </w:r>
      <w:r w:rsidRPr="0037371C">
        <w:rPr>
          <w:lang w:val="ru-RU" w:eastAsia="x-none" w:bidi="ar-SA"/>
        </w:rPr>
        <w:t xml:space="preserve">, </w:t>
      </w:r>
      <w:r>
        <w:rPr>
          <w:lang w:eastAsia="x-none" w:bidi="ar-SA"/>
        </w:rPr>
        <w:t>Habrahabr</w:t>
      </w:r>
      <w:r w:rsidRPr="0037371C">
        <w:rPr>
          <w:lang w:val="ru-RU" w:eastAsia="x-none" w:bidi="ar-SA"/>
        </w:rPr>
        <w:t xml:space="preserve">, </w:t>
      </w:r>
      <w:r>
        <w:rPr>
          <w:lang w:eastAsia="x-none" w:bidi="ar-SA"/>
        </w:rPr>
        <w:t>Facebook</w:t>
      </w:r>
      <w:r w:rsidRPr="0037371C">
        <w:rPr>
          <w:lang w:val="ru-RU" w:eastAsia="x-none" w:bidi="ar-SA"/>
        </w:rPr>
        <w:t xml:space="preserve">, </w:t>
      </w:r>
      <w:r>
        <w:rPr>
          <w:lang w:eastAsia="x-none" w:bidi="ar-SA"/>
        </w:rPr>
        <w:t>VK</w:t>
      </w:r>
      <w:r w:rsidRPr="0037371C">
        <w:rPr>
          <w:lang w:val="ru-RU" w:eastAsia="x-none" w:bidi="ar-SA"/>
        </w:rPr>
        <w:t xml:space="preserve">, </w:t>
      </w:r>
      <w:r>
        <w:rPr>
          <w:lang w:val="ru-RU" w:eastAsia="x-none" w:bidi="ar-SA"/>
        </w:rPr>
        <w:t>различные блоги и т.п. Грабберы реализуются как миниатюрные веб-сервисы на самых разных языках программирования.</w:t>
      </w:r>
    </w:p>
    <w:p w:rsidR="0037371C" w:rsidRDefault="0037371C" w:rsidP="0037371C">
      <w:pPr>
        <w:rPr>
          <w:lang w:val="ru-RU" w:eastAsia="x-none" w:bidi="ar-SA"/>
        </w:rPr>
      </w:pPr>
      <w:r>
        <w:rPr>
          <w:lang w:val="ru-RU" w:eastAsia="x-none" w:bidi="ar-SA"/>
        </w:rPr>
        <w:t>Ядро является одновременно веб-приложением для менеджмента подписок, агрегатором информации, получаемой от грабберов и рассылае</w:t>
      </w:r>
      <w:r w:rsidR="00D66014">
        <w:rPr>
          <w:lang w:val="ru-RU" w:eastAsia="x-none" w:bidi="ar-SA"/>
        </w:rPr>
        <w:t>т письма</w:t>
      </w:r>
      <w:r w:rsidR="002F3D7F">
        <w:rPr>
          <w:lang w:val="ru-RU" w:eastAsia="x-none" w:bidi="ar-SA"/>
        </w:rPr>
        <w:t xml:space="preserve"> со сводкой новостей</w:t>
      </w:r>
      <w:r w:rsidR="00D66014">
        <w:rPr>
          <w:lang w:val="ru-RU" w:eastAsia="x-none" w:bidi="ar-SA"/>
        </w:rPr>
        <w:t xml:space="preserve"> подписчикам.</w:t>
      </w:r>
    </w:p>
    <w:p w:rsidR="00D66014" w:rsidRPr="00D32FD4" w:rsidRDefault="00D66014" w:rsidP="00D66014">
      <w:pPr>
        <w:pStyle w:val="2"/>
        <w:rPr>
          <w:lang w:val="ru-RU"/>
        </w:rPr>
      </w:pPr>
      <w:bookmarkStart w:id="11" w:name="_Toc473827378"/>
      <w:r>
        <w:t>Общий алгоритм</w:t>
      </w:r>
      <w:r w:rsidR="00D32FD4">
        <w:rPr>
          <w:lang w:val="ru-RU"/>
        </w:rPr>
        <w:t xml:space="preserve"> взаимодействия</w:t>
      </w:r>
      <w:bookmarkEnd w:id="11"/>
    </w:p>
    <w:p w:rsidR="00D66014" w:rsidRDefault="00D66014" w:rsidP="0037371C">
      <w:pPr>
        <w:rPr>
          <w:lang w:val="ru-RU" w:eastAsia="x-none" w:bidi="ar-SA"/>
        </w:rPr>
      </w:pPr>
      <w:r>
        <w:rPr>
          <w:lang w:val="ru-RU" w:eastAsia="x-none" w:bidi="ar-SA"/>
        </w:rPr>
        <w:t>Грабберы являются веб-сервисами, и пока они не получают команды от ядра, ничего не делают.</w:t>
      </w:r>
    </w:p>
    <w:p w:rsidR="00D66014" w:rsidRDefault="00D66014" w:rsidP="0037371C">
      <w:pPr>
        <w:rPr>
          <w:lang w:val="ru-RU" w:eastAsia="x-none" w:bidi="ar-SA"/>
        </w:rPr>
      </w:pPr>
      <w:r>
        <w:rPr>
          <w:lang w:val="ru-RU" w:eastAsia="x-none" w:bidi="ar-SA"/>
        </w:rPr>
        <w:t>Периодически, согласно своему расписанию, ядро отправляет им запрос на осуществление поиска новостей по некоторым ключевым словам, указывая интервал дат, в который должны попадать найденные новости. Граббер отвечает серверу условно «запрос принят в работу».</w:t>
      </w:r>
    </w:p>
    <w:p w:rsidR="00D66014" w:rsidRDefault="00D66014" w:rsidP="0037371C">
      <w:pPr>
        <w:rPr>
          <w:lang w:val="ru-RU" w:eastAsia="x-none" w:bidi="ar-SA"/>
        </w:rPr>
      </w:pPr>
      <w:r>
        <w:rPr>
          <w:lang w:val="ru-RU" w:eastAsia="x-none" w:bidi="ar-SA"/>
        </w:rPr>
        <w:t xml:space="preserve">Когда граббер завершает поиск новостей, он формирует </w:t>
      </w:r>
      <w:r w:rsidR="006B74B5">
        <w:rPr>
          <w:lang w:val="ru-RU" w:eastAsia="x-none" w:bidi="ar-SA"/>
        </w:rPr>
        <w:t>сводку из полученной информации и отправляет её уже на веб-сервис ядра. При этом исходное сообщение (от ядра ко грабберу) и итоговое (от граббера к ядру) связаны через уникальный идентификатор, который ядро присваивает каждому своему запросу к каждому грабберу.</w:t>
      </w:r>
    </w:p>
    <w:p w:rsidR="006B74B5" w:rsidRDefault="006B74B5" w:rsidP="006B74B5">
      <w:pPr>
        <w:pStyle w:val="2"/>
      </w:pPr>
      <w:bookmarkStart w:id="12" w:name="_Toc473827379"/>
      <w:r>
        <w:t>Протокол сетевого взаимодействия</w:t>
      </w:r>
      <w:bookmarkEnd w:id="12"/>
    </w:p>
    <w:p w:rsidR="006B74B5" w:rsidRDefault="006B74B5" w:rsidP="0037371C">
      <w:pPr>
        <w:rPr>
          <w:lang w:val="ru-RU" w:eastAsia="x-none" w:bidi="ar-SA"/>
        </w:rPr>
      </w:pPr>
      <w:r>
        <w:rPr>
          <w:lang w:val="ru-RU" w:eastAsia="x-none" w:bidi="ar-SA"/>
        </w:rPr>
        <w:t xml:space="preserve">Всё общение между ядром и грабберами осуществляется по протоколу </w:t>
      </w:r>
      <w:r>
        <w:rPr>
          <w:lang w:eastAsia="x-none" w:bidi="ar-SA"/>
        </w:rPr>
        <w:t>HTTP</w:t>
      </w:r>
      <w:r w:rsidRPr="006B74B5">
        <w:rPr>
          <w:lang w:val="ru-RU" w:eastAsia="x-none" w:bidi="ar-SA"/>
        </w:rPr>
        <w:t xml:space="preserve">, </w:t>
      </w:r>
      <w:r>
        <w:rPr>
          <w:lang w:val="ru-RU" w:eastAsia="x-none" w:bidi="ar-SA"/>
        </w:rPr>
        <w:t xml:space="preserve">все сообщения – в формате </w:t>
      </w:r>
      <w:r>
        <w:rPr>
          <w:lang w:eastAsia="x-none" w:bidi="ar-SA"/>
        </w:rPr>
        <w:t>JSON</w:t>
      </w:r>
      <w:r w:rsidRPr="006B74B5">
        <w:rPr>
          <w:lang w:val="ru-RU" w:eastAsia="x-none" w:bidi="ar-SA"/>
        </w:rPr>
        <w:t>.</w:t>
      </w:r>
    </w:p>
    <w:p w:rsidR="003053A9" w:rsidRDefault="006B74B5" w:rsidP="006B74B5">
      <w:pPr>
        <w:pStyle w:val="1"/>
        <w:rPr>
          <w:lang w:val="ru-RU"/>
        </w:rPr>
      </w:pPr>
      <w:bookmarkStart w:id="13" w:name="_Toc473827380"/>
      <w:r>
        <w:lastRenderedPageBreak/>
        <w:t>Протокол</w:t>
      </w:r>
      <w:bookmarkEnd w:id="13"/>
    </w:p>
    <w:p w:rsidR="006B74B5" w:rsidRPr="006B74B5" w:rsidRDefault="006B74B5" w:rsidP="003053A9">
      <w:pPr>
        <w:pStyle w:val="2"/>
      </w:pPr>
      <w:bookmarkStart w:id="14" w:name="_Toc473827381"/>
      <w:r>
        <w:t xml:space="preserve">Ядро </w:t>
      </w:r>
      <w:r w:rsidRPr="006B74B5">
        <w:rPr>
          <w:rFonts w:ascii="Arial" w:hAnsi="Arial" w:cs="Arial"/>
        </w:rPr>
        <w:t>→</w:t>
      </w:r>
      <w:r w:rsidRPr="006B74B5">
        <w:t xml:space="preserve"> </w:t>
      </w:r>
      <w:r>
        <w:t>Граббер</w:t>
      </w:r>
      <w:bookmarkEnd w:id="14"/>
    </w:p>
    <w:p w:rsidR="006B74B5" w:rsidRPr="003053A9" w:rsidRDefault="00E63E9A" w:rsidP="003053A9">
      <w:pPr>
        <w:pStyle w:val="3"/>
        <w:rPr>
          <w:lang w:val="ru-RU"/>
        </w:rPr>
      </w:pPr>
      <w:r>
        <w:rPr>
          <w:lang w:val="ru-RU"/>
        </w:rPr>
        <w:t>Проверка</w:t>
      </w:r>
      <w:r w:rsidR="006B74B5">
        <w:rPr>
          <w:lang w:val="ru-RU"/>
        </w:rPr>
        <w:t xml:space="preserve"> работоспособности</w:t>
      </w:r>
      <w:r w:rsidR="00E87AC1">
        <w:rPr>
          <w:lang w:val="ru-RU"/>
        </w:rPr>
        <w:t>: /ping</w:t>
      </w:r>
    </w:p>
    <w:p w:rsidR="006B74B5" w:rsidRPr="004E0FA0" w:rsidRDefault="004E0FA0" w:rsidP="004E0FA0">
      <w:pPr>
        <w:rPr>
          <w:lang w:val="ru-RU" w:bidi="ar-SA"/>
        </w:rPr>
      </w:pPr>
      <w:r>
        <w:rPr>
          <w:lang w:val="ru-RU" w:bidi="ar-SA"/>
        </w:rPr>
        <w:t>Запрос</w:t>
      </w:r>
      <w:r w:rsidR="003053A9">
        <w:rPr>
          <w:lang w:val="ru-RU" w:bidi="ar-SA"/>
        </w:rPr>
        <w:t>:</w:t>
      </w:r>
      <w:r>
        <w:rPr>
          <w:lang w:val="ru-RU" w:bidi="ar-SA"/>
        </w:rPr>
        <w:t xml:space="preserve"> </w:t>
      </w:r>
      <w:r>
        <w:rPr>
          <w:lang w:bidi="ar-SA"/>
        </w:rPr>
        <w:t>GET</w:t>
      </w:r>
      <w:r w:rsidR="003053A9">
        <w:rPr>
          <w:lang w:val="ru-RU" w:bidi="ar-SA"/>
        </w:rPr>
        <w:t xml:space="preserve">, </w:t>
      </w:r>
      <w:r>
        <w:rPr>
          <w:lang w:bidi="ar-SA"/>
        </w:rPr>
        <w:t>JSON</w:t>
      </w:r>
      <w:r w:rsidRPr="004E0FA0">
        <w:rPr>
          <w:lang w:val="ru-RU" w:bidi="ar-SA"/>
        </w:rPr>
        <w:t>-</w:t>
      </w:r>
      <w:r w:rsidR="003053A9">
        <w:rPr>
          <w:lang w:val="ru-RU" w:bidi="ar-SA"/>
        </w:rPr>
        <w:t>объект</w:t>
      </w:r>
      <w:r>
        <w:rPr>
          <w:lang w:val="ru-RU" w:bidi="ar-SA"/>
        </w:rPr>
        <w:t xml:space="preserve"> отсутствует</w:t>
      </w:r>
    </w:p>
    <w:p w:rsidR="00E63E9A" w:rsidRPr="003053A9" w:rsidRDefault="004E0FA0" w:rsidP="00C75975">
      <w:pPr>
        <w:rPr>
          <w:rStyle w:val="JSON-"/>
          <w:color w:val="auto"/>
          <w:bdr w:val="none" w:sz="0" w:space="0" w:color="auto"/>
          <w:lang w:val="ru-RU"/>
        </w:rPr>
      </w:pPr>
      <w:r>
        <w:rPr>
          <w:lang w:val="ru-RU" w:bidi="ar-SA"/>
        </w:rPr>
        <w:t>Ответ</w:t>
      </w:r>
      <w:r w:rsidR="003053A9">
        <w:rPr>
          <w:lang w:val="ru-RU" w:bidi="ar-SA"/>
        </w:rPr>
        <w:t xml:space="preserve">: </w:t>
      </w:r>
      <w:r>
        <w:rPr>
          <w:lang w:bidi="ar-SA"/>
        </w:rPr>
        <w:t>JSON</w:t>
      </w:r>
      <w:r w:rsidRPr="005E3C9F">
        <w:rPr>
          <w:lang w:val="ru-RU" w:bidi="ar-SA"/>
        </w:rPr>
        <w:t>-</w:t>
      </w:r>
      <w:r>
        <w:rPr>
          <w:lang w:val="ru-RU" w:bidi="ar-SA"/>
        </w:rPr>
        <w:t>объект</w:t>
      </w:r>
      <w:r w:rsidRPr="005E3C9F">
        <w:rPr>
          <w:lang w:val="ru-RU" w:bidi="ar-SA"/>
        </w:rPr>
        <w:t xml:space="preserve"> </w:t>
      </w:r>
      <w:r w:rsidR="005C643D" w:rsidRPr="005C643D">
        <w:rPr>
          <w:rStyle w:val="JSON-"/>
        </w:rPr>
        <w:fldChar w:fldCharType="begin"/>
      </w:r>
      <w:r w:rsidR="005C643D" w:rsidRPr="005E3C9F">
        <w:rPr>
          <w:rStyle w:val="JSON-"/>
          <w:lang w:val="ru-RU"/>
        </w:rPr>
        <w:instrText xml:space="preserve"> </w:instrText>
      </w:r>
      <w:r w:rsidR="005C643D" w:rsidRPr="005C643D">
        <w:rPr>
          <w:rStyle w:val="JSON-"/>
        </w:rPr>
        <w:instrText>REF</w:instrText>
      </w:r>
      <w:r w:rsidR="005C643D" w:rsidRPr="005E3C9F">
        <w:rPr>
          <w:rStyle w:val="JSON-"/>
          <w:lang w:val="ru-RU"/>
        </w:rPr>
        <w:instrText xml:space="preserve"> _</w:instrText>
      </w:r>
      <w:r w:rsidR="005C643D" w:rsidRPr="005C643D">
        <w:rPr>
          <w:rStyle w:val="JSON-"/>
        </w:rPr>
        <w:instrText>Ref</w:instrText>
      </w:r>
      <w:r w:rsidR="005C643D" w:rsidRPr="005E3C9F">
        <w:rPr>
          <w:rStyle w:val="JSON-"/>
          <w:lang w:val="ru-RU"/>
        </w:rPr>
        <w:instrText>473804456 \</w:instrText>
      </w:r>
      <w:r w:rsidR="005C643D" w:rsidRPr="005C643D">
        <w:rPr>
          <w:rStyle w:val="JSON-"/>
        </w:rPr>
        <w:instrText>h</w:instrText>
      </w:r>
      <w:r w:rsidR="005C643D" w:rsidRPr="005E3C9F">
        <w:rPr>
          <w:rStyle w:val="JSON-"/>
          <w:lang w:val="ru-RU"/>
        </w:rPr>
        <w:instrText xml:space="preserve">  \* </w:instrText>
      </w:r>
      <w:r w:rsidR="005C643D">
        <w:rPr>
          <w:rStyle w:val="JSON-"/>
        </w:rPr>
        <w:instrText>MERGEFORMAT</w:instrText>
      </w:r>
      <w:r w:rsidR="005C643D" w:rsidRPr="005E3C9F">
        <w:rPr>
          <w:rStyle w:val="JSON-"/>
          <w:lang w:val="ru-RU"/>
        </w:rPr>
        <w:instrText xml:space="preserve"> </w:instrText>
      </w:r>
      <w:r w:rsidR="005C643D" w:rsidRPr="005C643D">
        <w:rPr>
          <w:rStyle w:val="JSON-"/>
        </w:rPr>
      </w:r>
      <w:r w:rsidR="005C643D" w:rsidRPr="005C643D">
        <w:rPr>
          <w:rStyle w:val="JSON-"/>
        </w:rPr>
        <w:fldChar w:fldCharType="separate"/>
      </w:r>
      <w:r w:rsidR="005C643D" w:rsidRPr="005C643D">
        <w:rPr>
          <w:rStyle w:val="JSON-"/>
        </w:rPr>
        <w:t>PingResponse</w:t>
      </w:r>
      <w:r w:rsidR="005C643D" w:rsidRPr="005C643D">
        <w:rPr>
          <w:rStyle w:val="JSON-"/>
        </w:rPr>
        <w:fldChar w:fldCharType="end"/>
      </w:r>
    </w:p>
    <w:p w:rsidR="00E63E9A" w:rsidRPr="003053A9" w:rsidRDefault="00E87AC1" w:rsidP="003053A9">
      <w:pPr>
        <w:pStyle w:val="3"/>
        <w:rPr>
          <w:lang w:val="ru-RU"/>
        </w:rPr>
      </w:pPr>
      <w:r>
        <w:rPr>
          <w:lang w:val="ru-RU"/>
        </w:rPr>
        <w:t>Старт</w:t>
      </w:r>
      <w:r w:rsidR="00C75975">
        <w:rPr>
          <w:lang w:val="ru-RU"/>
        </w:rPr>
        <w:t xml:space="preserve"> сбора новостей</w:t>
      </w:r>
      <w:r w:rsidRPr="003053A9">
        <w:rPr>
          <w:lang w:val="ru-RU"/>
        </w:rPr>
        <w:t>: /</w:t>
      </w:r>
      <w:r>
        <w:t>grab</w:t>
      </w:r>
    </w:p>
    <w:p w:rsidR="00A350DF" w:rsidRPr="003053A9" w:rsidRDefault="00C75975" w:rsidP="003053A9">
      <w:pPr>
        <w:rPr>
          <w:lang w:val="ru-RU"/>
        </w:rPr>
      </w:pPr>
      <w:r w:rsidRPr="003053A9">
        <w:rPr>
          <w:lang w:val="ru-RU"/>
        </w:rPr>
        <w:t>Запрос</w:t>
      </w:r>
      <w:r w:rsidR="003053A9">
        <w:rPr>
          <w:lang w:val="ru-RU"/>
        </w:rPr>
        <w:t>:</w:t>
      </w:r>
      <w:r w:rsidR="00A350DF" w:rsidRPr="003053A9">
        <w:rPr>
          <w:lang w:val="ru-RU"/>
        </w:rPr>
        <w:t xml:space="preserve"> </w:t>
      </w:r>
      <w:r w:rsidR="003053A9">
        <w:t>POST</w:t>
      </w:r>
      <w:r w:rsidR="003053A9">
        <w:rPr>
          <w:lang w:val="ru-RU"/>
        </w:rPr>
        <w:t xml:space="preserve">, </w:t>
      </w:r>
      <w:r w:rsidR="00A350DF">
        <w:t>JSON</w:t>
      </w:r>
      <w:r w:rsidR="00A350DF" w:rsidRPr="003053A9">
        <w:rPr>
          <w:lang w:val="ru-RU"/>
        </w:rPr>
        <w:t>-</w:t>
      </w:r>
      <w:r w:rsidR="003053A9">
        <w:rPr>
          <w:lang w:val="ru-RU"/>
        </w:rPr>
        <w:t>объект</w:t>
      </w:r>
      <w:r w:rsidR="00A350DF" w:rsidRPr="003053A9">
        <w:rPr>
          <w:lang w:val="ru-RU"/>
        </w:rPr>
        <w:t xml:space="preserve"> </w:t>
      </w:r>
      <w:r w:rsidR="00E87AC1" w:rsidRPr="00E87AC1">
        <w:rPr>
          <w:rStyle w:val="JSON-"/>
        </w:rPr>
        <w:fldChar w:fldCharType="begin"/>
      </w:r>
      <w:r w:rsidR="00E87AC1" w:rsidRPr="003053A9">
        <w:rPr>
          <w:rStyle w:val="JSON-"/>
          <w:lang w:val="ru-RU"/>
        </w:rPr>
        <w:instrText xml:space="preserve"> </w:instrText>
      </w:r>
      <w:r w:rsidR="00E87AC1" w:rsidRPr="00E87AC1">
        <w:rPr>
          <w:rStyle w:val="JSON-"/>
        </w:rPr>
        <w:instrText>REF</w:instrText>
      </w:r>
      <w:r w:rsidR="00E87AC1" w:rsidRPr="003053A9">
        <w:rPr>
          <w:rStyle w:val="JSON-"/>
          <w:lang w:val="ru-RU"/>
        </w:rPr>
        <w:instrText xml:space="preserve"> _</w:instrText>
      </w:r>
      <w:r w:rsidR="00E87AC1" w:rsidRPr="00E87AC1">
        <w:rPr>
          <w:rStyle w:val="JSON-"/>
        </w:rPr>
        <w:instrText>Ref</w:instrText>
      </w:r>
      <w:r w:rsidR="00E87AC1" w:rsidRPr="003053A9">
        <w:rPr>
          <w:rStyle w:val="JSON-"/>
          <w:lang w:val="ru-RU"/>
        </w:rPr>
        <w:instrText>473808444 \</w:instrText>
      </w:r>
      <w:r w:rsidR="00E87AC1" w:rsidRPr="00E87AC1">
        <w:rPr>
          <w:rStyle w:val="JSON-"/>
        </w:rPr>
        <w:instrText>h</w:instrText>
      </w:r>
      <w:r w:rsidR="00E87AC1" w:rsidRPr="003053A9">
        <w:rPr>
          <w:rStyle w:val="JSON-"/>
          <w:lang w:val="ru-RU"/>
        </w:rPr>
        <w:instrText xml:space="preserve"> </w:instrText>
      </w:r>
      <w:r w:rsidR="00E87AC1" w:rsidRPr="00E87AC1">
        <w:rPr>
          <w:rStyle w:val="JSON-"/>
        </w:rPr>
      </w:r>
      <w:r w:rsidR="00E87AC1" w:rsidRPr="003053A9">
        <w:rPr>
          <w:rStyle w:val="JSON-"/>
          <w:lang w:val="ru-RU"/>
        </w:rPr>
        <w:instrText xml:space="preserve"> \* </w:instrText>
      </w:r>
      <w:r w:rsidR="00E87AC1">
        <w:rPr>
          <w:rStyle w:val="JSON-"/>
        </w:rPr>
        <w:instrText>MERGEFORMAT</w:instrText>
      </w:r>
      <w:r w:rsidR="00E87AC1" w:rsidRPr="003053A9">
        <w:rPr>
          <w:rStyle w:val="JSON-"/>
          <w:lang w:val="ru-RU"/>
        </w:rPr>
        <w:instrText xml:space="preserve"> </w:instrText>
      </w:r>
      <w:r w:rsidR="00E87AC1" w:rsidRPr="00E87AC1">
        <w:rPr>
          <w:rStyle w:val="JSON-"/>
        </w:rPr>
        <w:fldChar w:fldCharType="separate"/>
      </w:r>
      <w:r w:rsidR="00E87AC1" w:rsidRPr="00E87AC1">
        <w:rPr>
          <w:rStyle w:val="JSON-"/>
        </w:rPr>
        <w:t>GrabRequest</w:t>
      </w:r>
      <w:r w:rsidR="00E87AC1" w:rsidRPr="00E87AC1">
        <w:rPr>
          <w:rStyle w:val="JSON-"/>
        </w:rPr>
        <w:fldChar w:fldCharType="end"/>
      </w:r>
    </w:p>
    <w:p w:rsidR="00A350DF" w:rsidRPr="003053A9" w:rsidRDefault="00A350DF" w:rsidP="003053A9">
      <w:pPr>
        <w:rPr>
          <w:rStyle w:val="JSON-"/>
          <w:color w:val="auto"/>
          <w:bdr w:val="none" w:sz="0" w:space="0" w:color="auto"/>
          <w:lang w:bidi="en-US"/>
        </w:rPr>
      </w:pPr>
      <w:r>
        <w:rPr>
          <w:lang w:val="ru-RU"/>
        </w:rPr>
        <w:t>Ответ</w:t>
      </w:r>
      <w:r w:rsidR="003053A9" w:rsidRPr="003053A9">
        <w:t xml:space="preserve">: </w:t>
      </w:r>
      <w:r>
        <w:t>JSON-</w:t>
      </w:r>
      <w:r>
        <w:rPr>
          <w:lang w:val="ru-RU"/>
        </w:rPr>
        <w:t>объект</w:t>
      </w:r>
      <w:r w:rsidRPr="005E3C9F">
        <w:t xml:space="preserve"> </w:t>
      </w:r>
      <w:r w:rsidR="00E87AC1" w:rsidRPr="00E87AC1">
        <w:rPr>
          <w:rStyle w:val="JSON-"/>
        </w:rPr>
        <w:fldChar w:fldCharType="begin"/>
      </w:r>
      <w:r w:rsidR="00E87AC1" w:rsidRPr="00E87AC1">
        <w:rPr>
          <w:rStyle w:val="JSON-"/>
        </w:rPr>
        <w:instrText xml:space="preserve"> REF _Ref473808451 \h </w:instrText>
      </w:r>
      <w:r w:rsidR="00E87AC1" w:rsidRPr="00E87AC1">
        <w:rPr>
          <w:rStyle w:val="JSON-"/>
        </w:rPr>
      </w:r>
      <w:r w:rsidR="00E87AC1">
        <w:rPr>
          <w:rStyle w:val="JSON-"/>
        </w:rPr>
        <w:instrText xml:space="preserve"> \* MERGEFORMAT </w:instrText>
      </w:r>
      <w:r w:rsidR="00E87AC1" w:rsidRPr="00E87AC1">
        <w:rPr>
          <w:rStyle w:val="JSON-"/>
        </w:rPr>
        <w:fldChar w:fldCharType="separate"/>
      </w:r>
      <w:r w:rsidR="00E87AC1" w:rsidRPr="00E87AC1">
        <w:rPr>
          <w:rStyle w:val="JSON-"/>
        </w:rPr>
        <w:t>GrabResponse</w:t>
      </w:r>
      <w:r w:rsidR="00E87AC1" w:rsidRPr="00E87AC1">
        <w:rPr>
          <w:rStyle w:val="JSON-"/>
        </w:rPr>
        <w:fldChar w:fldCharType="end"/>
      </w:r>
    </w:p>
    <w:p w:rsidR="00E87AC1" w:rsidRDefault="00E87AC1" w:rsidP="003053A9">
      <w:pPr>
        <w:pStyle w:val="2"/>
      </w:pPr>
      <w:bookmarkStart w:id="15" w:name="_Toc473827382"/>
      <w:r>
        <w:t xml:space="preserve">Граббер </w:t>
      </w:r>
      <w:r w:rsidRPr="006B74B5">
        <w:rPr>
          <w:rFonts w:ascii="Arial" w:hAnsi="Arial" w:cs="Arial"/>
        </w:rPr>
        <w:t>→</w:t>
      </w:r>
      <w:r w:rsidRPr="006B74B5">
        <w:t xml:space="preserve"> </w:t>
      </w:r>
      <w:r>
        <w:t>Ядро</w:t>
      </w:r>
      <w:bookmarkEnd w:id="15"/>
    </w:p>
    <w:p w:rsidR="00E87AC1" w:rsidRDefault="00E87AC1" w:rsidP="003053A9">
      <w:pPr>
        <w:pStyle w:val="3"/>
      </w:pPr>
      <w:r>
        <w:t>Результаты поиска:</w:t>
      </w:r>
      <w:r w:rsidRPr="00E87AC1">
        <w:rPr>
          <w:lang w:val="ru-RU"/>
        </w:rPr>
        <w:t xml:space="preserve"> </w:t>
      </w:r>
      <w:r>
        <w:t>/results</w:t>
      </w:r>
    </w:p>
    <w:p w:rsidR="00E87AC1" w:rsidRPr="003053A9" w:rsidRDefault="00E87AC1" w:rsidP="00E87AC1">
      <w:r w:rsidRPr="00E87AC1">
        <w:t>Запрос</w:t>
      </w:r>
      <w:r w:rsidR="003053A9" w:rsidRPr="003053A9">
        <w:t>:</w:t>
      </w:r>
      <w:r w:rsidRPr="005E3C9F">
        <w:t xml:space="preserve"> </w:t>
      </w:r>
      <w:r>
        <w:t>POST</w:t>
      </w:r>
      <w:r w:rsidR="003053A9" w:rsidRPr="003053A9">
        <w:t xml:space="preserve">, </w:t>
      </w:r>
      <w:r>
        <w:t>JSON-</w:t>
      </w:r>
      <w:r>
        <w:rPr>
          <w:lang w:val="ru-RU"/>
        </w:rPr>
        <w:t>объект</w:t>
      </w:r>
      <w:r w:rsidRPr="00A350DF">
        <w:t xml:space="preserve"> </w:t>
      </w:r>
      <w:r w:rsidR="00C86786" w:rsidRPr="00C86786">
        <w:rPr>
          <w:rStyle w:val="JSON-"/>
        </w:rPr>
        <w:fldChar w:fldCharType="begin"/>
      </w:r>
      <w:r w:rsidR="00C86786" w:rsidRPr="00C86786">
        <w:rPr>
          <w:rStyle w:val="JSON-"/>
        </w:rPr>
        <w:instrText xml:space="preserve"> REF _Ref473815142 \h </w:instrText>
      </w:r>
      <w:r w:rsidR="00C86786" w:rsidRPr="00C86786">
        <w:rPr>
          <w:rStyle w:val="JSON-"/>
        </w:rPr>
      </w:r>
      <w:r w:rsidR="00C86786">
        <w:rPr>
          <w:rStyle w:val="JSON-"/>
        </w:rPr>
        <w:instrText xml:space="preserve"> \* MERGEFORMAT </w:instrText>
      </w:r>
      <w:r w:rsidR="00C86786" w:rsidRPr="00C86786">
        <w:rPr>
          <w:rStyle w:val="JSON-"/>
        </w:rPr>
        <w:fldChar w:fldCharType="separate"/>
      </w:r>
      <w:r w:rsidR="00C86786" w:rsidRPr="00C86786">
        <w:rPr>
          <w:rStyle w:val="JSON-"/>
        </w:rPr>
        <w:t>GrabResu</w:t>
      </w:r>
      <w:r w:rsidR="00C86786" w:rsidRPr="00C86786">
        <w:rPr>
          <w:rStyle w:val="JSON-"/>
        </w:rPr>
        <w:t>l</w:t>
      </w:r>
      <w:r w:rsidR="00C86786" w:rsidRPr="00C86786">
        <w:rPr>
          <w:rStyle w:val="JSON-"/>
        </w:rPr>
        <w:t>tsRequest</w:t>
      </w:r>
      <w:r w:rsidR="00C86786" w:rsidRPr="00C86786">
        <w:rPr>
          <w:rStyle w:val="JSON-"/>
        </w:rPr>
        <w:fldChar w:fldCharType="end"/>
      </w:r>
    </w:p>
    <w:p w:rsidR="00E87AC1" w:rsidRPr="003053A9" w:rsidRDefault="003053A9" w:rsidP="003053A9">
      <w:r>
        <w:rPr>
          <w:lang w:val="ru-RU"/>
        </w:rPr>
        <w:t>Ответ</w:t>
      </w:r>
      <w:r w:rsidRPr="003053A9">
        <w:t xml:space="preserve">: </w:t>
      </w:r>
      <w:r w:rsidR="00E87AC1">
        <w:t>JSON-</w:t>
      </w:r>
      <w:r w:rsidR="00E87AC1">
        <w:rPr>
          <w:lang w:val="ru-RU"/>
        </w:rPr>
        <w:t>объект</w:t>
      </w:r>
      <w:r w:rsidR="00E87AC1" w:rsidRPr="005E3C9F">
        <w:t xml:space="preserve"> </w:t>
      </w:r>
      <w:r w:rsidR="00AA565D" w:rsidRPr="00AA565D">
        <w:rPr>
          <w:rStyle w:val="JSON-"/>
        </w:rPr>
        <w:fldChar w:fldCharType="begin"/>
      </w:r>
      <w:r w:rsidR="00AA565D" w:rsidRPr="00AA565D">
        <w:rPr>
          <w:rStyle w:val="JSON-"/>
        </w:rPr>
        <w:instrText xml:space="preserve"> REF _Ref473826752 \h </w:instrText>
      </w:r>
      <w:r w:rsidR="00AA565D" w:rsidRPr="00AA565D">
        <w:rPr>
          <w:rStyle w:val="JSON-"/>
        </w:rPr>
      </w:r>
      <w:r w:rsidR="00AA565D">
        <w:rPr>
          <w:rStyle w:val="JSON-"/>
        </w:rPr>
        <w:instrText xml:space="preserve"> \* MERGEFORMAT </w:instrText>
      </w:r>
      <w:r w:rsidR="00AA565D" w:rsidRPr="00AA565D">
        <w:rPr>
          <w:rStyle w:val="JSON-"/>
        </w:rPr>
        <w:fldChar w:fldCharType="separate"/>
      </w:r>
      <w:r w:rsidR="00AA565D" w:rsidRPr="00AA565D">
        <w:rPr>
          <w:rStyle w:val="JSON-"/>
        </w:rPr>
        <w:t>GrabResultsResponse</w:t>
      </w:r>
      <w:r w:rsidR="00AA565D" w:rsidRPr="00AA565D">
        <w:rPr>
          <w:rStyle w:val="JSON-"/>
        </w:rPr>
        <w:fldChar w:fldCharType="end"/>
      </w:r>
    </w:p>
    <w:p w:rsidR="004E0FA0" w:rsidRPr="004E0FA0" w:rsidRDefault="004E0FA0" w:rsidP="004E0FA0">
      <w:pPr>
        <w:pStyle w:val="1"/>
      </w:pPr>
      <w:bookmarkStart w:id="16" w:name="_Toc473827383"/>
      <w:r>
        <w:rPr>
          <w:lang w:val="en-US"/>
        </w:rPr>
        <w:lastRenderedPageBreak/>
        <w:t>JSON-</w:t>
      </w:r>
      <w:r>
        <w:t>объекты</w:t>
      </w:r>
      <w:bookmarkEnd w:id="16"/>
    </w:p>
    <w:p w:rsidR="004E0FA0" w:rsidRDefault="004E0FA0" w:rsidP="004E0FA0">
      <w:pPr>
        <w:pStyle w:val="2"/>
      </w:pPr>
      <w:bookmarkStart w:id="17" w:name="_Ref473804456"/>
      <w:bookmarkStart w:id="18" w:name="_Toc473827384"/>
      <w:r>
        <w:t>PingResponse</w:t>
      </w:r>
      <w:bookmarkEnd w:id="17"/>
      <w:bookmarkEnd w:id="18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38"/>
        <w:gridCol w:w="7222"/>
      </w:tblGrid>
      <w:tr w:rsidR="008A06E9" w:rsidTr="008A06E9">
        <w:tc>
          <w:tcPr>
            <w:tcW w:w="9060" w:type="dxa"/>
            <w:gridSpan w:val="2"/>
            <w:shd w:val="clear" w:color="auto" w:fill="D9E2F3" w:themeFill="accent5" w:themeFillTint="33"/>
          </w:tcPr>
          <w:p w:rsidR="008A06E9" w:rsidRPr="008A06E9" w:rsidRDefault="008A06E9" w:rsidP="004E0FA0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result</w:t>
            </w:r>
          </w:p>
        </w:tc>
      </w:tr>
      <w:tr w:rsidR="008A06E9" w:rsidTr="008A06E9">
        <w:tc>
          <w:tcPr>
            <w:tcW w:w="1838" w:type="dxa"/>
          </w:tcPr>
          <w:p w:rsidR="008A06E9" w:rsidRPr="008A06E9" w:rsidRDefault="008A06E9" w:rsidP="004E0FA0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8A06E9" w:rsidRPr="008A06E9" w:rsidRDefault="008A06E9" w:rsidP="004E0FA0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Boolean</w:t>
            </w:r>
          </w:p>
        </w:tc>
      </w:tr>
      <w:tr w:rsidR="008A06E9" w:rsidTr="008A06E9">
        <w:tc>
          <w:tcPr>
            <w:tcW w:w="1838" w:type="dxa"/>
          </w:tcPr>
          <w:p w:rsidR="008A06E9" w:rsidRPr="008A06E9" w:rsidRDefault="008A06E9" w:rsidP="004E0FA0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8A06E9" w:rsidRPr="008A06E9" w:rsidRDefault="008A06E9" w:rsidP="004E0FA0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Да</w:t>
            </w:r>
          </w:p>
        </w:tc>
      </w:tr>
      <w:tr w:rsidR="008A06E9" w:rsidRPr="005E3C9F" w:rsidTr="008A06E9">
        <w:tc>
          <w:tcPr>
            <w:tcW w:w="1838" w:type="dxa"/>
          </w:tcPr>
          <w:p w:rsidR="008A06E9" w:rsidRPr="008A06E9" w:rsidRDefault="008A06E9" w:rsidP="004E0FA0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8A06E9" w:rsidRPr="008A06E9" w:rsidRDefault="008A06E9" w:rsidP="004E0FA0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 xml:space="preserve">Если граббер готов к работе, должно иметь значение </w:t>
            </w:r>
            <w:r>
              <w:rPr>
                <w:lang w:eastAsia="x-none" w:bidi="ar-SA"/>
              </w:rPr>
              <w:t>true</w:t>
            </w:r>
            <w:r>
              <w:rPr>
                <w:lang w:val="ru-RU" w:eastAsia="x-none" w:bidi="ar-SA"/>
              </w:rPr>
              <w:t>.</w:t>
            </w:r>
          </w:p>
        </w:tc>
      </w:tr>
      <w:tr w:rsidR="008A06E9" w:rsidTr="002F3D7F">
        <w:tc>
          <w:tcPr>
            <w:tcW w:w="9060" w:type="dxa"/>
            <w:gridSpan w:val="2"/>
            <w:shd w:val="clear" w:color="auto" w:fill="D9E2F3" w:themeFill="accent5" w:themeFillTint="33"/>
          </w:tcPr>
          <w:p w:rsidR="008A06E9" w:rsidRPr="008A06E9" w:rsidRDefault="008A06E9" w:rsidP="002F3D7F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error</w:t>
            </w:r>
          </w:p>
        </w:tc>
      </w:tr>
      <w:tr w:rsidR="008A06E9" w:rsidTr="002F3D7F">
        <w:tc>
          <w:tcPr>
            <w:tcW w:w="1838" w:type="dxa"/>
          </w:tcPr>
          <w:p w:rsidR="008A06E9" w:rsidRPr="008A06E9" w:rsidRDefault="008A06E9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8A06E9" w:rsidRPr="00D10F0E" w:rsidRDefault="00D10F0E" w:rsidP="00186E3C">
            <w:pPr>
              <w:rPr>
                <w:rStyle w:val="JSON-"/>
              </w:rPr>
            </w:pPr>
            <w:r w:rsidRPr="00D10F0E">
              <w:rPr>
                <w:rStyle w:val="JSON-"/>
              </w:rPr>
              <w:fldChar w:fldCharType="begin"/>
            </w:r>
            <w:r w:rsidRPr="00D10F0E">
              <w:rPr>
                <w:rStyle w:val="JSON-"/>
              </w:rPr>
              <w:instrText xml:space="preserve"> REF _Ref473808859 \h </w:instrText>
            </w:r>
            <w:r w:rsidRPr="00D10F0E">
              <w:rPr>
                <w:rStyle w:val="JSON-"/>
              </w:rPr>
            </w:r>
            <w:r>
              <w:rPr>
                <w:rStyle w:val="JSON-"/>
              </w:rPr>
              <w:instrText xml:space="preserve"> \* MERGEFORMAT </w:instrText>
            </w:r>
            <w:r w:rsidRPr="00D10F0E">
              <w:rPr>
                <w:rStyle w:val="JSON-"/>
              </w:rPr>
              <w:fldChar w:fldCharType="separate"/>
            </w:r>
            <w:r w:rsidRPr="00D10F0E">
              <w:rPr>
                <w:rStyle w:val="JSON-"/>
              </w:rPr>
              <w:t>ErrorInfo</w:t>
            </w:r>
            <w:r w:rsidRPr="00D10F0E">
              <w:rPr>
                <w:rStyle w:val="JSON-"/>
              </w:rPr>
              <w:fldChar w:fldCharType="end"/>
            </w:r>
          </w:p>
        </w:tc>
      </w:tr>
      <w:tr w:rsidR="008A06E9" w:rsidTr="002F3D7F">
        <w:tc>
          <w:tcPr>
            <w:tcW w:w="1838" w:type="dxa"/>
          </w:tcPr>
          <w:p w:rsidR="008A06E9" w:rsidRPr="008A06E9" w:rsidRDefault="008A06E9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8A06E9" w:rsidRPr="008A06E9" w:rsidRDefault="008A06E9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Нет</w:t>
            </w:r>
          </w:p>
        </w:tc>
      </w:tr>
      <w:tr w:rsidR="008A06E9" w:rsidRPr="005E3C9F" w:rsidTr="002F3D7F">
        <w:tc>
          <w:tcPr>
            <w:tcW w:w="1838" w:type="dxa"/>
          </w:tcPr>
          <w:p w:rsidR="008A06E9" w:rsidRPr="008A06E9" w:rsidRDefault="008A06E9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8A06E9" w:rsidRPr="008A06E9" w:rsidRDefault="008A06E9" w:rsidP="008A06E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 xml:space="preserve">Если граббер не готов к работе (значение </w:t>
            </w:r>
            <w:r>
              <w:rPr>
                <w:lang w:eastAsia="x-none" w:bidi="ar-SA"/>
              </w:rPr>
              <w:t>result</w:t>
            </w:r>
            <w:r w:rsidRPr="008A06E9">
              <w:rPr>
                <w:lang w:val="ru-RU" w:eastAsia="x-none" w:bidi="ar-SA"/>
              </w:rPr>
              <w:t xml:space="preserve"> = </w:t>
            </w:r>
            <w:r>
              <w:rPr>
                <w:lang w:eastAsia="x-none" w:bidi="ar-SA"/>
              </w:rPr>
              <w:t>false</w:t>
            </w:r>
            <w:r w:rsidRPr="008A06E9">
              <w:rPr>
                <w:lang w:val="ru-RU" w:eastAsia="x-none" w:bidi="ar-SA"/>
              </w:rPr>
              <w:t>)</w:t>
            </w:r>
            <w:r>
              <w:rPr>
                <w:lang w:val="ru-RU" w:eastAsia="x-none" w:bidi="ar-SA"/>
              </w:rPr>
              <w:t>, описывает проблему.</w:t>
            </w:r>
          </w:p>
        </w:tc>
      </w:tr>
    </w:tbl>
    <w:p w:rsidR="004E0FA0" w:rsidRPr="00D10F0E" w:rsidRDefault="008A06E9" w:rsidP="008A06E9">
      <w:pPr>
        <w:pStyle w:val="2"/>
        <w:rPr>
          <w:lang w:val="en-US"/>
        </w:rPr>
      </w:pPr>
      <w:bookmarkStart w:id="19" w:name="_Ref473803015"/>
      <w:bookmarkStart w:id="20" w:name="_Ref473808859"/>
      <w:bookmarkStart w:id="21" w:name="_Toc473827385"/>
      <w:r>
        <w:t>Error</w:t>
      </w:r>
      <w:bookmarkEnd w:id="19"/>
      <w:r w:rsidR="00D10F0E">
        <w:rPr>
          <w:lang w:val="en-US"/>
        </w:rPr>
        <w:t>Info</w:t>
      </w:r>
      <w:bookmarkEnd w:id="20"/>
      <w:bookmarkEnd w:id="2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38"/>
        <w:gridCol w:w="7222"/>
      </w:tblGrid>
      <w:tr w:rsidR="00694293" w:rsidTr="002F3D7F">
        <w:tc>
          <w:tcPr>
            <w:tcW w:w="9060" w:type="dxa"/>
            <w:gridSpan w:val="2"/>
            <w:shd w:val="clear" w:color="auto" w:fill="D9E2F3" w:themeFill="accent5" w:themeFillTint="33"/>
          </w:tcPr>
          <w:p w:rsidR="00694293" w:rsidRPr="00694293" w:rsidRDefault="00694293" w:rsidP="002F3D7F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text</w:t>
            </w:r>
          </w:p>
        </w:tc>
      </w:tr>
      <w:tr w:rsidR="00694293" w:rsidTr="002F3D7F">
        <w:tc>
          <w:tcPr>
            <w:tcW w:w="1838" w:type="dxa"/>
          </w:tcPr>
          <w:p w:rsidR="00694293" w:rsidRPr="008A06E9" w:rsidRDefault="00694293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694293" w:rsidRPr="008A06E9" w:rsidRDefault="00694293" w:rsidP="002F3D7F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String</w:t>
            </w:r>
          </w:p>
        </w:tc>
      </w:tr>
      <w:tr w:rsidR="00694293" w:rsidTr="002F3D7F">
        <w:tc>
          <w:tcPr>
            <w:tcW w:w="1838" w:type="dxa"/>
          </w:tcPr>
          <w:p w:rsidR="00694293" w:rsidRPr="008A06E9" w:rsidRDefault="00694293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694293" w:rsidRPr="008A06E9" w:rsidRDefault="00694293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Да</w:t>
            </w:r>
          </w:p>
        </w:tc>
      </w:tr>
      <w:tr w:rsidR="00694293" w:rsidRPr="005E3C9F" w:rsidTr="002F3D7F">
        <w:tc>
          <w:tcPr>
            <w:tcW w:w="1838" w:type="dxa"/>
          </w:tcPr>
          <w:p w:rsidR="00694293" w:rsidRPr="008A06E9" w:rsidRDefault="00694293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694293" w:rsidRPr="00694293" w:rsidRDefault="00694293" w:rsidP="00694293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 xml:space="preserve">Русскоязычное понятное осмысленное описание ошибки. </w:t>
            </w:r>
          </w:p>
        </w:tc>
      </w:tr>
      <w:tr w:rsidR="00694293" w:rsidTr="002F3D7F">
        <w:tc>
          <w:tcPr>
            <w:tcW w:w="9060" w:type="dxa"/>
            <w:gridSpan w:val="2"/>
            <w:shd w:val="clear" w:color="auto" w:fill="D9E2F3" w:themeFill="accent5" w:themeFillTint="33"/>
          </w:tcPr>
          <w:p w:rsidR="00694293" w:rsidRPr="00694293" w:rsidRDefault="00694293" w:rsidP="002F3D7F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time</w:t>
            </w:r>
          </w:p>
        </w:tc>
      </w:tr>
      <w:tr w:rsidR="00694293" w:rsidRPr="005E3C9F" w:rsidTr="002F3D7F">
        <w:tc>
          <w:tcPr>
            <w:tcW w:w="1838" w:type="dxa"/>
          </w:tcPr>
          <w:p w:rsidR="00694293" w:rsidRPr="008A06E9" w:rsidRDefault="00694293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694293" w:rsidRPr="00186E3C" w:rsidRDefault="00AD069A" w:rsidP="00186E3C">
            <w:pPr>
              <w:rPr>
                <w:lang w:val="ru-RU" w:eastAsia="x-none" w:bidi="ar-SA"/>
              </w:rPr>
            </w:pPr>
            <w:r>
              <w:rPr>
                <w:lang w:eastAsia="x-none" w:bidi="ar-SA"/>
              </w:rPr>
              <w:t>String</w:t>
            </w:r>
            <w:r w:rsidRPr="00186E3C">
              <w:rPr>
                <w:lang w:val="ru-RU" w:eastAsia="x-none" w:bidi="ar-SA"/>
              </w:rPr>
              <w:t xml:space="preserve">, </w:t>
            </w:r>
            <w:r>
              <w:rPr>
                <w:lang w:val="ru-RU" w:eastAsia="x-none" w:bidi="ar-SA"/>
              </w:rPr>
              <w:t xml:space="preserve">дата и время в стандартном формате </w:t>
            </w:r>
            <w:r>
              <w:rPr>
                <w:lang w:eastAsia="x-none" w:bidi="ar-SA"/>
              </w:rPr>
              <w:t>JS</w:t>
            </w:r>
          </w:p>
        </w:tc>
      </w:tr>
      <w:tr w:rsidR="00694293" w:rsidTr="002F3D7F">
        <w:tc>
          <w:tcPr>
            <w:tcW w:w="1838" w:type="dxa"/>
          </w:tcPr>
          <w:p w:rsidR="00694293" w:rsidRPr="008A06E9" w:rsidRDefault="00694293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694293" w:rsidRPr="008A06E9" w:rsidRDefault="00694293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Нет</w:t>
            </w:r>
          </w:p>
        </w:tc>
      </w:tr>
      <w:tr w:rsidR="00694293" w:rsidRPr="005E3C9F" w:rsidTr="002F3D7F">
        <w:tc>
          <w:tcPr>
            <w:tcW w:w="1838" w:type="dxa"/>
          </w:tcPr>
          <w:p w:rsidR="00694293" w:rsidRPr="008A06E9" w:rsidRDefault="00694293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694293" w:rsidRPr="00186E3C" w:rsidRDefault="00186E3C" w:rsidP="00186E3C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Дата и время регистрации (отлова) ошибки.</w:t>
            </w:r>
          </w:p>
        </w:tc>
      </w:tr>
      <w:tr w:rsidR="00186E3C" w:rsidRPr="00694293" w:rsidTr="002F3D7F">
        <w:tc>
          <w:tcPr>
            <w:tcW w:w="9060" w:type="dxa"/>
            <w:gridSpan w:val="2"/>
            <w:shd w:val="clear" w:color="auto" w:fill="D9E2F3" w:themeFill="accent5" w:themeFillTint="33"/>
          </w:tcPr>
          <w:p w:rsidR="00186E3C" w:rsidRPr="00186E3C" w:rsidRDefault="00186E3C" w:rsidP="002F3D7F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exception</w:t>
            </w:r>
          </w:p>
        </w:tc>
      </w:tr>
      <w:tr w:rsidR="00186E3C" w:rsidRPr="00186E3C" w:rsidTr="002F3D7F">
        <w:tc>
          <w:tcPr>
            <w:tcW w:w="1838" w:type="dxa"/>
          </w:tcPr>
          <w:p w:rsidR="00186E3C" w:rsidRPr="008A06E9" w:rsidRDefault="00186E3C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186E3C" w:rsidRPr="00D10F0E" w:rsidRDefault="00D10F0E" w:rsidP="002F3D7F">
            <w:pPr>
              <w:rPr>
                <w:rStyle w:val="JSON-"/>
              </w:rPr>
            </w:pPr>
            <w:r w:rsidRPr="00D10F0E">
              <w:rPr>
                <w:rStyle w:val="JSON-"/>
              </w:rPr>
              <w:fldChar w:fldCharType="begin"/>
            </w:r>
            <w:r w:rsidRPr="00D10F0E">
              <w:rPr>
                <w:rStyle w:val="JSON-"/>
              </w:rPr>
              <w:instrText xml:space="preserve"> REF _Ref473808841 \h </w:instrText>
            </w:r>
            <w:r w:rsidRPr="00D10F0E">
              <w:rPr>
                <w:rStyle w:val="JSON-"/>
              </w:rPr>
            </w:r>
            <w:r>
              <w:rPr>
                <w:rStyle w:val="JSON-"/>
              </w:rPr>
              <w:instrText xml:space="preserve"> \* MERGEFORMAT </w:instrText>
            </w:r>
            <w:r w:rsidRPr="00D10F0E">
              <w:rPr>
                <w:rStyle w:val="JSON-"/>
              </w:rPr>
              <w:fldChar w:fldCharType="separate"/>
            </w:r>
            <w:r w:rsidRPr="00D10F0E">
              <w:rPr>
                <w:rStyle w:val="JSON-"/>
              </w:rPr>
              <w:t>ExceptionInfo</w:t>
            </w:r>
            <w:r w:rsidRPr="00D10F0E">
              <w:rPr>
                <w:rStyle w:val="JSON-"/>
              </w:rPr>
              <w:fldChar w:fldCharType="end"/>
            </w:r>
          </w:p>
        </w:tc>
      </w:tr>
      <w:tr w:rsidR="00186E3C" w:rsidRPr="008A06E9" w:rsidTr="002F3D7F">
        <w:tc>
          <w:tcPr>
            <w:tcW w:w="1838" w:type="dxa"/>
          </w:tcPr>
          <w:p w:rsidR="00186E3C" w:rsidRPr="008A06E9" w:rsidRDefault="00186E3C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lastRenderedPageBreak/>
              <w:t>Обязательное</w:t>
            </w:r>
          </w:p>
        </w:tc>
        <w:tc>
          <w:tcPr>
            <w:tcW w:w="7222" w:type="dxa"/>
          </w:tcPr>
          <w:p w:rsidR="00186E3C" w:rsidRPr="008A06E9" w:rsidRDefault="00186E3C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Нет</w:t>
            </w:r>
          </w:p>
        </w:tc>
      </w:tr>
      <w:tr w:rsidR="00186E3C" w:rsidRPr="005E3C9F" w:rsidTr="002F3D7F">
        <w:tc>
          <w:tcPr>
            <w:tcW w:w="1838" w:type="dxa"/>
          </w:tcPr>
          <w:p w:rsidR="00186E3C" w:rsidRPr="008A06E9" w:rsidRDefault="00186E3C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186E3C" w:rsidRPr="00186E3C" w:rsidRDefault="00186E3C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Информация об исключении, вызвавшем эту ошибку.</w:t>
            </w:r>
          </w:p>
        </w:tc>
      </w:tr>
    </w:tbl>
    <w:p w:rsidR="008A06E9" w:rsidRPr="00E14D87" w:rsidRDefault="00186E3C" w:rsidP="00186E3C">
      <w:pPr>
        <w:pStyle w:val="2"/>
        <w:rPr>
          <w:lang w:val="en-US"/>
        </w:rPr>
      </w:pPr>
      <w:bookmarkStart w:id="22" w:name="_Ref473804229"/>
      <w:bookmarkStart w:id="23" w:name="_Ref473808841"/>
      <w:bookmarkStart w:id="24" w:name="_Toc473827386"/>
      <w:r>
        <w:t>Exception</w:t>
      </w:r>
      <w:bookmarkEnd w:id="22"/>
      <w:r w:rsidR="00E14D87">
        <w:rPr>
          <w:lang w:val="en-US"/>
        </w:rPr>
        <w:t>Info</w:t>
      </w:r>
      <w:bookmarkEnd w:id="23"/>
      <w:bookmarkEnd w:id="24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38"/>
        <w:gridCol w:w="7222"/>
      </w:tblGrid>
      <w:tr w:rsidR="004F6B04" w:rsidRPr="00186E3C" w:rsidTr="002F3D7F">
        <w:tc>
          <w:tcPr>
            <w:tcW w:w="9060" w:type="dxa"/>
            <w:gridSpan w:val="2"/>
            <w:shd w:val="clear" w:color="auto" w:fill="D9E2F3" w:themeFill="accent5" w:themeFillTint="33"/>
          </w:tcPr>
          <w:p w:rsidR="004F6B04" w:rsidRPr="00186E3C" w:rsidRDefault="004F6B04" w:rsidP="002F3D7F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className</w:t>
            </w:r>
          </w:p>
        </w:tc>
      </w:tr>
      <w:tr w:rsidR="004F6B04" w:rsidRPr="00186E3C" w:rsidTr="002F3D7F">
        <w:tc>
          <w:tcPr>
            <w:tcW w:w="1838" w:type="dxa"/>
          </w:tcPr>
          <w:p w:rsidR="004F6B04" w:rsidRPr="008A06E9" w:rsidRDefault="004F6B04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4F6B04" w:rsidRPr="004F6B04" w:rsidRDefault="004F6B04" w:rsidP="002F3D7F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String</w:t>
            </w:r>
          </w:p>
        </w:tc>
      </w:tr>
      <w:tr w:rsidR="004F6B04" w:rsidRPr="008A06E9" w:rsidTr="002F3D7F">
        <w:tc>
          <w:tcPr>
            <w:tcW w:w="1838" w:type="dxa"/>
          </w:tcPr>
          <w:p w:rsidR="004F6B04" w:rsidRPr="008A06E9" w:rsidRDefault="004F6B04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4F6B04" w:rsidRPr="008A06E9" w:rsidRDefault="004F6B04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Да</w:t>
            </w:r>
          </w:p>
        </w:tc>
      </w:tr>
      <w:tr w:rsidR="004F6B04" w:rsidRPr="00186E3C" w:rsidTr="002F3D7F">
        <w:tc>
          <w:tcPr>
            <w:tcW w:w="1838" w:type="dxa"/>
          </w:tcPr>
          <w:p w:rsidR="004F6B04" w:rsidRPr="008A06E9" w:rsidRDefault="004F6B04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4F6B04" w:rsidRPr="00186E3C" w:rsidRDefault="004F6B04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Класс исключения.</w:t>
            </w:r>
          </w:p>
        </w:tc>
      </w:tr>
      <w:tr w:rsidR="004F6B04" w:rsidRPr="00186E3C" w:rsidTr="002F3D7F">
        <w:tc>
          <w:tcPr>
            <w:tcW w:w="9060" w:type="dxa"/>
            <w:gridSpan w:val="2"/>
            <w:shd w:val="clear" w:color="auto" w:fill="D9E2F3" w:themeFill="accent5" w:themeFillTint="33"/>
          </w:tcPr>
          <w:p w:rsidR="004F6B04" w:rsidRPr="00186E3C" w:rsidRDefault="004F6B04" w:rsidP="002F3D7F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message</w:t>
            </w:r>
          </w:p>
        </w:tc>
      </w:tr>
      <w:tr w:rsidR="004F6B04" w:rsidRPr="00186E3C" w:rsidTr="002F3D7F">
        <w:tc>
          <w:tcPr>
            <w:tcW w:w="1838" w:type="dxa"/>
          </w:tcPr>
          <w:p w:rsidR="004F6B04" w:rsidRPr="008A06E9" w:rsidRDefault="004F6B04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4F6B04" w:rsidRPr="004F6B04" w:rsidRDefault="004F6B04" w:rsidP="002F3D7F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String</w:t>
            </w:r>
          </w:p>
        </w:tc>
      </w:tr>
      <w:tr w:rsidR="004F6B04" w:rsidRPr="008A06E9" w:rsidTr="002F3D7F">
        <w:tc>
          <w:tcPr>
            <w:tcW w:w="1838" w:type="dxa"/>
          </w:tcPr>
          <w:p w:rsidR="004F6B04" w:rsidRPr="008A06E9" w:rsidRDefault="004F6B04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4F6B04" w:rsidRPr="004F6B04" w:rsidRDefault="004F6B04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Нет</w:t>
            </w:r>
          </w:p>
        </w:tc>
      </w:tr>
      <w:tr w:rsidR="004F6B04" w:rsidRPr="00186E3C" w:rsidTr="002F3D7F">
        <w:tc>
          <w:tcPr>
            <w:tcW w:w="1838" w:type="dxa"/>
          </w:tcPr>
          <w:p w:rsidR="004F6B04" w:rsidRPr="008A06E9" w:rsidRDefault="004F6B04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4F6B04" w:rsidRPr="00186E3C" w:rsidRDefault="004F6B04" w:rsidP="004F6B04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Сообщение исключения.</w:t>
            </w:r>
          </w:p>
        </w:tc>
      </w:tr>
      <w:tr w:rsidR="004F6B04" w:rsidRPr="00186E3C" w:rsidTr="002F3D7F">
        <w:tc>
          <w:tcPr>
            <w:tcW w:w="9060" w:type="dxa"/>
            <w:gridSpan w:val="2"/>
            <w:shd w:val="clear" w:color="auto" w:fill="D9E2F3" w:themeFill="accent5" w:themeFillTint="33"/>
          </w:tcPr>
          <w:p w:rsidR="004F6B04" w:rsidRPr="00186E3C" w:rsidRDefault="004F6B04" w:rsidP="002F3D7F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stackTrace</w:t>
            </w:r>
          </w:p>
        </w:tc>
      </w:tr>
      <w:tr w:rsidR="004F6B04" w:rsidRPr="00186E3C" w:rsidTr="002F3D7F">
        <w:tc>
          <w:tcPr>
            <w:tcW w:w="1838" w:type="dxa"/>
          </w:tcPr>
          <w:p w:rsidR="004F6B04" w:rsidRPr="008A06E9" w:rsidRDefault="004F6B04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4F6B04" w:rsidRPr="004F6B04" w:rsidRDefault="00830AB6" w:rsidP="002F3D7F">
            <w:pPr>
              <w:rPr>
                <w:lang w:eastAsia="x-none" w:bidi="ar-SA"/>
              </w:rPr>
            </w:pPr>
            <w:r>
              <w:rPr>
                <w:lang w:val="ru-RU" w:eastAsia="x-none" w:bidi="ar-SA"/>
              </w:rPr>
              <w:t xml:space="preserve">Массив </w:t>
            </w:r>
            <w:r>
              <w:rPr>
                <w:lang w:eastAsia="x-none" w:bidi="ar-SA"/>
              </w:rPr>
              <w:t>String</w:t>
            </w:r>
          </w:p>
        </w:tc>
      </w:tr>
      <w:tr w:rsidR="004F6B04" w:rsidRPr="008A06E9" w:rsidTr="002F3D7F">
        <w:tc>
          <w:tcPr>
            <w:tcW w:w="1838" w:type="dxa"/>
          </w:tcPr>
          <w:p w:rsidR="004F6B04" w:rsidRPr="008A06E9" w:rsidRDefault="004F6B04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4F6B04" w:rsidRPr="008A06E9" w:rsidRDefault="004F6B04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Нет</w:t>
            </w:r>
          </w:p>
        </w:tc>
      </w:tr>
      <w:tr w:rsidR="004F6B04" w:rsidRPr="00186E3C" w:rsidTr="002F3D7F">
        <w:tc>
          <w:tcPr>
            <w:tcW w:w="1838" w:type="dxa"/>
          </w:tcPr>
          <w:p w:rsidR="004F6B04" w:rsidRPr="008A06E9" w:rsidRDefault="004F6B04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4F6B04" w:rsidRPr="004F6B04" w:rsidRDefault="004F6B04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Стек вызовов исключения.</w:t>
            </w:r>
          </w:p>
        </w:tc>
      </w:tr>
      <w:tr w:rsidR="004F6B04" w:rsidRPr="00186E3C" w:rsidTr="002F3D7F">
        <w:tc>
          <w:tcPr>
            <w:tcW w:w="9060" w:type="dxa"/>
            <w:gridSpan w:val="2"/>
            <w:shd w:val="clear" w:color="auto" w:fill="D9E2F3" w:themeFill="accent5" w:themeFillTint="33"/>
          </w:tcPr>
          <w:p w:rsidR="004F6B04" w:rsidRPr="00186E3C" w:rsidRDefault="004F6B04" w:rsidP="002F3D7F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inner</w:t>
            </w:r>
          </w:p>
        </w:tc>
      </w:tr>
      <w:tr w:rsidR="004F6B04" w:rsidRPr="00186E3C" w:rsidTr="002F3D7F">
        <w:tc>
          <w:tcPr>
            <w:tcW w:w="1838" w:type="dxa"/>
          </w:tcPr>
          <w:p w:rsidR="004F6B04" w:rsidRPr="008A06E9" w:rsidRDefault="004F6B04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4F6B04" w:rsidRPr="00D10F0E" w:rsidRDefault="00D10F0E" w:rsidP="002F3D7F">
            <w:pPr>
              <w:rPr>
                <w:rStyle w:val="JSON-"/>
              </w:rPr>
            </w:pPr>
            <w:r w:rsidRPr="00D10F0E">
              <w:rPr>
                <w:rStyle w:val="JSON-"/>
              </w:rPr>
              <w:fldChar w:fldCharType="begin"/>
            </w:r>
            <w:r w:rsidRPr="00D10F0E">
              <w:rPr>
                <w:rStyle w:val="JSON-"/>
              </w:rPr>
              <w:instrText xml:space="preserve"> REF _Ref473808841 \h </w:instrText>
            </w:r>
            <w:r w:rsidRPr="00D10F0E">
              <w:rPr>
                <w:rStyle w:val="JSON-"/>
              </w:rPr>
            </w:r>
            <w:r>
              <w:rPr>
                <w:rStyle w:val="JSON-"/>
              </w:rPr>
              <w:instrText xml:space="preserve"> \* MERGEFORMAT </w:instrText>
            </w:r>
            <w:r w:rsidRPr="00D10F0E">
              <w:rPr>
                <w:rStyle w:val="JSON-"/>
              </w:rPr>
              <w:fldChar w:fldCharType="separate"/>
            </w:r>
            <w:r w:rsidRPr="00D10F0E">
              <w:rPr>
                <w:rStyle w:val="JSON-"/>
              </w:rPr>
              <w:t>ExceptionInfo</w:t>
            </w:r>
            <w:r w:rsidRPr="00D10F0E">
              <w:rPr>
                <w:rStyle w:val="JSON-"/>
              </w:rPr>
              <w:fldChar w:fldCharType="end"/>
            </w:r>
          </w:p>
        </w:tc>
      </w:tr>
      <w:tr w:rsidR="004F6B04" w:rsidRPr="008A06E9" w:rsidTr="002F3D7F">
        <w:tc>
          <w:tcPr>
            <w:tcW w:w="1838" w:type="dxa"/>
          </w:tcPr>
          <w:p w:rsidR="004F6B04" w:rsidRPr="008A06E9" w:rsidRDefault="004F6B04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4F6B04" w:rsidRPr="008A06E9" w:rsidRDefault="004F6B04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Нет</w:t>
            </w:r>
          </w:p>
        </w:tc>
      </w:tr>
      <w:tr w:rsidR="004F6B04" w:rsidRPr="005E3C9F" w:rsidTr="002F3D7F">
        <w:tc>
          <w:tcPr>
            <w:tcW w:w="1838" w:type="dxa"/>
          </w:tcPr>
          <w:p w:rsidR="004F6B04" w:rsidRPr="008A06E9" w:rsidRDefault="004F6B04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4F6B04" w:rsidRPr="00186E3C" w:rsidRDefault="00860C66" w:rsidP="00860C66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Аналогичная информация о внутреннем исключении</w:t>
            </w:r>
            <w:r w:rsidR="004F6B04">
              <w:rPr>
                <w:lang w:val="ru-RU" w:eastAsia="x-none" w:bidi="ar-SA"/>
              </w:rPr>
              <w:t>.</w:t>
            </w:r>
          </w:p>
        </w:tc>
      </w:tr>
    </w:tbl>
    <w:p w:rsidR="00A350DF" w:rsidRDefault="00A350DF" w:rsidP="00A350DF">
      <w:pPr>
        <w:pStyle w:val="2"/>
      </w:pPr>
      <w:bookmarkStart w:id="25" w:name="_Ref473808444"/>
      <w:bookmarkStart w:id="26" w:name="_Toc473827387"/>
      <w:r>
        <w:rPr>
          <w:lang w:val="en-US"/>
        </w:rPr>
        <w:t>GrabRequest</w:t>
      </w:r>
      <w:bookmarkEnd w:id="25"/>
      <w:bookmarkEnd w:id="26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38"/>
        <w:gridCol w:w="7222"/>
      </w:tblGrid>
      <w:tr w:rsidR="00A350DF" w:rsidTr="002F3D7F">
        <w:tc>
          <w:tcPr>
            <w:tcW w:w="9060" w:type="dxa"/>
            <w:gridSpan w:val="2"/>
            <w:shd w:val="clear" w:color="auto" w:fill="D9E2F3" w:themeFill="accent5" w:themeFillTint="33"/>
          </w:tcPr>
          <w:p w:rsidR="00A350DF" w:rsidRPr="008A06E9" w:rsidRDefault="00A350DF" w:rsidP="002F3D7F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requestId</w:t>
            </w:r>
          </w:p>
        </w:tc>
      </w:tr>
      <w:tr w:rsidR="00A350DF" w:rsidTr="002F3D7F">
        <w:tc>
          <w:tcPr>
            <w:tcW w:w="1838" w:type="dxa"/>
          </w:tcPr>
          <w:p w:rsidR="00A350DF" w:rsidRPr="008A06E9" w:rsidRDefault="00A350DF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A350DF" w:rsidRPr="008A06E9" w:rsidRDefault="00A350DF" w:rsidP="002F3D7F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Number</w:t>
            </w:r>
          </w:p>
        </w:tc>
      </w:tr>
      <w:tr w:rsidR="00A350DF" w:rsidTr="002F3D7F">
        <w:tc>
          <w:tcPr>
            <w:tcW w:w="1838" w:type="dxa"/>
          </w:tcPr>
          <w:p w:rsidR="00A350DF" w:rsidRPr="008A06E9" w:rsidRDefault="00A350DF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lastRenderedPageBreak/>
              <w:t>Обязательное</w:t>
            </w:r>
          </w:p>
        </w:tc>
        <w:tc>
          <w:tcPr>
            <w:tcW w:w="7222" w:type="dxa"/>
          </w:tcPr>
          <w:p w:rsidR="00A350DF" w:rsidRPr="008A06E9" w:rsidRDefault="00A350DF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Да</w:t>
            </w:r>
          </w:p>
        </w:tc>
      </w:tr>
      <w:tr w:rsidR="00A350DF" w:rsidRPr="005E3C9F" w:rsidTr="002F3D7F">
        <w:tc>
          <w:tcPr>
            <w:tcW w:w="1838" w:type="dxa"/>
          </w:tcPr>
          <w:p w:rsidR="00A350DF" w:rsidRPr="008A06E9" w:rsidRDefault="00A350DF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A350DF" w:rsidRPr="00A350DF" w:rsidRDefault="00A350DF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Уникальный идентификатор запроса, который используется как связь между запросом от ядра ко грабберу и итоговым запросом от граббера к ядру с результатами поиска новостей.</w:t>
            </w:r>
          </w:p>
        </w:tc>
      </w:tr>
      <w:tr w:rsidR="00A350DF" w:rsidTr="002F3D7F">
        <w:tc>
          <w:tcPr>
            <w:tcW w:w="9060" w:type="dxa"/>
            <w:gridSpan w:val="2"/>
            <w:shd w:val="clear" w:color="auto" w:fill="D9E2F3" w:themeFill="accent5" w:themeFillTint="33"/>
          </w:tcPr>
          <w:p w:rsidR="00A350DF" w:rsidRPr="00A350DF" w:rsidRDefault="00A350DF" w:rsidP="002F3D7F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version</w:t>
            </w:r>
          </w:p>
        </w:tc>
      </w:tr>
      <w:tr w:rsidR="00A350DF" w:rsidTr="002F3D7F">
        <w:tc>
          <w:tcPr>
            <w:tcW w:w="1838" w:type="dxa"/>
          </w:tcPr>
          <w:p w:rsidR="00A350DF" w:rsidRPr="008A06E9" w:rsidRDefault="00A350DF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A350DF" w:rsidRPr="00186E3C" w:rsidRDefault="005E3C9F" w:rsidP="005E3C9F">
            <w:pPr>
              <w:rPr>
                <w:rStyle w:val="JSON-"/>
              </w:rPr>
            </w:pPr>
            <w:r>
              <w:t>Number</w:t>
            </w:r>
          </w:p>
        </w:tc>
      </w:tr>
      <w:tr w:rsidR="00A350DF" w:rsidTr="002F3D7F">
        <w:tc>
          <w:tcPr>
            <w:tcW w:w="1838" w:type="dxa"/>
          </w:tcPr>
          <w:p w:rsidR="00A350DF" w:rsidRPr="008A06E9" w:rsidRDefault="00A350DF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A350DF" w:rsidRPr="005E3C9F" w:rsidRDefault="005E3C9F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Да</w:t>
            </w:r>
          </w:p>
        </w:tc>
      </w:tr>
      <w:tr w:rsidR="00A350DF" w:rsidRPr="005E3C9F" w:rsidTr="002F3D7F">
        <w:tc>
          <w:tcPr>
            <w:tcW w:w="1838" w:type="dxa"/>
          </w:tcPr>
          <w:p w:rsidR="00A350DF" w:rsidRPr="008A06E9" w:rsidRDefault="00A350DF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A350DF" w:rsidRPr="008A06E9" w:rsidRDefault="005E3C9F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Версия протокола</w:t>
            </w:r>
            <w:r w:rsidR="00A350DF">
              <w:rPr>
                <w:lang w:val="ru-RU" w:eastAsia="x-none" w:bidi="ar-SA"/>
              </w:rPr>
              <w:t>.</w:t>
            </w:r>
          </w:p>
        </w:tc>
      </w:tr>
      <w:tr w:rsidR="005E3C9F" w:rsidRPr="00A350DF" w:rsidTr="002F3D7F">
        <w:tc>
          <w:tcPr>
            <w:tcW w:w="9060" w:type="dxa"/>
            <w:gridSpan w:val="2"/>
            <w:shd w:val="clear" w:color="auto" w:fill="D9E2F3" w:themeFill="accent5" w:themeFillTint="33"/>
          </w:tcPr>
          <w:p w:rsidR="005E3C9F" w:rsidRPr="005E3C9F" w:rsidRDefault="005E3C9F" w:rsidP="002F3D7F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keywords</w:t>
            </w:r>
          </w:p>
        </w:tc>
      </w:tr>
      <w:tr w:rsidR="005E3C9F" w:rsidRPr="00186E3C" w:rsidTr="002F3D7F">
        <w:tc>
          <w:tcPr>
            <w:tcW w:w="1838" w:type="dxa"/>
          </w:tcPr>
          <w:p w:rsidR="005E3C9F" w:rsidRPr="008A06E9" w:rsidRDefault="005E3C9F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5E3C9F" w:rsidRPr="00186E3C" w:rsidRDefault="00830AB6" w:rsidP="002F3D7F">
            <w:pPr>
              <w:rPr>
                <w:rStyle w:val="JSON-"/>
              </w:rPr>
            </w:pPr>
            <w:r>
              <w:rPr>
                <w:lang w:val="ru-RU"/>
              </w:rPr>
              <w:t xml:space="preserve">Массив </w:t>
            </w:r>
            <w:r>
              <w:t>String</w:t>
            </w:r>
          </w:p>
        </w:tc>
      </w:tr>
      <w:tr w:rsidR="005E3C9F" w:rsidRPr="005E3C9F" w:rsidTr="002F3D7F">
        <w:tc>
          <w:tcPr>
            <w:tcW w:w="1838" w:type="dxa"/>
          </w:tcPr>
          <w:p w:rsidR="005E3C9F" w:rsidRPr="008A06E9" w:rsidRDefault="005E3C9F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5E3C9F" w:rsidRPr="005E3C9F" w:rsidRDefault="005E3C9F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Да</w:t>
            </w:r>
          </w:p>
        </w:tc>
      </w:tr>
      <w:tr w:rsidR="005E3C9F" w:rsidRPr="008A06E9" w:rsidTr="002F3D7F">
        <w:tc>
          <w:tcPr>
            <w:tcW w:w="1838" w:type="dxa"/>
          </w:tcPr>
          <w:p w:rsidR="005E3C9F" w:rsidRPr="008A06E9" w:rsidRDefault="005E3C9F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5E3C9F" w:rsidRPr="008A06E9" w:rsidRDefault="005E3C9F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Массив поисковых запросов на целевой ресурс, по каждому из которых граббер должен отработать отдельно.</w:t>
            </w:r>
          </w:p>
        </w:tc>
      </w:tr>
      <w:tr w:rsidR="005E3C9F" w:rsidRPr="00A350DF" w:rsidTr="002F3D7F">
        <w:tc>
          <w:tcPr>
            <w:tcW w:w="9060" w:type="dxa"/>
            <w:gridSpan w:val="2"/>
            <w:shd w:val="clear" w:color="auto" w:fill="D9E2F3" w:themeFill="accent5" w:themeFillTint="33"/>
          </w:tcPr>
          <w:p w:rsidR="005E3C9F" w:rsidRPr="00A350DF" w:rsidRDefault="005E3C9F" w:rsidP="002F3D7F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period</w:t>
            </w:r>
          </w:p>
        </w:tc>
      </w:tr>
      <w:tr w:rsidR="005E3C9F" w:rsidRPr="00186E3C" w:rsidTr="002F3D7F">
        <w:tc>
          <w:tcPr>
            <w:tcW w:w="1838" w:type="dxa"/>
          </w:tcPr>
          <w:p w:rsidR="005E3C9F" w:rsidRPr="008A06E9" w:rsidRDefault="005E3C9F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5E3C9F" w:rsidRPr="002F3D7F" w:rsidRDefault="002F3D7F" w:rsidP="002F3D7F">
            <w:pPr>
              <w:rPr>
                <w:rStyle w:val="JSON-"/>
              </w:rPr>
            </w:pPr>
            <w:r w:rsidRPr="002F3D7F">
              <w:rPr>
                <w:rStyle w:val="JSON-"/>
              </w:rPr>
              <w:fldChar w:fldCharType="begin"/>
            </w:r>
            <w:r w:rsidRPr="002F3D7F">
              <w:rPr>
                <w:rStyle w:val="JSON-"/>
              </w:rPr>
              <w:instrText xml:space="preserve"> REF _Ref473808019 \h </w:instrText>
            </w:r>
            <w:r w:rsidRPr="002F3D7F">
              <w:rPr>
                <w:rStyle w:val="JSON-"/>
              </w:rPr>
            </w:r>
            <w:r>
              <w:rPr>
                <w:rStyle w:val="JSON-"/>
              </w:rPr>
              <w:instrText xml:space="preserve"> \* MERGEFORMAT </w:instrText>
            </w:r>
            <w:r w:rsidRPr="002F3D7F">
              <w:rPr>
                <w:rStyle w:val="JSON-"/>
              </w:rPr>
              <w:fldChar w:fldCharType="separate"/>
            </w:r>
            <w:r w:rsidRPr="002F3D7F">
              <w:rPr>
                <w:rStyle w:val="JSON-"/>
              </w:rPr>
              <w:t>Period</w:t>
            </w:r>
            <w:r w:rsidRPr="002F3D7F">
              <w:rPr>
                <w:rStyle w:val="JSON-"/>
              </w:rPr>
              <w:fldChar w:fldCharType="end"/>
            </w:r>
          </w:p>
        </w:tc>
      </w:tr>
      <w:tr w:rsidR="005E3C9F" w:rsidRPr="005E3C9F" w:rsidTr="002F3D7F">
        <w:tc>
          <w:tcPr>
            <w:tcW w:w="1838" w:type="dxa"/>
          </w:tcPr>
          <w:p w:rsidR="005E3C9F" w:rsidRPr="008A06E9" w:rsidRDefault="005E3C9F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5E3C9F" w:rsidRPr="005E3C9F" w:rsidRDefault="005E3C9F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Да</w:t>
            </w:r>
          </w:p>
        </w:tc>
      </w:tr>
      <w:tr w:rsidR="005E3C9F" w:rsidRPr="008A06E9" w:rsidTr="002F3D7F">
        <w:tc>
          <w:tcPr>
            <w:tcW w:w="1838" w:type="dxa"/>
          </w:tcPr>
          <w:p w:rsidR="005E3C9F" w:rsidRPr="008A06E9" w:rsidRDefault="005E3C9F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5E3C9F" w:rsidRPr="008A06E9" w:rsidRDefault="005E3C9F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Версия протокола.</w:t>
            </w:r>
          </w:p>
        </w:tc>
      </w:tr>
    </w:tbl>
    <w:p w:rsidR="00186E3C" w:rsidRPr="00D10F0E" w:rsidRDefault="005E3C9F" w:rsidP="005E3C9F">
      <w:pPr>
        <w:pStyle w:val="2"/>
        <w:rPr>
          <w:lang w:val="en-US"/>
        </w:rPr>
      </w:pPr>
      <w:bookmarkStart w:id="27" w:name="_Ref473808019"/>
      <w:bookmarkStart w:id="28" w:name="_Toc473827388"/>
      <w:r>
        <w:t>Period</w:t>
      </w:r>
      <w:bookmarkEnd w:id="27"/>
      <w:bookmarkEnd w:id="28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38"/>
        <w:gridCol w:w="7222"/>
      </w:tblGrid>
      <w:tr w:rsidR="005E3C9F" w:rsidRPr="00A350DF" w:rsidTr="002F3D7F">
        <w:tc>
          <w:tcPr>
            <w:tcW w:w="9060" w:type="dxa"/>
            <w:gridSpan w:val="2"/>
            <w:shd w:val="clear" w:color="auto" w:fill="D9E2F3" w:themeFill="accent5" w:themeFillTint="33"/>
          </w:tcPr>
          <w:p w:rsidR="005E3C9F" w:rsidRPr="00A350DF" w:rsidRDefault="005E3C9F" w:rsidP="002F3D7F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fromDate</w:t>
            </w:r>
          </w:p>
        </w:tc>
      </w:tr>
      <w:tr w:rsidR="005E3C9F" w:rsidRPr="005E3C9F" w:rsidTr="002F3D7F">
        <w:tc>
          <w:tcPr>
            <w:tcW w:w="1838" w:type="dxa"/>
          </w:tcPr>
          <w:p w:rsidR="005E3C9F" w:rsidRPr="008A06E9" w:rsidRDefault="005E3C9F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5E3C9F" w:rsidRPr="005E3C9F" w:rsidRDefault="00AD069A" w:rsidP="00AD069A">
            <w:pPr>
              <w:rPr>
                <w:rStyle w:val="JSON-"/>
                <w:lang w:val="ru-RU"/>
              </w:rPr>
            </w:pPr>
            <w:r>
              <w:rPr>
                <w:lang w:eastAsia="x-none" w:bidi="ar-SA"/>
              </w:rPr>
              <w:t>String</w:t>
            </w:r>
            <w:r w:rsidRPr="00186E3C">
              <w:rPr>
                <w:lang w:val="ru-RU" w:eastAsia="x-none" w:bidi="ar-SA"/>
              </w:rPr>
              <w:t xml:space="preserve">, </w:t>
            </w:r>
            <w:r>
              <w:rPr>
                <w:lang w:val="ru-RU" w:eastAsia="x-none" w:bidi="ar-SA"/>
              </w:rPr>
              <w:t xml:space="preserve">дата </w:t>
            </w:r>
            <w:r>
              <w:rPr>
                <w:lang w:val="ru-RU" w:eastAsia="x-none" w:bidi="ar-SA"/>
              </w:rPr>
              <w:t xml:space="preserve">в стандартном формате </w:t>
            </w:r>
            <w:r>
              <w:rPr>
                <w:lang w:eastAsia="x-none" w:bidi="ar-SA"/>
              </w:rPr>
              <w:t>JS</w:t>
            </w:r>
          </w:p>
        </w:tc>
      </w:tr>
      <w:tr w:rsidR="005E3C9F" w:rsidRPr="005E3C9F" w:rsidTr="002F3D7F">
        <w:tc>
          <w:tcPr>
            <w:tcW w:w="1838" w:type="dxa"/>
          </w:tcPr>
          <w:p w:rsidR="005E3C9F" w:rsidRPr="008A06E9" w:rsidRDefault="005E3C9F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5E3C9F" w:rsidRPr="005E3C9F" w:rsidRDefault="005E3C9F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Да</w:t>
            </w:r>
          </w:p>
        </w:tc>
      </w:tr>
      <w:tr w:rsidR="005E3C9F" w:rsidRPr="008A06E9" w:rsidTr="002F3D7F">
        <w:tc>
          <w:tcPr>
            <w:tcW w:w="1838" w:type="dxa"/>
          </w:tcPr>
          <w:p w:rsidR="005E3C9F" w:rsidRPr="008A06E9" w:rsidRDefault="005E3C9F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5E3C9F" w:rsidRPr="005E3C9F" w:rsidRDefault="005E3C9F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Дата начала периода.</w:t>
            </w:r>
          </w:p>
        </w:tc>
      </w:tr>
      <w:tr w:rsidR="005E3C9F" w:rsidRPr="00A350DF" w:rsidTr="002F3D7F">
        <w:tc>
          <w:tcPr>
            <w:tcW w:w="9060" w:type="dxa"/>
            <w:gridSpan w:val="2"/>
            <w:shd w:val="clear" w:color="auto" w:fill="D9E2F3" w:themeFill="accent5" w:themeFillTint="33"/>
          </w:tcPr>
          <w:p w:rsidR="005E3C9F" w:rsidRPr="00A350DF" w:rsidRDefault="005E3C9F" w:rsidP="002F3D7F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toDate</w:t>
            </w:r>
          </w:p>
        </w:tc>
      </w:tr>
      <w:tr w:rsidR="005E3C9F" w:rsidRPr="005E3C9F" w:rsidTr="002F3D7F">
        <w:tc>
          <w:tcPr>
            <w:tcW w:w="1838" w:type="dxa"/>
          </w:tcPr>
          <w:p w:rsidR="005E3C9F" w:rsidRPr="008A06E9" w:rsidRDefault="005E3C9F" w:rsidP="005E3C9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5E3C9F" w:rsidRPr="005E3C9F" w:rsidRDefault="00AD069A" w:rsidP="00AD069A">
            <w:pPr>
              <w:rPr>
                <w:rStyle w:val="JSON-"/>
                <w:lang w:val="ru-RU"/>
              </w:rPr>
            </w:pPr>
            <w:r>
              <w:rPr>
                <w:lang w:eastAsia="x-none" w:bidi="ar-SA"/>
              </w:rPr>
              <w:t>String</w:t>
            </w:r>
            <w:r w:rsidRPr="00186E3C">
              <w:rPr>
                <w:lang w:val="ru-RU" w:eastAsia="x-none" w:bidi="ar-SA"/>
              </w:rPr>
              <w:t xml:space="preserve">, </w:t>
            </w:r>
            <w:r>
              <w:rPr>
                <w:lang w:val="ru-RU" w:eastAsia="x-none" w:bidi="ar-SA"/>
              </w:rPr>
              <w:t>дата</w:t>
            </w:r>
            <w:r w:rsidRPr="00AD069A">
              <w:rPr>
                <w:lang w:val="ru-RU" w:eastAsia="x-none" w:bidi="ar-SA"/>
              </w:rPr>
              <w:t xml:space="preserve"> </w:t>
            </w:r>
            <w:r>
              <w:rPr>
                <w:lang w:val="ru-RU" w:eastAsia="x-none" w:bidi="ar-SA"/>
              </w:rPr>
              <w:t xml:space="preserve">в стандартном формате </w:t>
            </w:r>
            <w:r>
              <w:rPr>
                <w:lang w:eastAsia="x-none" w:bidi="ar-SA"/>
              </w:rPr>
              <w:t>JS</w:t>
            </w:r>
          </w:p>
        </w:tc>
      </w:tr>
      <w:tr w:rsidR="005E3C9F" w:rsidRPr="005E3C9F" w:rsidTr="002F3D7F">
        <w:tc>
          <w:tcPr>
            <w:tcW w:w="1838" w:type="dxa"/>
          </w:tcPr>
          <w:p w:rsidR="005E3C9F" w:rsidRPr="008A06E9" w:rsidRDefault="005E3C9F" w:rsidP="005E3C9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lastRenderedPageBreak/>
              <w:t>Обязательное</w:t>
            </w:r>
          </w:p>
        </w:tc>
        <w:tc>
          <w:tcPr>
            <w:tcW w:w="7222" w:type="dxa"/>
          </w:tcPr>
          <w:p w:rsidR="005E3C9F" w:rsidRPr="005E3C9F" w:rsidRDefault="005E3C9F" w:rsidP="005E3C9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Да</w:t>
            </w:r>
          </w:p>
        </w:tc>
      </w:tr>
      <w:tr w:rsidR="005E3C9F" w:rsidRPr="008A06E9" w:rsidTr="002F3D7F">
        <w:tc>
          <w:tcPr>
            <w:tcW w:w="1838" w:type="dxa"/>
          </w:tcPr>
          <w:p w:rsidR="005E3C9F" w:rsidRPr="008A06E9" w:rsidRDefault="005E3C9F" w:rsidP="005E3C9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5E3C9F" w:rsidRPr="005E3C9F" w:rsidRDefault="005E3C9F" w:rsidP="005E3C9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Дата окончания периода.</w:t>
            </w:r>
          </w:p>
        </w:tc>
      </w:tr>
    </w:tbl>
    <w:p w:rsidR="002F3D7F" w:rsidRDefault="002F3D7F" w:rsidP="002F3D7F">
      <w:pPr>
        <w:pStyle w:val="2"/>
      </w:pPr>
      <w:bookmarkStart w:id="29" w:name="_Ref473808451"/>
      <w:bookmarkStart w:id="30" w:name="_Toc473827389"/>
      <w:r>
        <w:rPr>
          <w:lang w:val="en-US"/>
        </w:rPr>
        <w:t>Grab</w:t>
      </w:r>
      <w:r>
        <w:t>Response</w:t>
      </w:r>
      <w:bookmarkEnd w:id="29"/>
      <w:bookmarkEnd w:id="30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38"/>
        <w:gridCol w:w="7222"/>
      </w:tblGrid>
      <w:tr w:rsidR="002F3D7F" w:rsidTr="002F3D7F">
        <w:tc>
          <w:tcPr>
            <w:tcW w:w="9060" w:type="dxa"/>
            <w:gridSpan w:val="2"/>
            <w:shd w:val="clear" w:color="auto" w:fill="D9E2F3" w:themeFill="accent5" w:themeFillTint="33"/>
          </w:tcPr>
          <w:p w:rsidR="002F3D7F" w:rsidRPr="008A06E9" w:rsidRDefault="002F3D7F" w:rsidP="002F3D7F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result</w:t>
            </w:r>
          </w:p>
        </w:tc>
      </w:tr>
      <w:tr w:rsidR="002F3D7F" w:rsidTr="002F3D7F">
        <w:tc>
          <w:tcPr>
            <w:tcW w:w="1838" w:type="dxa"/>
          </w:tcPr>
          <w:p w:rsidR="002F3D7F" w:rsidRPr="008A06E9" w:rsidRDefault="002F3D7F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2F3D7F" w:rsidRPr="008A06E9" w:rsidRDefault="002F3D7F" w:rsidP="002F3D7F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Boolean</w:t>
            </w:r>
          </w:p>
        </w:tc>
      </w:tr>
      <w:tr w:rsidR="002F3D7F" w:rsidTr="002F3D7F">
        <w:tc>
          <w:tcPr>
            <w:tcW w:w="1838" w:type="dxa"/>
          </w:tcPr>
          <w:p w:rsidR="002F3D7F" w:rsidRPr="008A06E9" w:rsidRDefault="002F3D7F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2F3D7F" w:rsidRPr="008A06E9" w:rsidRDefault="002F3D7F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Да</w:t>
            </w:r>
          </w:p>
        </w:tc>
      </w:tr>
      <w:tr w:rsidR="002F3D7F" w:rsidRPr="005E3C9F" w:rsidTr="002F3D7F">
        <w:tc>
          <w:tcPr>
            <w:tcW w:w="1838" w:type="dxa"/>
          </w:tcPr>
          <w:p w:rsidR="002F3D7F" w:rsidRPr="008A06E9" w:rsidRDefault="002F3D7F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2F3D7F" w:rsidRPr="008A06E9" w:rsidRDefault="002F3D7F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 xml:space="preserve">Если граббер взялся за работу, должно иметь значение </w:t>
            </w:r>
            <w:r>
              <w:rPr>
                <w:lang w:eastAsia="x-none" w:bidi="ar-SA"/>
              </w:rPr>
              <w:t>true</w:t>
            </w:r>
            <w:r>
              <w:rPr>
                <w:lang w:val="ru-RU" w:eastAsia="x-none" w:bidi="ar-SA"/>
              </w:rPr>
              <w:t>.</w:t>
            </w:r>
          </w:p>
        </w:tc>
      </w:tr>
      <w:tr w:rsidR="002F3D7F" w:rsidTr="002F3D7F">
        <w:tc>
          <w:tcPr>
            <w:tcW w:w="9060" w:type="dxa"/>
            <w:gridSpan w:val="2"/>
            <w:shd w:val="clear" w:color="auto" w:fill="D9E2F3" w:themeFill="accent5" w:themeFillTint="33"/>
          </w:tcPr>
          <w:p w:rsidR="002F3D7F" w:rsidRPr="008A06E9" w:rsidRDefault="002F3D7F" w:rsidP="002F3D7F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error</w:t>
            </w:r>
          </w:p>
        </w:tc>
      </w:tr>
      <w:tr w:rsidR="002F3D7F" w:rsidTr="002F3D7F">
        <w:tc>
          <w:tcPr>
            <w:tcW w:w="1838" w:type="dxa"/>
          </w:tcPr>
          <w:p w:rsidR="002F3D7F" w:rsidRPr="008A06E9" w:rsidRDefault="002F3D7F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2F3D7F" w:rsidRPr="00186E3C" w:rsidRDefault="003A40E1" w:rsidP="002F3D7F">
            <w:pPr>
              <w:rPr>
                <w:rStyle w:val="JSON-"/>
              </w:rPr>
            </w:pPr>
            <w:r w:rsidRPr="003A40E1">
              <w:rPr>
                <w:rStyle w:val="JSON-"/>
              </w:rPr>
              <w:fldChar w:fldCharType="begin"/>
            </w:r>
            <w:r w:rsidRPr="003A40E1">
              <w:rPr>
                <w:rStyle w:val="JSON-"/>
              </w:rPr>
              <w:instrText xml:space="preserve"> REF _Ref473808859 \h </w:instrText>
            </w:r>
            <w:r w:rsidRPr="003A40E1">
              <w:rPr>
                <w:rStyle w:val="JSON-"/>
              </w:rPr>
            </w:r>
            <w:r>
              <w:rPr>
                <w:rStyle w:val="JSON-"/>
              </w:rPr>
              <w:instrText xml:space="preserve"> \* MERGEFORMAT </w:instrText>
            </w:r>
            <w:r w:rsidRPr="003A40E1">
              <w:rPr>
                <w:rStyle w:val="JSON-"/>
              </w:rPr>
              <w:fldChar w:fldCharType="separate"/>
            </w:r>
            <w:r w:rsidRPr="003A40E1">
              <w:rPr>
                <w:rStyle w:val="JSON-"/>
              </w:rPr>
              <w:t>ErrorInfo</w:t>
            </w:r>
            <w:r w:rsidRPr="003A40E1">
              <w:rPr>
                <w:rStyle w:val="JSON-"/>
              </w:rPr>
              <w:fldChar w:fldCharType="end"/>
            </w:r>
          </w:p>
        </w:tc>
      </w:tr>
      <w:tr w:rsidR="002F3D7F" w:rsidTr="002F3D7F">
        <w:tc>
          <w:tcPr>
            <w:tcW w:w="1838" w:type="dxa"/>
          </w:tcPr>
          <w:p w:rsidR="002F3D7F" w:rsidRPr="008A06E9" w:rsidRDefault="002F3D7F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2F3D7F" w:rsidRPr="008A06E9" w:rsidRDefault="002F3D7F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Нет</w:t>
            </w:r>
          </w:p>
        </w:tc>
      </w:tr>
      <w:tr w:rsidR="002F3D7F" w:rsidRPr="005E3C9F" w:rsidTr="002F3D7F">
        <w:tc>
          <w:tcPr>
            <w:tcW w:w="1838" w:type="dxa"/>
          </w:tcPr>
          <w:p w:rsidR="002F3D7F" w:rsidRPr="008A06E9" w:rsidRDefault="002F3D7F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2F3D7F" w:rsidRPr="008A06E9" w:rsidRDefault="002F3D7F" w:rsidP="002F3D7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 xml:space="preserve">Если граббер не смог начать работу (значение </w:t>
            </w:r>
            <w:r>
              <w:rPr>
                <w:lang w:eastAsia="x-none" w:bidi="ar-SA"/>
              </w:rPr>
              <w:t>result</w:t>
            </w:r>
            <w:r w:rsidRPr="008A06E9">
              <w:rPr>
                <w:lang w:val="ru-RU" w:eastAsia="x-none" w:bidi="ar-SA"/>
              </w:rPr>
              <w:t xml:space="preserve"> = </w:t>
            </w:r>
            <w:r>
              <w:rPr>
                <w:lang w:eastAsia="x-none" w:bidi="ar-SA"/>
              </w:rPr>
              <w:t>false</w:t>
            </w:r>
            <w:r w:rsidRPr="008A06E9">
              <w:rPr>
                <w:lang w:val="ru-RU" w:eastAsia="x-none" w:bidi="ar-SA"/>
              </w:rPr>
              <w:t>)</w:t>
            </w:r>
            <w:r>
              <w:rPr>
                <w:lang w:val="ru-RU" w:eastAsia="x-none" w:bidi="ar-SA"/>
              </w:rPr>
              <w:t>, описывает проблему.</w:t>
            </w:r>
          </w:p>
        </w:tc>
      </w:tr>
    </w:tbl>
    <w:p w:rsidR="005E3C9F" w:rsidRPr="002227B1" w:rsidRDefault="002227B1" w:rsidP="002227B1">
      <w:pPr>
        <w:pStyle w:val="2"/>
        <w:rPr>
          <w:lang w:val="en-US"/>
        </w:rPr>
      </w:pPr>
      <w:bookmarkStart w:id="31" w:name="_Ref473815142"/>
      <w:bookmarkStart w:id="32" w:name="_Toc473827390"/>
      <w:r>
        <w:t>GrabResults</w:t>
      </w:r>
      <w:r>
        <w:rPr>
          <w:lang w:val="en-US"/>
        </w:rPr>
        <w:t>Request</w:t>
      </w:r>
      <w:bookmarkEnd w:id="31"/>
      <w:bookmarkEnd w:id="3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38"/>
        <w:gridCol w:w="7222"/>
      </w:tblGrid>
      <w:tr w:rsidR="002227B1" w:rsidRPr="008A06E9" w:rsidTr="003A5F89">
        <w:tc>
          <w:tcPr>
            <w:tcW w:w="9060" w:type="dxa"/>
            <w:gridSpan w:val="2"/>
            <w:shd w:val="clear" w:color="auto" w:fill="D9E2F3" w:themeFill="accent5" w:themeFillTint="33"/>
          </w:tcPr>
          <w:p w:rsidR="002227B1" w:rsidRPr="008A06E9" w:rsidRDefault="002227B1" w:rsidP="003A5F89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requestId</w:t>
            </w:r>
          </w:p>
        </w:tc>
      </w:tr>
      <w:tr w:rsidR="002227B1" w:rsidRPr="008A06E9" w:rsidTr="003A5F89">
        <w:tc>
          <w:tcPr>
            <w:tcW w:w="1838" w:type="dxa"/>
          </w:tcPr>
          <w:p w:rsidR="002227B1" w:rsidRPr="008A06E9" w:rsidRDefault="002227B1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2227B1" w:rsidRPr="002227B1" w:rsidRDefault="002227B1" w:rsidP="003A5F89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Number</w:t>
            </w:r>
          </w:p>
        </w:tc>
      </w:tr>
      <w:tr w:rsidR="002227B1" w:rsidRPr="008A06E9" w:rsidTr="003A5F89">
        <w:tc>
          <w:tcPr>
            <w:tcW w:w="1838" w:type="dxa"/>
          </w:tcPr>
          <w:p w:rsidR="002227B1" w:rsidRPr="008A06E9" w:rsidRDefault="002227B1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2227B1" w:rsidRPr="008A06E9" w:rsidRDefault="002227B1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Да</w:t>
            </w:r>
          </w:p>
        </w:tc>
      </w:tr>
      <w:tr w:rsidR="002227B1" w:rsidRPr="008A06E9" w:rsidTr="003A5F89">
        <w:tc>
          <w:tcPr>
            <w:tcW w:w="1838" w:type="dxa"/>
          </w:tcPr>
          <w:p w:rsidR="002227B1" w:rsidRPr="008A06E9" w:rsidRDefault="002227B1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2227B1" w:rsidRPr="002227B1" w:rsidRDefault="002227B1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 xml:space="preserve">Идентификатор </w:t>
            </w:r>
            <w:r>
              <w:rPr>
                <w:lang w:eastAsia="x-none" w:bidi="ar-SA"/>
              </w:rPr>
              <w:t>requestId</w:t>
            </w:r>
            <w:r w:rsidRPr="002227B1">
              <w:rPr>
                <w:lang w:val="ru-RU" w:eastAsia="x-none" w:bidi="ar-SA"/>
              </w:rPr>
              <w:t xml:space="preserve">, </w:t>
            </w:r>
            <w:r>
              <w:rPr>
                <w:lang w:val="ru-RU" w:eastAsia="x-none" w:bidi="ar-SA"/>
              </w:rPr>
              <w:t>изначально присланный ядром грабберу.</w:t>
            </w:r>
          </w:p>
        </w:tc>
      </w:tr>
      <w:tr w:rsidR="003A40E1" w:rsidRPr="008A06E9" w:rsidTr="003A5F89">
        <w:tc>
          <w:tcPr>
            <w:tcW w:w="9060" w:type="dxa"/>
            <w:gridSpan w:val="2"/>
            <w:shd w:val="clear" w:color="auto" w:fill="D9E2F3" w:themeFill="accent5" w:themeFillTint="33"/>
          </w:tcPr>
          <w:p w:rsidR="003A40E1" w:rsidRPr="003A40E1" w:rsidRDefault="003A40E1" w:rsidP="003A5F89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version</w:t>
            </w:r>
          </w:p>
        </w:tc>
      </w:tr>
      <w:tr w:rsidR="003A40E1" w:rsidRPr="002227B1" w:rsidTr="003A5F89">
        <w:tc>
          <w:tcPr>
            <w:tcW w:w="1838" w:type="dxa"/>
          </w:tcPr>
          <w:p w:rsidR="003A40E1" w:rsidRPr="008A06E9" w:rsidRDefault="003A40E1" w:rsidP="003A40E1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3A40E1" w:rsidRPr="003A40E1" w:rsidRDefault="003A40E1" w:rsidP="003A40E1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Number</w:t>
            </w:r>
          </w:p>
        </w:tc>
      </w:tr>
      <w:tr w:rsidR="003A40E1" w:rsidRPr="008A06E9" w:rsidTr="003A5F89">
        <w:tc>
          <w:tcPr>
            <w:tcW w:w="1838" w:type="dxa"/>
          </w:tcPr>
          <w:p w:rsidR="003A40E1" w:rsidRPr="008A06E9" w:rsidRDefault="003A40E1" w:rsidP="003A40E1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3A40E1" w:rsidRPr="008A06E9" w:rsidRDefault="003A40E1" w:rsidP="003A40E1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Да</w:t>
            </w:r>
          </w:p>
        </w:tc>
      </w:tr>
      <w:tr w:rsidR="003A40E1" w:rsidRPr="002227B1" w:rsidTr="003A5F89">
        <w:tc>
          <w:tcPr>
            <w:tcW w:w="1838" w:type="dxa"/>
          </w:tcPr>
          <w:p w:rsidR="003A40E1" w:rsidRPr="008A06E9" w:rsidRDefault="003A40E1" w:rsidP="003A40E1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3A40E1" w:rsidRPr="003A40E1" w:rsidRDefault="003A40E1" w:rsidP="003A40E1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Версия протокола, в которой граббер составлял сообщение.</w:t>
            </w:r>
          </w:p>
        </w:tc>
      </w:tr>
      <w:tr w:rsidR="003A40E1" w:rsidRPr="008A06E9" w:rsidTr="003A5F89">
        <w:tc>
          <w:tcPr>
            <w:tcW w:w="9060" w:type="dxa"/>
            <w:gridSpan w:val="2"/>
            <w:shd w:val="clear" w:color="auto" w:fill="D9E2F3" w:themeFill="accent5" w:themeFillTint="33"/>
          </w:tcPr>
          <w:p w:rsidR="003A40E1" w:rsidRPr="008A06E9" w:rsidRDefault="003A40E1" w:rsidP="003A40E1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grabber</w:t>
            </w:r>
          </w:p>
        </w:tc>
      </w:tr>
      <w:tr w:rsidR="003A40E1" w:rsidRPr="008A06E9" w:rsidTr="003A5F89">
        <w:tc>
          <w:tcPr>
            <w:tcW w:w="1838" w:type="dxa"/>
          </w:tcPr>
          <w:p w:rsidR="003A40E1" w:rsidRPr="008A06E9" w:rsidRDefault="003A40E1" w:rsidP="003A40E1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lastRenderedPageBreak/>
              <w:t>Тип</w:t>
            </w:r>
          </w:p>
        </w:tc>
        <w:tc>
          <w:tcPr>
            <w:tcW w:w="7222" w:type="dxa"/>
          </w:tcPr>
          <w:p w:rsidR="003A40E1" w:rsidRPr="008A06E9" w:rsidRDefault="00A86D65" w:rsidP="003A40E1">
            <w:pPr>
              <w:rPr>
                <w:lang w:eastAsia="x-none" w:bidi="ar-SA"/>
              </w:rPr>
            </w:pPr>
            <w:r w:rsidRPr="00A86D65">
              <w:rPr>
                <w:rStyle w:val="JSON-"/>
              </w:rPr>
              <w:fldChar w:fldCharType="begin"/>
            </w:r>
            <w:r w:rsidRPr="00A86D65">
              <w:rPr>
                <w:rStyle w:val="JSON-"/>
              </w:rPr>
              <w:instrText xml:space="preserve"> REF _Ref473809338 \h </w:instrText>
            </w:r>
            <w:r w:rsidRPr="00A86D65">
              <w:rPr>
                <w:rStyle w:val="JSON-"/>
              </w:rPr>
            </w:r>
            <w:r>
              <w:rPr>
                <w:rStyle w:val="JSON-"/>
              </w:rPr>
              <w:instrText xml:space="preserve"> \* MERGEFORMAT </w:instrText>
            </w:r>
            <w:r w:rsidRPr="00A86D65">
              <w:rPr>
                <w:rStyle w:val="JSON-"/>
              </w:rPr>
              <w:fldChar w:fldCharType="separate"/>
            </w:r>
            <w:r w:rsidRPr="00A86D65">
              <w:rPr>
                <w:rStyle w:val="JSON-"/>
              </w:rPr>
              <w:t>GrabberInfo</w:t>
            </w:r>
            <w:r w:rsidRPr="00A86D65">
              <w:rPr>
                <w:rStyle w:val="JSON-"/>
              </w:rPr>
              <w:fldChar w:fldCharType="end"/>
            </w:r>
          </w:p>
        </w:tc>
      </w:tr>
      <w:tr w:rsidR="003A40E1" w:rsidRPr="008A06E9" w:rsidTr="003A5F89">
        <w:tc>
          <w:tcPr>
            <w:tcW w:w="1838" w:type="dxa"/>
          </w:tcPr>
          <w:p w:rsidR="003A40E1" w:rsidRPr="008A06E9" w:rsidRDefault="003A40E1" w:rsidP="003A40E1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3A40E1" w:rsidRPr="008A06E9" w:rsidRDefault="003A40E1" w:rsidP="003A40E1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Да</w:t>
            </w:r>
          </w:p>
        </w:tc>
      </w:tr>
      <w:tr w:rsidR="003A40E1" w:rsidRPr="008A06E9" w:rsidTr="003A5F89">
        <w:tc>
          <w:tcPr>
            <w:tcW w:w="1838" w:type="dxa"/>
          </w:tcPr>
          <w:p w:rsidR="003A40E1" w:rsidRPr="008A06E9" w:rsidRDefault="003A40E1" w:rsidP="003A40E1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3A40E1" w:rsidRPr="008A06E9" w:rsidRDefault="003A40E1" w:rsidP="003A40E1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Описание граббера.</w:t>
            </w:r>
          </w:p>
        </w:tc>
      </w:tr>
      <w:tr w:rsidR="003A40E1" w:rsidRPr="008A06E9" w:rsidTr="003A5F89">
        <w:tc>
          <w:tcPr>
            <w:tcW w:w="9060" w:type="dxa"/>
            <w:gridSpan w:val="2"/>
            <w:shd w:val="clear" w:color="auto" w:fill="D9E2F3" w:themeFill="accent5" w:themeFillTint="33"/>
          </w:tcPr>
          <w:p w:rsidR="003A40E1" w:rsidRPr="008A06E9" w:rsidRDefault="003A40E1" w:rsidP="003A40E1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results</w:t>
            </w:r>
          </w:p>
        </w:tc>
      </w:tr>
      <w:tr w:rsidR="003A40E1" w:rsidRPr="008A06E9" w:rsidTr="003A5F89">
        <w:tc>
          <w:tcPr>
            <w:tcW w:w="1838" w:type="dxa"/>
          </w:tcPr>
          <w:p w:rsidR="003A40E1" w:rsidRPr="008A06E9" w:rsidRDefault="003A40E1" w:rsidP="003A40E1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3A40E1" w:rsidRPr="008A06E9" w:rsidRDefault="0028663F" w:rsidP="0028663F">
            <w:pPr>
              <w:rPr>
                <w:lang w:eastAsia="x-none" w:bidi="ar-SA"/>
              </w:rPr>
            </w:pPr>
            <w:r>
              <w:rPr>
                <w:lang w:val="ru-RU" w:eastAsia="x-none" w:bidi="ar-SA"/>
              </w:rPr>
              <w:t>Массив</w:t>
            </w:r>
            <w:r>
              <w:rPr>
                <w:lang w:eastAsia="x-none" w:bidi="ar-SA"/>
              </w:rPr>
              <w:t xml:space="preserve"> </w:t>
            </w:r>
            <w:r w:rsidRPr="0028663F">
              <w:rPr>
                <w:rStyle w:val="JSON-"/>
              </w:rPr>
              <w:fldChar w:fldCharType="begin"/>
            </w:r>
            <w:r w:rsidRPr="0028663F">
              <w:rPr>
                <w:rStyle w:val="JSON-"/>
              </w:rPr>
              <w:instrText xml:space="preserve"> REF _Ref473815241 \h </w:instrText>
            </w:r>
            <w:r w:rsidRPr="0028663F">
              <w:rPr>
                <w:rStyle w:val="JSON-"/>
              </w:rPr>
            </w:r>
            <w:r>
              <w:rPr>
                <w:rStyle w:val="JSON-"/>
              </w:rPr>
              <w:instrText xml:space="preserve"> \* MERGEFORMAT </w:instrText>
            </w:r>
            <w:r w:rsidRPr="0028663F">
              <w:rPr>
                <w:rStyle w:val="JSON-"/>
              </w:rPr>
              <w:fldChar w:fldCharType="separate"/>
            </w:r>
            <w:r w:rsidRPr="0028663F">
              <w:rPr>
                <w:rStyle w:val="JSON-"/>
              </w:rPr>
              <w:t>GrabResults</w:t>
            </w:r>
            <w:r w:rsidRPr="0028663F">
              <w:rPr>
                <w:rStyle w:val="JSON-"/>
              </w:rPr>
              <w:fldChar w:fldCharType="end"/>
            </w:r>
          </w:p>
        </w:tc>
      </w:tr>
      <w:tr w:rsidR="003A40E1" w:rsidRPr="008A06E9" w:rsidTr="003A5F89">
        <w:tc>
          <w:tcPr>
            <w:tcW w:w="1838" w:type="dxa"/>
          </w:tcPr>
          <w:p w:rsidR="003A40E1" w:rsidRPr="008A06E9" w:rsidRDefault="003A40E1" w:rsidP="003A40E1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3A40E1" w:rsidRPr="008A06E9" w:rsidRDefault="003A40E1" w:rsidP="003A40E1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Да</w:t>
            </w:r>
          </w:p>
        </w:tc>
      </w:tr>
      <w:tr w:rsidR="003A40E1" w:rsidRPr="008A06E9" w:rsidTr="003A5F89">
        <w:tc>
          <w:tcPr>
            <w:tcW w:w="1838" w:type="dxa"/>
          </w:tcPr>
          <w:p w:rsidR="003A40E1" w:rsidRPr="008A06E9" w:rsidRDefault="003A40E1" w:rsidP="003A40E1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3A40E1" w:rsidRPr="008A06E9" w:rsidRDefault="00296294" w:rsidP="003A40E1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Результаты поиска по указанным ядром ключевым словам</w:t>
            </w:r>
            <w:r w:rsidR="003A40E1">
              <w:rPr>
                <w:lang w:val="ru-RU" w:eastAsia="x-none" w:bidi="ar-SA"/>
              </w:rPr>
              <w:t>.</w:t>
            </w:r>
          </w:p>
        </w:tc>
      </w:tr>
    </w:tbl>
    <w:p w:rsidR="002227B1" w:rsidRDefault="002227B1" w:rsidP="003A40E1">
      <w:pPr>
        <w:pStyle w:val="2"/>
      </w:pPr>
      <w:bookmarkStart w:id="33" w:name="_Ref473809338"/>
      <w:bookmarkStart w:id="34" w:name="_Toc473827391"/>
      <w:r>
        <w:t>Grabber</w:t>
      </w:r>
      <w:r w:rsidR="00E14D87">
        <w:t>Info</w:t>
      </w:r>
      <w:bookmarkEnd w:id="33"/>
      <w:bookmarkEnd w:id="34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38"/>
        <w:gridCol w:w="7222"/>
      </w:tblGrid>
      <w:tr w:rsidR="003A40E1" w:rsidRPr="008A06E9" w:rsidTr="003A5F89">
        <w:tc>
          <w:tcPr>
            <w:tcW w:w="9060" w:type="dxa"/>
            <w:gridSpan w:val="2"/>
            <w:shd w:val="clear" w:color="auto" w:fill="D9E2F3" w:themeFill="accent5" w:themeFillTint="33"/>
          </w:tcPr>
          <w:p w:rsidR="003A40E1" w:rsidRPr="008A06E9" w:rsidRDefault="003A40E1" w:rsidP="003A5F89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name</w:t>
            </w:r>
          </w:p>
        </w:tc>
      </w:tr>
      <w:tr w:rsidR="003A40E1" w:rsidRPr="008A06E9" w:rsidTr="003A5F89">
        <w:tc>
          <w:tcPr>
            <w:tcW w:w="1838" w:type="dxa"/>
          </w:tcPr>
          <w:p w:rsidR="003A40E1" w:rsidRPr="008A06E9" w:rsidRDefault="003A40E1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3A40E1" w:rsidRPr="003A40E1" w:rsidRDefault="003A40E1" w:rsidP="003A5F89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String</w:t>
            </w:r>
          </w:p>
        </w:tc>
      </w:tr>
      <w:tr w:rsidR="003A40E1" w:rsidRPr="008A06E9" w:rsidTr="003A5F89">
        <w:tc>
          <w:tcPr>
            <w:tcW w:w="1838" w:type="dxa"/>
          </w:tcPr>
          <w:p w:rsidR="003A40E1" w:rsidRPr="008A06E9" w:rsidRDefault="003A40E1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3A40E1" w:rsidRPr="008A06E9" w:rsidRDefault="003A40E1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Да</w:t>
            </w:r>
          </w:p>
        </w:tc>
      </w:tr>
      <w:tr w:rsidR="003A40E1" w:rsidRPr="008A06E9" w:rsidTr="003A5F89">
        <w:tc>
          <w:tcPr>
            <w:tcW w:w="1838" w:type="dxa"/>
          </w:tcPr>
          <w:p w:rsidR="003A40E1" w:rsidRPr="008A06E9" w:rsidRDefault="003A40E1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3A40E1" w:rsidRPr="003A40E1" w:rsidRDefault="003A40E1" w:rsidP="003A40E1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Человеческое название граббера.</w:t>
            </w:r>
          </w:p>
        </w:tc>
      </w:tr>
      <w:tr w:rsidR="003A40E1" w:rsidRPr="008A06E9" w:rsidTr="003A5F89">
        <w:tc>
          <w:tcPr>
            <w:tcW w:w="9060" w:type="dxa"/>
            <w:gridSpan w:val="2"/>
            <w:shd w:val="clear" w:color="auto" w:fill="D9E2F3" w:themeFill="accent5" w:themeFillTint="33"/>
          </w:tcPr>
          <w:p w:rsidR="003A40E1" w:rsidRPr="008A06E9" w:rsidRDefault="003A40E1" w:rsidP="003A5F89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version</w:t>
            </w:r>
          </w:p>
        </w:tc>
      </w:tr>
      <w:tr w:rsidR="003A40E1" w:rsidRPr="008A06E9" w:rsidTr="003A5F89">
        <w:tc>
          <w:tcPr>
            <w:tcW w:w="1838" w:type="dxa"/>
          </w:tcPr>
          <w:p w:rsidR="003A40E1" w:rsidRPr="008A06E9" w:rsidRDefault="003A40E1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3A40E1" w:rsidRPr="003A40E1" w:rsidRDefault="003A40E1" w:rsidP="003A5F89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String</w:t>
            </w:r>
          </w:p>
        </w:tc>
      </w:tr>
      <w:tr w:rsidR="003A40E1" w:rsidRPr="008A06E9" w:rsidTr="003A5F89">
        <w:tc>
          <w:tcPr>
            <w:tcW w:w="1838" w:type="dxa"/>
          </w:tcPr>
          <w:p w:rsidR="003A40E1" w:rsidRPr="008A06E9" w:rsidRDefault="003A40E1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3A40E1" w:rsidRPr="008A06E9" w:rsidRDefault="003A40E1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Да</w:t>
            </w:r>
          </w:p>
        </w:tc>
      </w:tr>
      <w:tr w:rsidR="003A40E1" w:rsidRPr="008A06E9" w:rsidTr="003A5F89">
        <w:tc>
          <w:tcPr>
            <w:tcW w:w="1838" w:type="dxa"/>
          </w:tcPr>
          <w:p w:rsidR="003A40E1" w:rsidRPr="008A06E9" w:rsidRDefault="003A40E1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3A40E1" w:rsidRPr="003A40E1" w:rsidRDefault="003A40E1" w:rsidP="003A40E1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Версия граббера в формате, принятом в рамках проекта.</w:t>
            </w:r>
          </w:p>
        </w:tc>
      </w:tr>
      <w:tr w:rsidR="003A40E1" w:rsidRPr="008A06E9" w:rsidTr="003A5F89">
        <w:tc>
          <w:tcPr>
            <w:tcW w:w="9060" w:type="dxa"/>
            <w:gridSpan w:val="2"/>
            <w:shd w:val="clear" w:color="auto" w:fill="D9E2F3" w:themeFill="accent5" w:themeFillTint="33"/>
          </w:tcPr>
          <w:p w:rsidR="003A40E1" w:rsidRPr="008A06E9" w:rsidRDefault="003A40E1" w:rsidP="003A5F89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authors</w:t>
            </w:r>
          </w:p>
        </w:tc>
      </w:tr>
      <w:tr w:rsidR="003A40E1" w:rsidRPr="008A06E9" w:rsidTr="003A5F89">
        <w:tc>
          <w:tcPr>
            <w:tcW w:w="1838" w:type="dxa"/>
          </w:tcPr>
          <w:p w:rsidR="003A40E1" w:rsidRPr="008A06E9" w:rsidRDefault="003A40E1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3A40E1" w:rsidRPr="003A40E1" w:rsidRDefault="00830AB6" w:rsidP="003A5F89">
            <w:pPr>
              <w:rPr>
                <w:lang w:eastAsia="x-none" w:bidi="ar-SA"/>
              </w:rPr>
            </w:pPr>
            <w:r w:rsidRPr="00830AB6">
              <w:t>Массив</w:t>
            </w:r>
            <w:r>
              <w:rPr>
                <w:lang w:val="ru-RU"/>
              </w:rPr>
              <w:t xml:space="preserve"> </w:t>
            </w:r>
            <w:r w:rsidRPr="00830AB6">
              <w:rPr>
                <w:rStyle w:val="JSON-"/>
              </w:rPr>
              <w:fldChar w:fldCharType="begin"/>
            </w:r>
            <w:r w:rsidRPr="00830AB6">
              <w:rPr>
                <w:rStyle w:val="JSON-"/>
              </w:rPr>
              <w:instrText xml:space="preserve"> REF _Ref473809457 \h </w:instrText>
            </w:r>
            <w:r w:rsidRPr="00830AB6">
              <w:rPr>
                <w:rStyle w:val="JSON-"/>
              </w:rPr>
            </w:r>
            <w:r>
              <w:rPr>
                <w:rStyle w:val="JSON-"/>
              </w:rPr>
              <w:instrText xml:space="preserve"> \* MERGEFORMAT </w:instrText>
            </w:r>
            <w:r w:rsidRPr="00830AB6">
              <w:rPr>
                <w:rStyle w:val="JSON-"/>
              </w:rPr>
              <w:fldChar w:fldCharType="separate"/>
            </w:r>
            <w:r w:rsidRPr="00830AB6">
              <w:rPr>
                <w:rStyle w:val="JSON-"/>
              </w:rPr>
              <w:t>AuthorInfo</w:t>
            </w:r>
            <w:r w:rsidRPr="00830AB6">
              <w:rPr>
                <w:rStyle w:val="JSON-"/>
              </w:rPr>
              <w:fldChar w:fldCharType="end"/>
            </w:r>
          </w:p>
        </w:tc>
      </w:tr>
      <w:tr w:rsidR="003A40E1" w:rsidRPr="008A06E9" w:rsidTr="003A5F89">
        <w:tc>
          <w:tcPr>
            <w:tcW w:w="1838" w:type="dxa"/>
          </w:tcPr>
          <w:p w:rsidR="003A40E1" w:rsidRPr="008A06E9" w:rsidRDefault="003A40E1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3A40E1" w:rsidRPr="008A06E9" w:rsidRDefault="003A40E1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Да</w:t>
            </w:r>
          </w:p>
        </w:tc>
      </w:tr>
      <w:tr w:rsidR="003A40E1" w:rsidRPr="008A06E9" w:rsidTr="003A5F89">
        <w:tc>
          <w:tcPr>
            <w:tcW w:w="1838" w:type="dxa"/>
          </w:tcPr>
          <w:p w:rsidR="003A40E1" w:rsidRPr="008A06E9" w:rsidRDefault="003A40E1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3A40E1" w:rsidRPr="008A06E9" w:rsidRDefault="003A40E1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Перечисление авторов граббера.</w:t>
            </w:r>
          </w:p>
        </w:tc>
      </w:tr>
      <w:tr w:rsidR="003A40E1" w:rsidRPr="008A06E9" w:rsidTr="003A5F89">
        <w:tc>
          <w:tcPr>
            <w:tcW w:w="9060" w:type="dxa"/>
            <w:gridSpan w:val="2"/>
            <w:shd w:val="clear" w:color="auto" w:fill="D9E2F3" w:themeFill="accent5" w:themeFillTint="33"/>
          </w:tcPr>
          <w:p w:rsidR="003A40E1" w:rsidRPr="008A06E9" w:rsidRDefault="003A40E1" w:rsidP="003A5F89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source</w:t>
            </w:r>
          </w:p>
        </w:tc>
      </w:tr>
      <w:tr w:rsidR="003A40E1" w:rsidRPr="008A06E9" w:rsidTr="003A5F89">
        <w:tc>
          <w:tcPr>
            <w:tcW w:w="1838" w:type="dxa"/>
          </w:tcPr>
          <w:p w:rsidR="003A40E1" w:rsidRPr="008A06E9" w:rsidRDefault="003A40E1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3A40E1" w:rsidRPr="008A06E9" w:rsidRDefault="00296294" w:rsidP="003A5F89">
            <w:pPr>
              <w:rPr>
                <w:lang w:eastAsia="x-none" w:bidi="ar-SA"/>
              </w:rPr>
            </w:pPr>
            <w:r w:rsidRPr="00296294">
              <w:rPr>
                <w:rStyle w:val="JSON-"/>
              </w:rPr>
              <w:fldChar w:fldCharType="begin"/>
            </w:r>
            <w:r w:rsidRPr="00296294">
              <w:rPr>
                <w:rStyle w:val="JSON-"/>
              </w:rPr>
              <w:instrText xml:space="preserve"> REF _Ref473810307 \h </w:instrText>
            </w:r>
            <w:r w:rsidRPr="00296294">
              <w:rPr>
                <w:rStyle w:val="JSON-"/>
              </w:rPr>
            </w:r>
            <w:r>
              <w:rPr>
                <w:rStyle w:val="JSON-"/>
              </w:rPr>
              <w:instrText xml:space="preserve"> \* MERGEFORMAT </w:instrText>
            </w:r>
            <w:r w:rsidRPr="00296294">
              <w:rPr>
                <w:rStyle w:val="JSON-"/>
              </w:rPr>
              <w:fldChar w:fldCharType="separate"/>
            </w:r>
            <w:r w:rsidRPr="00296294">
              <w:rPr>
                <w:rStyle w:val="JSON-"/>
              </w:rPr>
              <w:t>SourceInfo</w:t>
            </w:r>
            <w:r w:rsidRPr="00296294">
              <w:rPr>
                <w:rStyle w:val="JSON-"/>
              </w:rPr>
              <w:fldChar w:fldCharType="end"/>
            </w:r>
          </w:p>
        </w:tc>
      </w:tr>
      <w:tr w:rsidR="003A40E1" w:rsidRPr="008A06E9" w:rsidTr="003A5F89">
        <w:tc>
          <w:tcPr>
            <w:tcW w:w="1838" w:type="dxa"/>
          </w:tcPr>
          <w:p w:rsidR="003A40E1" w:rsidRPr="008A06E9" w:rsidRDefault="003A40E1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3A40E1" w:rsidRPr="008A06E9" w:rsidRDefault="003A40E1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Да</w:t>
            </w:r>
          </w:p>
        </w:tc>
      </w:tr>
      <w:tr w:rsidR="003A40E1" w:rsidRPr="008A06E9" w:rsidTr="003A5F89">
        <w:tc>
          <w:tcPr>
            <w:tcW w:w="1838" w:type="dxa"/>
          </w:tcPr>
          <w:p w:rsidR="003A40E1" w:rsidRPr="008A06E9" w:rsidRDefault="003A40E1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lastRenderedPageBreak/>
              <w:t>Пояснение</w:t>
            </w:r>
          </w:p>
        </w:tc>
        <w:tc>
          <w:tcPr>
            <w:tcW w:w="7222" w:type="dxa"/>
          </w:tcPr>
          <w:p w:rsidR="003A40E1" w:rsidRPr="008A06E9" w:rsidRDefault="003A40E1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Описание источника новостей, с которым работает граббер.</w:t>
            </w:r>
          </w:p>
        </w:tc>
      </w:tr>
    </w:tbl>
    <w:p w:rsidR="003A40E1" w:rsidRDefault="00A86D65" w:rsidP="00A86D65">
      <w:pPr>
        <w:pStyle w:val="2"/>
      </w:pPr>
      <w:bookmarkStart w:id="35" w:name="_Ref473809457"/>
      <w:bookmarkStart w:id="36" w:name="_Toc473827392"/>
      <w:r>
        <w:t>AuthorInfo</w:t>
      </w:r>
      <w:bookmarkEnd w:id="35"/>
      <w:bookmarkEnd w:id="36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38"/>
        <w:gridCol w:w="7222"/>
      </w:tblGrid>
      <w:tr w:rsidR="00A86D65" w:rsidRPr="008A06E9" w:rsidTr="003A5F89">
        <w:tc>
          <w:tcPr>
            <w:tcW w:w="9060" w:type="dxa"/>
            <w:gridSpan w:val="2"/>
            <w:shd w:val="clear" w:color="auto" w:fill="D9E2F3" w:themeFill="accent5" w:themeFillTint="33"/>
          </w:tcPr>
          <w:p w:rsidR="00A86D65" w:rsidRPr="008A06E9" w:rsidRDefault="00A86D65" w:rsidP="003A5F89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name</w:t>
            </w:r>
          </w:p>
        </w:tc>
      </w:tr>
      <w:tr w:rsidR="00A86D65" w:rsidRPr="008A06E9" w:rsidTr="003A5F89">
        <w:tc>
          <w:tcPr>
            <w:tcW w:w="1838" w:type="dxa"/>
          </w:tcPr>
          <w:p w:rsidR="00A86D65" w:rsidRPr="008A06E9" w:rsidRDefault="00A86D65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A86D65" w:rsidRPr="008A06E9" w:rsidRDefault="00A86D65" w:rsidP="003A5F89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String</w:t>
            </w:r>
          </w:p>
        </w:tc>
      </w:tr>
      <w:tr w:rsidR="00A86D65" w:rsidRPr="008A06E9" w:rsidTr="003A5F89">
        <w:tc>
          <w:tcPr>
            <w:tcW w:w="1838" w:type="dxa"/>
          </w:tcPr>
          <w:p w:rsidR="00A86D65" w:rsidRPr="008A06E9" w:rsidRDefault="00A86D65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A86D65" w:rsidRPr="008A06E9" w:rsidRDefault="00A86D65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Да</w:t>
            </w:r>
          </w:p>
        </w:tc>
      </w:tr>
      <w:tr w:rsidR="00A86D65" w:rsidRPr="008A06E9" w:rsidTr="003A5F89">
        <w:tc>
          <w:tcPr>
            <w:tcW w:w="1838" w:type="dxa"/>
          </w:tcPr>
          <w:p w:rsidR="00A86D65" w:rsidRPr="008A06E9" w:rsidRDefault="00A86D65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A86D65" w:rsidRPr="00A86D65" w:rsidRDefault="00A86D65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Фамилия и имя автора на русском языке.</w:t>
            </w:r>
          </w:p>
        </w:tc>
      </w:tr>
      <w:tr w:rsidR="00A86D65" w:rsidRPr="008A06E9" w:rsidTr="003A5F89">
        <w:tc>
          <w:tcPr>
            <w:tcW w:w="9060" w:type="dxa"/>
            <w:gridSpan w:val="2"/>
            <w:shd w:val="clear" w:color="auto" w:fill="D9E2F3" w:themeFill="accent5" w:themeFillTint="33"/>
          </w:tcPr>
          <w:p w:rsidR="00A86D65" w:rsidRPr="00830AB6" w:rsidRDefault="00830AB6" w:rsidP="003A5F89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email</w:t>
            </w:r>
          </w:p>
        </w:tc>
      </w:tr>
      <w:tr w:rsidR="00A86D65" w:rsidRPr="008A06E9" w:rsidTr="003A5F89">
        <w:tc>
          <w:tcPr>
            <w:tcW w:w="1838" w:type="dxa"/>
          </w:tcPr>
          <w:p w:rsidR="00A86D65" w:rsidRPr="008A06E9" w:rsidRDefault="00A86D65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A86D65" w:rsidRPr="008A06E9" w:rsidRDefault="00830AB6" w:rsidP="003A5F89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String</w:t>
            </w:r>
          </w:p>
        </w:tc>
      </w:tr>
      <w:tr w:rsidR="00A86D65" w:rsidRPr="008A06E9" w:rsidTr="003A5F89">
        <w:tc>
          <w:tcPr>
            <w:tcW w:w="1838" w:type="dxa"/>
          </w:tcPr>
          <w:p w:rsidR="00A86D65" w:rsidRPr="008A06E9" w:rsidRDefault="00A86D65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A86D65" w:rsidRPr="008A06E9" w:rsidRDefault="00A86D65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Да</w:t>
            </w:r>
          </w:p>
        </w:tc>
      </w:tr>
      <w:tr w:rsidR="00A86D65" w:rsidRPr="008A06E9" w:rsidTr="003A5F89">
        <w:tc>
          <w:tcPr>
            <w:tcW w:w="1838" w:type="dxa"/>
          </w:tcPr>
          <w:p w:rsidR="00A86D65" w:rsidRPr="008A06E9" w:rsidRDefault="00A86D65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A86D65" w:rsidRPr="00830AB6" w:rsidRDefault="00830AB6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 xml:space="preserve">Адрес электронной почты автора в домене </w:t>
            </w:r>
            <w:r w:rsidRPr="00830AB6">
              <w:rPr>
                <w:lang w:val="ru-RU" w:eastAsia="x-none" w:bidi="ar-SA"/>
              </w:rPr>
              <w:t>@</w:t>
            </w:r>
            <w:r>
              <w:rPr>
                <w:lang w:eastAsia="x-none" w:bidi="ar-SA"/>
              </w:rPr>
              <w:t>pflb</w:t>
            </w:r>
            <w:r w:rsidRPr="00830AB6">
              <w:rPr>
                <w:lang w:val="ru-RU" w:eastAsia="x-none" w:bidi="ar-SA"/>
              </w:rPr>
              <w:t>.</w:t>
            </w:r>
            <w:r>
              <w:rPr>
                <w:lang w:eastAsia="x-none" w:bidi="ar-SA"/>
              </w:rPr>
              <w:t>ru</w:t>
            </w:r>
            <w:r w:rsidRPr="00830AB6">
              <w:rPr>
                <w:lang w:val="ru-RU" w:eastAsia="x-none" w:bidi="ar-SA"/>
              </w:rPr>
              <w:t>.</w:t>
            </w:r>
          </w:p>
        </w:tc>
      </w:tr>
    </w:tbl>
    <w:p w:rsidR="00A86D65" w:rsidRDefault="00AF2B21" w:rsidP="00AF2B21">
      <w:pPr>
        <w:pStyle w:val="2"/>
      </w:pPr>
      <w:bookmarkStart w:id="37" w:name="_Ref473810307"/>
      <w:bookmarkStart w:id="38" w:name="_Toc473827393"/>
      <w:r>
        <w:t>SourceInfo</w:t>
      </w:r>
      <w:bookmarkEnd w:id="37"/>
      <w:bookmarkEnd w:id="38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38"/>
        <w:gridCol w:w="7222"/>
      </w:tblGrid>
      <w:tr w:rsidR="00AF2B21" w:rsidRPr="008A06E9" w:rsidTr="003A5F89">
        <w:tc>
          <w:tcPr>
            <w:tcW w:w="9060" w:type="dxa"/>
            <w:gridSpan w:val="2"/>
            <w:shd w:val="clear" w:color="auto" w:fill="D9E2F3" w:themeFill="accent5" w:themeFillTint="33"/>
          </w:tcPr>
          <w:p w:rsidR="00AF2B21" w:rsidRPr="008A06E9" w:rsidRDefault="00AF2B21" w:rsidP="003A5F89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title</w:t>
            </w:r>
          </w:p>
        </w:tc>
      </w:tr>
      <w:tr w:rsidR="00AF2B21" w:rsidRPr="008A06E9" w:rsidTr="003A5F89">
        <w:tc>
          <w:tcPr>
            <w:tcW w:w="1838" w:type="dxa"/>
          </w:tcPr>
          <w:p w:rsidR="00AF2B21" w:rsidRPr="008A06E9" w:rsidRDefault="00AF2B21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AF2B21" w:rsidRPr="008A06E9" w:rsidRDefault="00AF2B21" w:rsidP="003A5F89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String</w:t>
            </w:r>
          </w:p>
        </w:tc>
      </w:tr>
      <w:tr w:rsidR="00AF2B21" w:rsidRPr="008A06E9" w:rsidTr="003A5F89">
        <w:tc>
          <w:tcPr>
            <w:tcW w:w="1838" w:type="dxa"/>
          </w:tcPr>
          <w:p w:rsidR="00AF2B21" w:rsidRPr="008A06E9" w:rsidRDefault="00AF2B21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AF2B21" w:rsidRPr="008A06E9" w:rsidRDefault="00AF2B21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Да</w:t>
            </w:r>
          </w:p>
        </w:tc>
      </w:tr>
      <w:tr w:rsidR="00AF2B21" w:rsidRPr="008A06E9" w:rsidTr="003A5F89">
        <w:tc>
          <w:tcPr>
            <w:tcW w:w="1838" w:type="dxa"/>
          </w:tcPr>
          <w:p w:rsidR="00AF2B21" w:rsidRPr="008A06E9" w:rsidRDefault="00AF2B21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AF2B21" w:rsidRPr="00AF2B21" w:rsidRDefault="00AF2B21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Краткое человеческое наименование ресурса. Если есть возможность, то русскоязычная версия.</w:t>
            </w:r>
          </w:p>
        </w:tc>
      </w:tr>
      <w:tr w:rsidR="00AF2B21" w:rsidRPr="00AF2B21" w:rsidTr="003A5F89">
        <w:tc>
          <w:tcPr>
            <w:tcW w:w="9060" w:type="dxa"/>
            <w:gridSpan w:val="2"/>
            <w:shd w:val="clear" w:color="auto" w:fill="D9E2F3" w:themeFill="accent5" w:themeFillTint="33"/>
          </w:tcPr>
          <w:p w:rsidR="00AF2B21" w:rsidRPr="00AF2B21" w:rsidRDefault="00AF2B21" w:rsidP="003A5F89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url</w:t>
            </w:r>
          </w:p>
        </w:tc>
      </w:tr>
      <w:tr w:rsidR="00AF2B21" w:rsidRPr="00AF2B21" w:rsidTr="003A5F89">
        <w:tc>
          <w:tcPr>
            <w:tcW w:w="1838" w:type="dxa"/>
          </w:tcPr>
          <w:p w:rsidR="00AF2B21" w:rsidRPr="008A06E9" w:rsidRDefault="00AF2B21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AF2B21" w:rsidRPr="00AF2B21" w:rsidRDefault="00AF2B21" w:rsidP="003A5F89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String</w:t>
            </w:r>
          </w:p>
        </w:tc>
      </w:tr>
      <w:tr w:rsidR="00AF2B21" w:rsidRPr="008A06E9" w:rsidTr="003A5F89">
        <w:tc>
          <w:tcPr>
            <w:tcW w:w="1838" w:type="dxa"/>
          </w:tcPr>
          <w:p w:rsidR="00AF2B21" w:rsidRPr="008A06E9" w:rsidRDefault="00AF2B21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AF2B21" w:rsidRPr="008A06E9" w:rsidRDefault="00AF2B21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Да</w:t>
            </w:r>
          </w:p>
        </w:tc>
      </w:tr>
      <w:tr w:rsidR="00AF2B21" w:rsidRPr="008A06E9" w:rsidTr="003A5F89">
        <w:tc>
          <w:tcPr>
            <w:tcW w:w="1838" w:type="dxa"/>
          </w:tcPr>
          <w:p w:rsidR="00AF2B21" w:rsidRPr="008A06E9" w:rsidRDefault="00AF2B21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AF2B21" w:rsidRPr="00AF2B21" w:rsidRDefault="00AF2B21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Адрес главной страницы веб-сайта источника новостей.</w:t>
            </w:r>
          </w:p>
        </w:tc>
      </w:tr>
      <w:tr w:rsidR="00AF2B21" w:rsidRPr="008A06E9" w:rsidTr="003A5F89">
        <w:tc>
          <w:tcPr>
            <w:tcW w:w="9060" w:type="dxa"/>
            <w:gridSpan w:val="2"/>
            <w:shd w:val="clear" w:color="auto" w:fill="D9E2F3" w:themeFill="accent5" w:themeFillTint="33"/>
          </w:tcPr>
          <w:p w:rsidR="00AF2B21" w:rsidRPr="00AF2B21" w:rsidRDefault="00AF2B21" w:rsidP="003A5F89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logo</w:t>
            </w:r>
          </w:p>
        </w:tc>
      </w:tr>
      <w:tr w:rsidR="00AF2B21" w:rsidRPr="00AF2B21" w:rsidTr="003A5F89">
        <w:tc>
          <w:tcPr>
            <w:tcW w:w="1838" w:type="dxa"/>
          </w:tcPr>
          <w:p w:rsidR="00AF2B21" w:rsidRPr="008A06E9" w:rsidRDefault="00AF2B21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AF2B21" w:rsidRPr="00AF2B21" w:rsidRDefault="00AF2B21" w:rsidP="009E6C8E">
            <w:pPr>
              <w:rPr>
                <w:lang w:val="ru-RU" w:eastAsia="x-none" w:bidi="ar-SA"/>
              </w:rPr>
            </w:pPr>
            <w:r>
              <w:rPr>
                <w:lang w:eastAsia="x-none" w:bidi="ar-SA"/>
              </w:rPr>
              <w:t>String</w:t>
            </w:r>
            <w:r>
              <w:rPr>
                <w:lang w:val="ru-RU" w:eastAsia="x-none" w:bidi="ar-SA"/>
              </w:rPr>
              <w:t xml:space="preserve">, бинарное значение, </w:t>
            </w:r>
            <w:r w:rsidR="009E6C8E">
              <w:rPr>
                <w:lang w:val="ru-RU" w:eastAsia="x-none" w:bidi="ar-SA"/>
              </w:rPr>
              <w:t>закодированное</w:t>
            </w:r>
            <w:r>
              <w:rPr>
                <w:lang w:val="ru-RU" w:eastAsia="x-none" w:bidi="ar-SA"/>
              </w:rPr>
              <w:t xml:space="preserve"> в</w:t>
            </w:r>
            <w:r w:rsidRPr="00AF2B21">
              <w:rPr>
                <w:lang w:val="ru-RU" w:eastAsia="x-none" w:bidi="ar-SA"/>
              </w:rPr>
              <w:t xml:space="preserve"> </w:t>
            </w:r>
            <w:r>
              <w:rPr>
                <w:lang w:eastAsia="x-none" w:bidi="ar-SA"/>
              </w:rPr>
              <w:t>Base</w:t>
            </w:r>
            <w:r w:rsidRPr="00AF2B21">
              <w:rPr>
                <w:lang w:val="ru-RU" w:eastAsia="x-none" w:bidi="ar-SA"/>
              </w:rPr>
              <w:t>64</w:t>
            </w:r>
          </w:p>
        </w:tc>
      </w:tr>
      <w:tr w:rsidR="00AF2B21" w:rsidRPr="008A06E9" w:rsidTr="003A5F89">
        <w:tc>
          <w:tcPr>
            <w:tcW w:w="1838" w:type="dxa"/>
          </w:tcPr>
          <w:p w:rsidR="00AF2B21" w:rsidRPr="008A06E9" w:rsidRDefault="00AF2B21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lastRenderedPageBreak/>
              <w:t>Обязательное</w:t>
            </w:r>
          </w:p>
        </w:tc>
        <w:tc>
          <w:tcPr>
            <w:tcW w:w="7222" w:type="dxa"/>
          </w:tcPr>
          <w:p w:rsidR="00AF2B21" w:rsidRPr="008A06E9" w:rsidRDefault="009E6C8E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Нет</w:t>
            </w:r>
          </w:p>
        </w:tc>
      </w:tr>
      <w:tr w:rsidR="00AF2B21" w:rsidRPr="008A06E9" w:rsidTr="003A5F89">
        <w:tc>
          <w:tcPr>
            <w:tcW w:w="1838" w:type="dxa"/>
          </w:tcPr>
          <w:p w:rsidR="00AF2B21" w:rsidRPr="008A06E9" w:rsidRDefault="00AF2B21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AF2B21" w:rsidRPr="008A06E9" w:rsidRDefault="009E6C8E" w:rsidP="00296294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 xml:space="preserve">Логотип источника новостей в формате </w:t>
            </w:r>
            <w:r>
              <w:rPr>
                <w:lang w:eastAsia="x-none" w:bidi="ar-SA"/>
              </w:rPr>
              <w:t>PNG</w:t>
            </w:r>
            <w:r w:rsidRPr="009E6C8E">
              <w:rPr>
                <w:lang w:val="ru-RU" w:eastAsia="x-none" w:bidi="ar-SA"/>
              </w:rPr>
              <w:t xml:space="preserve"> </w:t>
            </w:r>
            <w:r>
              <w:rPr>
                <w:lang w:val="ru-RU" w:eastAsia="x-none" w:bidi="ar-SA"/>
              </w:rPr>
              <w:t xml:space="preserve">или </w:t>
            </w:r>
            <w:r>
              <w:rPr>
                <w:lang w:eastAsia="x-none" w:bidi="ar-SA"/>
              </w:rPr>
              <w:t>JPG</w:t>
            </w:r>
            <w:r w:rsidRPr="009E6C8E">
              <w:rPr>
                <w:lang w:val="ru-RU" w:eastAsia="x-none" w:bidi="ar-SA"/>
              </w:rPr>
              <w:t xml:space="preserve">, </w:t>
            </w:r>
            <w:r>
              <w:rPr>
                <w:lang w:val="ru-RU" w:eastAsia="x-none" w:bidi="ar-SA"/>
              </w:rPr>
              <w:t xml:space="preserve">закодированный в </w:t>
            </w:r>
            <w:r>
              <w:rPr>
                <w:lang w:eastAsia="x-none" w:bidi="ar-SA"/>
              </w:rPr>
              <w:t>base</w:t>
            </w:r>
            <w:r w:rsidRPr="009E6C8E">
              <w:rPr>
                <w:lang w:val="ru-RU" w:eastAsia="x-none" w:bidi="ar-SA"/>
              </w:rPr>
              <w:t>64</w:t>
            </w:r>
            <w:r>
              <w:rPr>
                <w:lang w:val="ru-RU" w:eastAsia="x-none" w:bidi="ar-SA"/>
              </w:rPr>
              <w:t xml:space="preserve">, </w:t>
            </w:r>
            <w:r w:rsidR="00296294">
              <w:rPr>
                <w:lang w:val="ru-RU" w:eastAsia="x-none" w:bidi="ar-SA"/>
              </w:rPr>
              <w:t xml:space="preserve">с исходным </w:t>
            </w:r>
            <w:r>
              <w:rPr>
                <w:lang w:val="ru-RU" w:eastAsia="x-none" w:bidi="ar-SA"/>
              </w:rPr>
              <w:t>размером</w:t>
            </w:r>
            <w:r w:rsidR="00296294">
              <w:rPr>
                <w:lang w:val="ru-RU" w:eastAsia="x-none" w:bidi="ar-SA"/>
              </w:rPr>
              <w:t xml:space="preserve"> (до </w:t>
            </w:r>
            <w:r w:rsidR="00296294">
              <w:rPr>
                <w:lang w:eastAsia="x-none" w:bidi="ar-SA"/>
              </w:rPr>
              <w:t>base</w:t>
            </w:r>
            <w:r w:rsidR="00296294" w:rsidRPr="00296294">
              <w:rPr>
                <w:lang w:val="ru-RU" w:eastAsia="x-none" w:bidi="ar-SA"/>
              </w:rPr>
              <w:t>64)</w:t>
            </w:r>
            <w:r>
              <w:rPr>
                <w:lang w:val="ru-RU" w:eastAsia="x-none" w:bidi="ar-SA"/>
              </w:rPr>
              <w:t xml:space="preserve"> не более 100 Кб</w:t>
            </w:r>
            <w:r w:rsidR="00AF2B21">
              <w:rPr>
                <w:lang w:val="ru-RU" w:eastAsia="x-none" w:bidi="ar-SA"/>
              </w:rPr>
              <w:t>.</w:t>
            </w:r>
          </w:p>
        </w:tc>
      </w:tr>
    </w:tbl>
    <w:p w:rsidR="00AF2B21" w:rsidRDefault="000176FD" w:rsidP="000176FD">
      <w:pPr>
        <w:pStyle w:val="2"/>
      </w:pPr>
      <w:bookmarkStart w:id="39" w:name="_Ref473815241"/>
      <w:bookmarkStart w:id="40" w:name="_Toc473827394"/>
      <w:r>
        <w:t>GrabResults</w:t>
      </w:r>
      <w:bookmarkEnd w:id="39"/>
      <w:bookmarkEnd w:id="40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38"/>
        <w:gridCol w:w="7222"/>
      </w:tblGrid>
      <w:tr w:rsidR="000176FD" w:rsidRPr="008A06E9" w:rsidTr="003A5F89">
        <w:tc>
          <w:tcPr>
            <w:tcW w:w="9060" w:type="dxa"/>
            <w:gridSpan w:val="2"/>
            <w:shd w:val="clear" w:color="auto" w:fill="D9E2F3" w:themeFill="accent5" w:themeFillTint="33"/>
          </w:tcPr>
          <w:p w:rsidR="000176FD" w:rsidRPr="008A06E9" w:rsidRDefault="000176FD" w:rsidP="003A5F89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query</w:t>
            </w:r>
          </w:p>
        </w:tc>
      </w:tr>
      <w:tr w:rsidR="000176FD" w:rsidRPr="008A06E9" w:rsidTr="003A5F89">
        <w:tc>
          <w:tcPr>
            <w:tcW w:w="1838" w:type="dxa"/>
          </w:tcPr>
          <w:p w:rsidR="000176FD" w:rsidRPr="008A06E9" w:rsidRDefault="000176FD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0176FD" w:rsidRPr="008A06E9" w:rsidRDefault="000176FD" w:rsidP="003A5F89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String</w:t>
            </w:r>
          </w:p>
        </w:tc>
      </w:tr>
      <w:tr w:rsidR="000176FD" w:rsidRPr="008A06E9" w:rsidTr="003A5F89">
        <w:tc>
          <w:tcPr>
            <w:tcW w:w="1838" w:type="dxa"/>
          </w:tcPr>
          <w:p w:rsidR="000176FD" w:rsidRPr="008A06E9" w:rsidRDefault="000176FD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0176FD" w:rsidRPr="008A06E9" w:rsidRDefault="000176FD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Да</w:t>
            </w:r>
          </w:p>
        </w:tc>
      </w:tr>
      <w:tr w:rsidR="000176FD" w:rsidRPr="008A06E9" w:rsidTr="003A5F89">
        <w:tc>
          <w:tcPr>
            <w:tcW w:w="1838" w:type="dxa"/>
          </w:tcPr>
          <w:p w:rsidR="000176FD" w:rsidRPr="008A06E9" w:rsidRDefault="000176FD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0176FD" w:rsidRPr="008A06E9" w:rsidRDefault="000176FD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Поисковый запрос, соответствующий указанным результатам.</w:t>
            </w:r>
          </w:p>
        </w:tc>
      </w:tr>
      <w:tr w:rsidR="000176FD" w:rsidRPr="008A06E9" w:rsidTr="003A5F89">
        <w:tc>
          <w:tcPr>
            <w:tcW w:w="9060" w:type="dxa"/>
            <w:gridSpan w:val="2"/>
            <w:shd w:val="clear" w:color="auto" w:fill="D9E2F3" w:themeFill="accent5" w:themeFillTint="33"/>
          </w:tcPr>
          <w:p w:rsidR="000176FD" w:rsidRPr="008A06E9" w:rsidRDefault="000176FD" w:rsidP="003A5F89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posts</w:t>
            </w:r>
          </w:p>
        </w:tc>
      </w:tr>
      <w:tr w:rsidR="000176FD" w:rsidRPr="008A06E9" w:rsidTr="003A5F89">
        <w:tc>
          <w:tcPr>
            <w:tcW w:w="1838" w:type="dxa"/>
          </w:tcPr>
          <w:p w:rsidR="000176FD" w:rsidRPr="008A06E9" w:rsidRDefault="000176FD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0176FD" w:rsidRPr="00117FBF" w:rsidRDefault="00117FBF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 xml:space="preserve">Массив </w:t>
            </w:r>
            <w:r w:rsidRPr="00117FBF">
              <w:rPr>
                <w:rStyle w:val="JSON-"/>
              </w:rPr>
              <w:fldChar w:fldCharType="begin"/>
            </w:r>
            <w:r w:rsidRPr="00117FBF">
              <w:rPr>
                <w:rStyle w:val="JSON-"/>
              </w:rPr>
              <w:instrText xml:space="preserve"> REF _Ref473811544 \h </w:instrText>
            </w:r>
            <w:r w:rsidRPr="00117FBF">
              <w:rPr>
                <w:rStyle w:val="JSON-"/>
              </w:rPr>
            </w:r>
            <w:r>
              <w:rPr>
                <w:rStyle w:val="JSON-"/>
              </w:rPr>
              <w:instrText xml:space="preserve"> \* MERGEFORMAT </w:instrText>
            </w:r>
            <w:r w:rsidRPr="00117FBF">
              <w:rPr>
                <w:rStyle w:val="JSON-"/>
              </w:rPr>
              <w:fldChar w:fldCharType="separate"/>
            </w:r>
            <w:r w:rsidRPr="00117FBF">
              <w:rPr>
                <w:rStyle w:val="JSON-"/>
              </w:rPr>
              <w:t>PostInfo</w:t>
            </w:r>
            <w:r w:rsidRPr="00117FBF">
              <w:rPr>
                <w:rStyle w:val="JSON-"/>
              </w:rPr>
              <w:fldChar w:fldCharType="end"/>
            </w:r>
          </w:p>
        </w:tc>
      </w:tr>
      <w:tr w:rsidR="000176FD" w:rsidRPr="008A06E9" w:rsidTr="003A5F89">
        <w:tc>
          <w:tcPr>
            <w:tcW w:w="1838" w:type="dxa"/>
          </w:tcPr>
          <w:p w:rsidR="000176FD" w:rsidRPr="008A06E9" w:rsidRDefault="000176FD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0176FD" w:rsidRPr="008A06E9" w:rsidRDefault="000176FD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Да</w:t>
            </w:r>
          </w:p>
        </w:tc>
      </w:tr>
      <w:tr w:rsidR="000176FD" w:rsidRPr="008A06E9" w:rsidTr="003A5F89">
        <w:tc>
          <w:tcPr>
            <w:tcW w:w="1838" w:type="dxa"/>
          </w:tcPr>
          <w:p w:rsidR="000176FD" w:rsidRPr="008A06E9" w:rsidRDefault="000176FD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0176FD" w:rsidRPr="008A06E9" w:rsidRDefault="000176FD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Описание источника новостей, с которым работает граббер.</w:t>
            </w:r>
          </w:p>
        </w:tc>
      </w:tr>
      <w:tr w:rsidR="000176FD" w:rsidRPr="008A06E9" w:rsidTr="003A5F89">
        <w:tc>
          <w:tcPr>
            <w:tcW w:w="9060" w:type="dxa"/>
            <w:gridSpan w:val="2"/>
            <w:shd w:val="clear" w:color="auto" w:fill="D9E2F3" w:themeFill="accent5" w:themeFillTint="33"/>
          </w:tcPr>
          <w:p w:rsidR="000176FD" w:rsidRPr="008A06E9" w:rsidRDefault="000176FD" w:rsidP="003A5F89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errors</w:t>
            </w:r>
          </w:p>
        </w:tc>
      </w:tr>
      <w:tr w:rsidR="000176FD" w:rsidRPr="008A06E9" w:rsidTr="003A5F89">
        <w:tc>
          <w:tcPr>
            <w:tcW w:w="1838" w:type="dxa"/>
          </w:tcPr>
          <w:p w:rsidR="000176FD" w:rsidRPr="008A06E9" w:rsidRDefault="000176FD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0176FD" w:rsidRPr="000176FD" w:rsidRDefault="000176FD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 xml:space="preserve">Массив </w:t>
            </w:r>
            <w:r w:rsidRPr="000176FD">
              <w:rPr>
                <w:rStyle w:val="JSON-"/>
              </w:rPr>
              <w:fldChar w:fldCharType="begin"/>
            </w:r>
            <w:r w:rsidRPr="000176FD">
              <w:rPr>
                <w:rStyle w:val="JSON-"/>
              </w:rPr>
              <w:instrText xml:space="preserve"> REF _Ref473808859 \h </w:instrText>
            </w:r>
            <w:r w:rsidRPr="000176FD">
              <w:rPr>
                <w:rStyle w:val="JSON-"/>
              </w:rPr>
            </w:r>
            <w:r>
              <w:rPr>
                <w:rStyle w:val="JSON-"/>
              </w:rPr>
              <w:instrText xml:space="preserve"> \* MERGEFORMAT </w:instrText>
            </w:r>
            <w:r w:rsidRPr="000176FD">
              <w:rPr>
                <w:rStyle w:val="JSON-"/>
              </w:rPr>
              <w:fldChar w:fldCharType="separate"/>
            </w:r>
            <w:r w:rsidRPr="000176FD">
              <w:rPr>
                <w:rStyle w:val="JSON-"/>
              </w:rPr>
              <w:t>ErrorInfo</w:t>
            </w:r>
            <w:r w:rsidRPr="000176FD">
              <w:rPr>
                <w:rStyle w:val="JSON-"/>
              </w:rPr>
              <w:fldChar w:fldCharType="end"/>
            </w:r>
          </w:p>
        </w:tc>
      </w:tr>
      <w:tr w:rsidR="000176FD" w:rsidRPr="008A06E9" w:rsidTr="003A5F89">
        <w:tc>
          <w:tcPr>
            <w:tcW w:w="1838" w:type="dxa"/>
          </w:tcPr>
          <w:p w:rsidR="000176FD" w:rsidRPr="008A06E9" w:rsidRDefault="000176FD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0176FD" w:rsidRPr="008A06E9" w:rsidRDefault="000176FD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Нет</w:t>
            </w:r>
          </w:p>
        </w:tc>
      </w:tr>
      <w:tr w:rsidR="000176FD" w:rsidRPr="008A06E9" w:rsidTr="003A5F89">
        <w:tc>
          <w:tcPr>
            <w:tcW w:w="1838" w:type="dxa"/>
          </w:tcPr>
          <w:p w:rsidR="000176FD" w:rsidRPr="008A06E9" w:rsidRDefault="000176FD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0176FD" w:rsidRPr="008A06E9" w:rsidRDefault="000176FD" w:rsidP="000176FD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Описания ошибок, произошедших в процессе обработки этого поискового запроса.</w:t>
            </w:r>
          </w:p>
        </w:tc>
      </w:tr>
      <w:tr w:rsidR="000176FD" w:rsidRPr="000176FD" w:rsidTr="003A5F89">
        <w:tc>
          <w:tcPr>
            <w:tcW w:w="9060" w:type="dxa"/>
            <w:gridSpan w:val="2"/>
            <w:shd w:val="clear" w:color="auto" w:fill="D9E2F3" w:themeFill="accent5" w:themeFillTint="33"/>
          </w:tcPr>
          <w:p w:rsidR="000176FD" w:rsidRPr="000176FD" w:rsidRDefault="000176FD" w:rsidP="003A5F89">
            <w:pPr>
              <w:rPr>
                <w:lang w:val="ru-RU" w:eastAsia="x-none" w:bidi="ar-SA"/>
              </w:rPr>
            </w:pPr>
            <w:r>
              <w:rPr>
                <w:lang w:eastAsia="x-none" w:bidi="ar-SA"/>
              </w:rPr>
              <w:t>processing</w:t>
            </w:r>
          </w:p>
        </w:tc>
      </w:tr>
      <w:tr w:rsidR="000176FD" w:rsidRPr="000176FD" w:rsidTr="003A5F89">
        <w:tc>
          <w:tcPr>
            <w:tcW w:w="1838" w:type="dxa"/>
          </w:tcPr>
          <w:p w:rsidR="000176FD" w:rsidRPr="008A06E9" w:rsidRDefault="000176FD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0176FD" w:rsidRPr="000176FD" w:rsidRDefault="00EA3E2F" w:rsidP="003A5F89">
            <w:pPr>
              <w:rPr>
                <w:lang w:val="ru-RU" w:eastAsia="x-none" w:bidi="ar-SA"/>
              </w:rPr>
            </w:pPr>
            <w:r w:rsidRPr="00EA3E2F">
              <w:rPr>
                <w:rStyle w:val="JSON-"/>
              </w:rPr>
              <w:fldChar w:fldCharType="begin"/>
            </w:r>
            <w:r w:rsidRPr="00EA3E2F">
              <w:rPr>
                <w:rStyle w:val="JSON-"/>
              </w:rPr>
              <w:instrText xml:space="preserve"> REF _Ref473811682 \h </w:instrText>
            </w:r>
            <w:r w:rsidRPr="00EA3E2F">
              <w:rPr>
                <w:rStyle w:val="JSON-"/>
              </w:rPr>
            </w:r>
            <w:r>
              <w:rPr>
                <w:rStyle w:val="JSON-"/>
              </w:rPr>
              <w:instrText xml:space="preserve"> \* MERGEFORMAT </w:instrText>
            </w:r>
            <w:r w:rsidRPr="00EA3E2F">
              <w:rPr>
                <w:rStyle w:val="JSON-"/>
              </w:rPr>
              <w:fldChar w:fldCharType="separate"/>
            </w:r>
            <w:r w:rsidRPr="00EA3E2F">
              <w:rPr>
                <w:rStyle w:val="JSON-"/>
              </w:rPr>
              <w:t>ProcessingInfo</w:t>
            </w:r>
            <w:r w:rsidRPr="00EA3E2F">
              <w:rPr>
                <w:rStyle w:val="JSON-"/>
              </w:rPr>
              <w:fldChar w:fldCharType="end"/>
            </w:r>
          </w:p>
        </w:tc>
      </w:tr>
      <w:tr w:rsidR="000176FD" w:rsidRPr="008A06E9" w:rsidTr="003A5F89">
        <w:tc>
          <w:tcPr>
            <w:tcW w:w="1838" w:type="dxa"/>
          </w:tcPr>
          <w:p w:rsidR="000176FD" w:rsidRPr="008A06E9" w:rsidRDefault="000176FD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0176FD" w:rsidRPr="008A06E9" w:rsidRDefault="000176FD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Да</w:t>
            </w:r>
          </w:p>
        </w:tc>
      </w:tr>
      <w:tr w:rsidR="000176FD" w:rsidRPr="008A06E9" w:rsidTr="003A5F89">
        <w:tc>
          <w:tcPr>
            <w:tcW w:w="1838" w:type="dxa"/>
          </w:tcPr>
          <w:p w:rsidR="000176FD" w:rsidRPr="008A06E9" w:rsidRDefault="000176FD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0176FD" w:rsidRPr="008A06E9" w:rsidRDefault="000176FD" w:rsidP="000176FD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Метрики и другие характеристики процесса поиска.</w:t>
            </w:r>
          </w:p>
        </w:tc>
      </w:tr>
    </w:tbl>
    <w:p w:rsidR="000176FD" w:rsidRDefault="00823180" w:rsidP="00823180">
      <w:pPr>
        <w:pStyle w:val="2"/>
      </w:pPr>
      <w:bookmarkStart w:id="41" w:name="_Ref473811544"/>
      <w:bookmarkStart w:id="42" w:name="_Toc473827395"/>
      <w:r>
        <w:t>PostInfo</w:t>
      </w:r>
      <w:bookmarkEnd w:id="41"/>
      <w:bookmarkEnd w:id="4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38"/>
        <w:gridCol w:w="7222"/>
      </w:tblGrid>
      <w:tr w:rsidR="00823180" w:rsidRPr="000176FD" w:rsidTr="003A5F89">
        <w:tc>
          <w:tcPr>
            <w:tcW w:w="9060" w:type="dxa"/>
            <w:gridSpan w:val="2"/>
            <w:shd w:val="clear" w:color="auto" w:fill="D9E2F3" w:themeFill="accent5" w:themeFillTint="33"/>
          </w:tcPr>
          <w:p w:rsidR="00823180" w:rsidRPr="000176FD" w:rsidRDefault="00823180" w:rsidP="003A5F89">
            <w:pPr>
              <w:rPr>
                <w:lang w:val="ru-RU" w:eastAsia="x-none" w:bidi="ar-SA"/>
              </w:rPr>
            </w:pPr>
            <w:r>
              <w:rPr>
                <w:lang w:eastAsia="x-none" w:bidi="ar-SA"/>
              </w:rPr>
              <w:t>url</w:t>
            </w:r>
          </w:p>
        </w:tc>
      </w:tr>
      <w:tr w:rsidR="00823180" w:rsidRPr="000176FD" w:rsidTr="003A5F89">
        <w:tc>
          <w:tcPr>
            <w:tcW w:w="1838" w:type="dxa"/>
          </w:tcPr>
          <w:p w:rsidR="00823180" w:rsidRPr="008A06E9" w:rsidRDefault="00823180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lastRenderedPageBreak/>
              <w:t>Тип</w:t>
            </w:r>
          </w:p>
        </w:tc>
        <w:tc>
          <w:tcPr>
            <w:tcW w:w="7222" w:type="dxa"/>
          </w:tcPr>
          <w:p w:rsidR="00823180" w:rsidRPr="00823180" w:rsidRDefault="00823180" w:rsidP="003A5F89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String</w:t>
            </w:r>
          </w:p>
        </w:tc>
      </w:tr>
      <w:tr w:rsidR="00823180" w:rsidRPr="008A06E9" w:rsidTr="003A5F89">
        <w:tc>
          <w:tcPr>
            <w:tcW w:w="1838" w:type="dxa"/>
          </w:tcPr>
          <w:p w:rsidR="00823180" w:rsidRPr="008A06E9" w:rsidRDefault="00823180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823180" w:rsidRPr="008A06E9" w:rsidRDefault="00823180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Да</w:t>
            </w:r>
          </w:p>
        </w:tc>
      </w:tr>
      <w:tr w:rsidR="00823180" w:rsidRPr="008A06E9" w:rsidTr="003A5F89">
        <w:tc>
          <w:tcPr>
            <w:tcW w:w="1838" w:type="dxa"/>
          </w:tcPr>
          <w:p w:rsidR="00823180" w:rsidRPr="008A06E9" w:rsidRDefault="00823180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823180" w:rsidRPr="008A06E9" w:rsidRDefault="00823180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Адрес поста на ресурсе-источнике.</w:t>
            </w:r>
          </w:p>
        </w:tc>
      </w:tr>
      <w:tr w:rsidR="00823180" w:rsidRPr="000176FD" w:rsidTr="003A5F89">
        <w:tc>
          <w:tcPr>
            <w:tcW w:w="9060" w:type="dxa"/>
            <w:gridSpan w:val="2"/>
            <w:shd w:val="clear" w:color="auto" w:fill="D9E2F3" w:themeFill="accent5" w:themeFillTint="33"/>
          </w:tcPr>
          <w:p w:rsidR="00823180" w:rsidRPr="000176FD" w:rsidRDefault="00823180" w:rsidP="003A5F89">
            <w:pPr>
              <w:rPr>
                <w:lang w:val="ru-RU" w:eastAsia="x-none" w:bidi="ar-SA"/>
              </w:rPr>
            </w:pPr>
            <w:r>
              <w:rPr>
                <w:lang w:eastAsia="x-none" w:bidi="ar-SA"/>
              </w:rPr>
              <w:t>original</w:t>
            </w:r>
          </w:p>
        </w:tc>
      </w:tr>
      <w:tr w:rsidR="00823180" w:rsidRPr="000176FD" w:rsidTr="003A5F89">
        <w:tc>
          <w:tcPr>
            <w:tcW w:w="1838" w:type="dxa"/>
          </w:tcPr>
          <w:p w:rsidR="00823180" w:rsidRPr="008A06E9" w:rsidRDefault="00823180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823180" w:rsidRPr="000176FD" w:rsidRDefault="00823180" w:rsidP="003A5F89">
            <w:pPr>
              <w:rPr>
                <w:lang w:val="ru-RU" w:eastAsia="x-none" w:bidi="ar-SA"/>
              </w:rPr>
            </w:pPr>
            <w:r>
              <w:rPr>
                <w:lang w:eastAsia="x-none" w:bidi="ar-SA"/>
              </w:rPr>
              <w:t>String</w:t>
            </w:r>
          </w:p>
        </w:tc>
      </w:tr>
      <w:tr w:rsidR="00823180" w:rsidRPr="008A06E9" w:rsidTr="003A5F89">
        <w:tc>
          <w:tcPr>
            <w:tcW w:w="1838" w:type="dxa"/>
          </w:tcPr>
          <w:p w:rsidR="00823180" w:rsidRPr="008A06E9" w:rsidRDefault="00823180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823180" w:rsidRPr="008A06E9" w:rsidRDefault="00823180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Нет</w:t>
            </w:r>
          </w:p>
        </w:tc>
      </w:tr>
      <w:tr w:rsidR="00823180" w:rsidRPr="008A06E9" w:rsidTr="003A5F89">
        <w:tc>
          <w:tcPr>
            <w:tcW w:w="1838" w:type="dxa"/>
          </w:tcPr>
          <w:p w:rsidR="00823180" w:rsidRPr="008A06E9" w:rsidRDefault="00823180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823180" w:rsidRPr="008A06E9" w:rsidRDefault="00823180" w:rsidP="00345F77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 xml:space="preserve">Если пост на </w:t>
            </w:r>
            <w:r w:rsidR="00345F77">
              <w:rPr>
                <w:lang w:val="ru-RU" w:eastAsia="x-none" w:bidi="ar-SA"/>
              </w:rPr>
              <w:t>ресурсе</w:t>
            </w:r>
            <w:r>
              <w:rPr>
                <w:lang w:val="ru-RU" w:eastAsia="x-none" w:bidi="ar-SA"/>
              </w:rPr>
              <w:t xml:space="preserve"> является отсылкой к другой странице (возможно, даже не другом сайте), то </w:t>
            </w:r>
            <w:r w:rsidR="00345F77">
              <w:rPr>
                <w:lang w:val="ru-RU" w:eastAsia="x-none" w:bidi="ar-SA"/>
              </w:rPr>
              <w:t>тут</w:t>
            </w:r>
            <w:r>
              <w:rPr>
                <w:lang w:val="ru-RU" w:eastAsia="x-none" w:bidi="ar-SA"/>
              </w:rPr>
              <w:t xml:space="preserve"> </w:t>
            </w:r>
            <w:r w:rsidR="00345F77">
              <w:rPr>
                <w:lang w:val="ru-RU" w:eastAsia="x-none" w:bidi="ar-SA"/>
              </w:rPr>
              <w:t>указывается конечная ссылка на источник</w:t>
            </w:r>
            <w:r>
              <w:rPr>
                <w:lang w:val="ru-RU" w:eastAsia="x-none" w:bidi="ar-SA"/>
              </w:rPr>
              <w:t>.</w:t>
            </w:r>
          </w:p>
        </w:tc>
      </w:tr>
      <w:tr w:rsidR="00823180" w:rsidRPr="000176FD" w:rsidTr="003A5F89">
        <w:tc>
          <w:tcPr>
            <w:tcW w:w="9060" w:type="dxa"/>
            <w:gridSpan w:val="2"/>
            <w:shd w:val="clear" w:color="auto" w:fill="D9E2F3" w:themeFill="accent5" w:themeFillTint="33"/>
          </w:tcPr>
          <w:p w:rsidR="00823180" w:rsidRPr="000176FD" w:rsidRDefault="00823180" w:rsidP="003A5F89">
            <w:pPr>
              <w:rPr>
                <w:lang w:val="ru-RU" w:eastAsia="x-none" w:bidi="ar-SA"/>
              </w:rPr>
            </w:pPr>
            <w:r>
              <w:rPr>
                <w:lang w:eastAsia="x-none" w:bidi="ar-SA"/>
              </w:rPr>
              <w:t>language</w:t>
            </w:r>
          </w:p>
        </w:tc>
      </w:tr>
      <w:tr w:rsidR="00823180" w:rsidRPr="000176FD" w:rsidTr="003A5F89">
        <w:tc>
          <w:tcPr>
            <w:tcW w:w="1838" w:type="dxa"/>
          </w:tcPr>
          <w:p w:rsidR="00823180" w:rsidRPr="008A06E9" w:rsidRDefault="00823180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823180" w:rsidRPr="000176FD" w:rsidRDefault="00823180" w:rsidP="003A5F89">
            <w:pPr>
              <w:rPr>
                <w:lang w:val="ru-RU" w:eastAsia="x-none" w:bidi="ar-SA"/>
              </w:rPr>
            </w:pPr>
            <w:r>
              <w:rPr>
                <w:lang w:eastAsia="x-none" w:bidi="ar-SA"/>
              </w:rPr>
              <w:t>String</w:t>
            </w:r>
          </w:p>
        </w:tc>
      </w:tr>
      <w:tr w:rsidR="00823180" w:rsidRPr="008A06E9" w:rsidTr="003A5F89">
        <w:tc>
          <w:tcPr>
            <w:tcW w:w="1838" w:type="dxa"/>
          </w:tcPr>
          <w:p w:rsidR="00823180" w:rsidRPr="008A06E9" w:rsidRDefault="00823180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823180" w:rsidRPr="008A06E9" w:rsidRDefault="00823180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Да</w:t>
            </w:r>
          </w:p>
        </w:tc>
      </w:tr>
      <w:tr w:rsidR="00823180" w:rsidRPr="008A06E9" w:rsidTr="003A5F89">
        <w:tc>
          <w:tcPr>
            <w:tcW w:w="1838" w:type="dxa"/>
          </w:tcPr>
          <w:p w:rsidR="00823180" w:rsidRPr="008A06E9" w:rsidRDefault="00823180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823180" w:rsidRPr="008A06E9" w:rsidRDefault="00823180" w:rsidP="00DE055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 xml:space="preserve">Язык поста: </w:t>
            </w:r>
            <w:r w:rsidR="00DE055F" w:rsidRPr="00DE055F">
              <w:rPr>
                <w:lang w:val="ru-RU" w:eastAsia="x-none" w:bidi="ar-SA"/>
              </w:rPr>
              <w:t>“</w:t>
            </w:r>
            <w:r w:rsidR="00DE055F">
              <w:rPr>
                <w:lang w:eastAsia="x-none" w:bidi="ar-SA"/>
              </w:rPr>
              <w:t>ru</w:t>
            </w:r>
            <w:r w:rsidR="00DE055F" w:rsidRPr="00DE055F">
              <w:rPr>
                <w:lang w:val="ru-RU" w:eastAsia="x-none" w:bidi="ar-SA"/>
              </w:rPr>
              <w:t xml:space="preserve">” </w:t>
            </w:r>
            <w:r w:rsidR="00DE055F">
              <w:rPr>
                <w:lang w:val="ru-RU" w:eastAsia="x-none" w:bidi="ar-SA"/>
              </w:rPr>
              <w:t>или</w:t>
            </w:r>
            <w:r>
              <w:rPr>
                <w:lang w:val="ru-RU" w:eastAsia="x-none" w:bidi="ar-SA"/>
              </w:rPr>
              <w:t xml:space="preserve"> </w:t>
            </w:r>
            <w:r w:rsidR="00DE055F" w:rsidRPr="00DE055F">
              <w:rPr>
                <w:lang w:val="ru-RU" w:eastAsia="x-none" w:bidi="ar-SA"/>
              </w:rPr>
              <w:t>“</w:t>
            </w:r>
            <w:r w:rsidR="00DE055F">
              <w:rPr>
                <w:lang w:eastAsia="x-none" w:bidi="ar-SA"/>
              </w:rPr>
              <w:t>en</w:t>
            </w:r>
            <w:r w:rsidR="00DE055F" w:rsidRPr="00DE055F">
              <w:rPr>
                <w:lang w:val="ru-RU" w:eastAsia="x-none" w:bidi="ar-SA"/>
              </w:rPr>
              <w:t>”</w:t>
            </w:r>
            <w:r>
              <w:rPr>
                <w:lang w:val="ru-RU" w:eastAsia="x-none" w:bidi="ar-SA"/>
              </w:rPr>
              <w:t>.</w:t>
            </w:r>
          </w:p>
        </w:tc>
      </w:tr>
      <w:tr w:rsidR="00823180" w:rsidRPr="000176FD" w:rsidTr="003A5F89">
        <w:tc>
          <w:tcPr>
            <w:tcW w:w="9060" w:type="dxa"/>
            <w:gridSpan w:val="2"/>
            <w:shd w:val="clear" w:color="auto" w:fill="D9E2F3" w:themeFill="accent5" w:themeFillTint="33"/>
          </w:tcPr>
          <w:p w:rsidR="00823180" w:rsidRPr="000176FD" w:rsidRDefault="00823180" w:rsidP="003A5F89">
            <w:pPr>
              <w:rPr>
                <w:lang w:val="ru-RU" w:eastAsia="x-none" w:bidi="ar-SA"/>
              </w:rPr>
            </w:pPr>
            <w:r>
              <w:rPr>
                <w:lang w:eastAsia="x-none" w:bidi="ar-SA"/>
              </w:rPr>
              <w:t>title</w:t>
            </w:r>
          </w:p>
        </w:tc>
      </w:tr>
      <w:tr w:rsidR="00823180" w:rsidRPr="000176FD" w:rsidTr="003A5F89">
        <w:tc>
          <w:tcPr>
            <w:tcW w:w="1838" w:type="dxa"/>
          </w:tcPr>
          <w:p w:rsidR="00823180" w:rsidRPr="008A06E9" w:rsidRDefault="00823180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823180" w:rsidRPr="000176FD" w:rsidRDefault="00823180" w:rsidP="003A5F89">
            <w:pPr>
              <w:rPr>
                <w:lang w:val="ru-RU" w:eastAsia="x-none" w:bidi="ar-SA"/>
              </w:rPr>
            </w:pPr>
            <w:r>
              <w:rPr>
                <w:lang w:eastAsia="x-none" w:bidi="ar-SA"/>
              </w:rPr>
              <w:t>String</w:t>
            </w:r>
          </w:p>
        </w:tc>
      </w:tr>
      <w:tr w:rsidR="00823180" w:rsidRPr="008A06E9" w:rsidTr="003A5F89">
        <w:tc>
          <w:tcPr>
            <w:tcW w:w="1838" w:type="dxa"/>
          </w:tcPr>
          <w:p w:rsidR="00823180" w:rsidRPr="008A06E9" w:rsidRDefault="00823180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823180" w:rsidRPr="00823180" w:rsidRDefault="00823180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Да, если нет аннотации</w:t>
            </w:r>
            <w:r w:rsidRPr="00823180">
              <w:rPr>
                <w:lang w:val="ru-RU" w:eastAsia="x-none" w:bidi="ar-SA"/>
              </w:rPr>
              <w:t xml:space="preserve"> (</w:t>
            </w:r>
            <w:r>
              <w:rPr>
                <w:lang w:eastAsia="x-none" w:bidi="ar-SA"/>
              </w:rPr>
              <w:t>annotation</w:t>
            </w:r>
            <w:r w:rsidRPr="00823180">
              <w:rPr>
                <w:lang w:val="ru-RU" w:eastAsia="x-none" w:bidi="ar-SA"/>
              </w:rPr>
              <w:t>)</w:t>
            </w:r>
          </w:p>
        </w:tc>
      </w:tr>
      <w:tr w:rsidR="00823180" w:rsidRPr="008A06E9" w:rsidTr="003A5F89">
        <w:tc>
          <w:tcPr>
            <w:tcW w:w="1838" w:type="dxa"/>
          </w:tcPr>
          <w:p w:rsidR="00823180" w:rsidRPr="008A06E9" w:rsidRDefault="00823180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823180" w:rsidRPr="008A06E9" w:rsidRDefault="00823180" w:rsidP="00823180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Заголовок поста, должен быть как можно короче.</w:t>
            </w:r>
          </w:p>
        </w:tc>
      </w:tr>
      <w:tr w:rsidR="00823180" w:rsidRPr="000176FD" w:rsidTr="003A5F89">
        <w:tc>
          <w:tcPr>
            <w:tcW w:w="9060" w:type="dxa"/>
            <w:gridSpan w:val="2"/>
            <w:shd w:val="clear" w:color="auto" w:fill="D9E2F3" w:themeFill="accent5" w:themeFillTint="33"/>
          </w:tcPr>
          <w:p w:rsidR="00823180" w:rsidRPr="000176FD" w:rsidRDefault="00823180" w:rsidP="003A5F89">
            <w:pPr>
              <w:rPr>
                <w:lang w:val="ru-RU" w:eastAsia="x-none" w:bidi="ar-SA"/>
              </w:rPr>
            </w:pPr>
            <w:r>
              <w:rPr>
                <w:lang w:eastAsia="x-none" w:bidi="ar-SA"/>
              </w:rPr>
              <w:t>annotation</w:t>
            </w:r>
          </w:p>
        </w:tc>
      </w:tr>
      <w:tr w:rsidR="00823180" w:rsidRPr="000176FD" w:rsidTr="003A5F89">
        <w:tc>
          <w:tcPr>
            <w:tcW w:w="1838" w:type="dxa"/>
          </w:tcPr>
          <w:p w:rsidR="00823180" w:rsidRPr="008A06E9" w:rsidRDefault="00823180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823180" w:rsidRPr="000176FD" w:rsidRDefault="00823180" w:rsidP="003A5F89">
            <w:pPr>
              <w:rPr>
                <w:lang w:val="ru-RU" w:eastAsia="x-none" w:bidi="ar-SA"/>
              </w:rPr>
            </w:pPr>
            <w:r>
              <w:rPr>
                <w:lang w:eastAsia="x-none" w:bidi="ar-SA"/>
              </w:rPr>
              <w:t>String</w:t>
            </w:r>
          </w:p>
        </w:tc>
      </w:tr>
      <w:tr w:rsidR="00823180" w:rsidRPr="008A06E9" w:rsidTr="003A5F89">
        <w:tc>
          <w:tcPr>
            <w:tcW w:w="1838" w:type="dxa"/>
          </w:tcPr>
          <w:p w:rsidR="00823180" w:rsidRPr="008A06E9" w:rsidRDefault="00823180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823180" w:rsidRPr="00823180" w:rsidRDefault="00823180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Да, если нет заголовка (</w:t>
            </w:r>
            <w:r>
              <w:rPr>
                <w:lang w:eastAsia="x-none" w:bidi="ar-SA"/>
              </w:rPr>
              <w:t>title</w:t>
            </w:r>
            <w:r w:rsidRPr="00823180">
              <w:rPr>
                <w:lang w:val="ru-RU" w:eastAsia="x-none" w:bidi="ar-SA"/>
              </w:rPr>
              <w:t>)</w:t>
            </w:r>
          </w:p>
        </w:tc>
      </w:tr>
      <w:tr w:rsidR="00823180" w:rsidRPr="008A06E9" w:rsidTr="003A5F89">
        <w:tc>
          <w:tcPr>
            <w:tcW w:w="1838" w:type="dxa"/>
          </w:tcPr>
          <w:p w:rsidR="00823180" w:rsidRPr="008A06E9" w:rsidRDefault="00823180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823180" w:rsidRPr="008A06E9" w:rsidRDefault="00823180" w:rsidP="00823180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Аннотация к посту. Например, первый его абзац. Желательно не более 1000 символов, всё равно на ядре при составлении письма придётся обрезать ради экономии места.</w:t>
            </w:r>
          </w:p>
        </w:tc>
      </w:tr>
      <w:tr w:rsidR="003A5F89" w:rsidRPr="000176FD" w:rsidTr="003A5F89">
        <w:tc>
          <w:tcPr>
            <w:tcW w:w="9060" w:type="dxa"/>
            <w:gridSpan w:val="2"/>
            <w:shd w:val="clear" w:color="auto" w:fill="D9E2F3" w:themeFill="accent5" w:themeFillTint="33"/>
          </w:tcPr>
          <w:p w:rsidR="003A5F89" w:rsidRPr="000176FD" w:rsidRDefault="003A5F89" w:rsidP="003A5F89">
            <w:pPr>
              <w:rPr>
                <w:lang w:val="ru-RU" w:eastAsia="x-none" w:bidi="ar-SA"/>
              </w:rPr>
            </w:pPr>
            <w:r>
              <w:rPr>
                <w:lang w:eastAsia="x-none" w:bidi="ar-SA"/>
              </w:rPr>
              <w:t>popularity</w:t>
            </w:r>
          </w:p>
        </w:tc>
      </w:tr>
      <w:tr w:rsidR="003A5F89" w:rsidRPr="000176FD" w:rsidTr="003A5F89">
        <w:tc>
          <w:tcPr>
            <w:tcW w:w="1838" w:type="dxa"/>
          </w:tcPr>
          <w:p w:rsidR="003A5F89" w:rsidRPr="008A06E9" w:rsidRDefault="003A5F89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3A5F89" w:rsidRPr="000176FD" w:rsidRDefault="003A5F89" w:rsidP="003A5F89">
            <w:pPr>
              <w:rPr>
                <w:lang w:val="ru-RU" w:eastAsia="x-none" w:bidi="ar-SA"/>
              </w:rPr>
            </w:pPr>
            <w:r>
              <w:rPr>
                <w:lang w:eastAsia="x-none" w:bidi="ar-SA"/>
              </w:rPr>
              <w:t>Number</w:t>
            </w:r>
          </w:p>
        </w:tc>
      </w:tr>
      <w:tr w:rsidR="003A5F89" w:rsidRPr="008A06E9" w:rsidTr="003A5F89">
        <w:tc>
          <w:tcPr>
            <w:tcW w:w="1838" w:type="dxa"/>
          </w:tcPr>
          <w:p w:rsidR="003A5F89" w:rsidRPr="008A06E9" w:rsidRDefault="003A5F89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3A5F89" w:rsidRPr="003A5F89" w:rsidRDefault="003A5F89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Нет</w:t>
            </w:r>
          </w:p>
        </w:tc>
      </w:tr>
      <w:tr w:rsidR="003A5F89" w:rsidRPr="008A06E9" w:rsidTr="003A5F89">
        <w:tc>
          <w:tcPr>
            <w:tcW w:w="1838" w:type="dxa"/>
          </w:tcPr>
          <w:p w:rsidR="003A5F89" w:rsidRPr="008A06E9" w:rsidRDefault="003A5F89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lastRenderedPageBreak/>
              <w:t>Пояснение</w:t>
            </w:r>
          </w:p>
        </w:tc>
        <w:tc>
          <w:tcPr>
            <w:tcW w:w="7222" w:type="dxa"/>
          </w:tcPr>
          <w:p w:rsidR="003A5F89" w:rsidRPr="008A06E9" w:rsidRDefault="00F62C96" w:rsidP="00F62C96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Условное значение популярности поста</w:t>
            </w:r>
            <w:r w:rsidR="003A5F89">
              <w:rPr>
                <w:lang w:val="ru-RU" w:eastAsia="x-none" w:bidi="ar-SA"/>
              </w:rPr>
              <w:t>.</w:t>
            </w:r>
            <w:r>
              <w:rPr>
                <w:lang w:val="ru-RU" w:eastAsia="x-none" w:bidi="ar-SA"/>
              </w:rPr>
              <w:t xml:space="preserve"> В первую очередь важна популярность относительно остальных постов с этого же ресурса, поэтому формула, по которой считается популярность, лежит на граббере.</w:t>
            </w:r>
          </w:p>
        </w:tc>
      </w:tr>
      <w:tr w:rsidR="00823180" w:rsidRPr="000176FD" w:rsidTr="003A5F89">
        <w:tc>
          <w:tcPr>
            <w:tcW w:w="9060" w:type="dxa"/>
            <w:gridSpan w:val="2"/>
            <w:shd w:val="clear" w:color="auto" w:fill="D9E2F3" w:themeFill="accent5" w:themeFillTint="33"/>
          </w:tcPr>
          <w:p w:rsidR="00823180" w:rsidRPr="000176FD" w:rsidRDefault="00823180" w:rsidP="003A5F89">
            <w:pPr>
              <w:rPr>
                <w:lang w:val="ru-RU" w:eastAsia="x-none" w:bidi="ar-SA"/>
              </w:rPr>
            </w:pPr>
            <w:r>
              <w:rPr>
                <w:lang w:eastAsia="x-none" w:bidi="ar-SA"/>
              </w:rPr>
              <w:t>image</w:t>
            </w:r>
          </w:p>
        </w:tc>
      </w:tr>
      <w:tr w:rsidR="00823180" w:rsidRPr="000176FD" w:rsidTr="003A5F89">
        <w:tc>
          <w:tcPr>
            <w:tcW w:w="1838" w:type="dxa"/>
          </w:tcPr>
          <w:p w:rsidR="00823180" w:rsidRPr="008A06E9" w:rsidRDefault="00823180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823180" w:rsidRPr="000176FD" w:rsidRDefault="00823180" w:rsidP="003A5F89">
            <w:pPr>
              <w:rPr>
                <w:lang w:val="ru-RU" w:eastAsia="x-none" w:bidi="ar-SA"/>
              </w:rPr>
            </w:pPr>
            <w:r>
              <w:rPr>
                <w:lang w:eastAsia="x-none" w:bidi="ar-SA"/>
              </w:rPr>
              <w:t>String</w:t>
            </w:r>
          </w:p>
        </w:tc>
      </w:tr>
      <w:tr w:rsidR="00823180" w:rsidRPr="008A06E9" w:rsidTr="003A5F89">
        <w:tc>
          <w:tcPr>
            <w:tcW w:w="1838" w:type="dxa"/>
          </w:tcPr>
          <w:p w:rsidR="00823180" w:rsidRPr="008A06E9" w:rsidRDefault="00823180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823180" w:rsidRPr="008A06E9" w:rsidRDefault="00823180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Нет</w:t>
            </w:r>
          </w:p>
        </w:tc>
      </w:tr>
      <w:tr w:rsidR="00823180" w:rsidRPr="008A06E9" w:rsidTr="003A5F89">
        <w:tc>
          <w:tcPr>
            <w:tcW w:w="1838" w:type="dxa"/>
          </w:tcPr>
          <w:p w:rsidR="00823180" w:rsidRPr="008A06E9" w:rsidRDefault="00823180" w:rsidP="00823180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823180" w:rsidRPr="008A06E9" w:rsidRDefault="00823180" w:rsidP="00823180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 xml:space="preserve">Картинка, прикреплённая к посту, в формате </w:t>
            </w:r>
            <w:r>
              <w:rPr>
                <w:lang w:eastAsia="x-none" w:bidi="ar-SA"/>
              </w:rPr>
              <w:t>PNG</w:t>
            </w:r>
            <w:r w:rsidRPr="009E6C8E">
              <w:rPr>
                <w:lang w:val="ru-RU" w:eastAsia="x-none" w:bidi="ar-SA"/>
              </w:rPr>
              <w:t xml:space="preserve"> </w:t>
            </w:r>
            <w:r>
              <w:rPr>
                <w:lang w:val="ru-RU" w:eastAsia="x-none" w:bidi="ar-SA"/>
              </w:rPr>
              <w:t xml:space="preserve">или </w:t>
            </w:r>
            <w:r>
              <w:rPr>
                <w:lang w:eastAsia="x-none" w:bidi="ar-SA"/>
              </w:rPr>
              <w:t>JPG</w:t>
            </w:r>
            <w:r w:rsidRPr="009E6C8E">
              <w:rPr>
                <w:lang w:val="ru-RU" w:eastAsia="x-none" w:bidi="ar-SA"/>
              </w:rPr>
              <w:t xml:space="preserve">, </w:t>
            </w:r>
            <w:r>
              <w:rPr>
                <w:lang w:val="ru-RU" w:eastAsia="x-none" w:bidi="ar-SA"/>
              </w:rPr>
              <w:t xml:space="preserve">закодированная в </w:t>
            </w:r>
            <w:r>
              <w:rPr>
                <w:lang w:eastAsia="x-none" w:bidi="ar-SA"/>
              </w:rPr>
              <w:t>base</w:t>
            </w:r>
            <w:r w:rsidRPr="009E6C8E">
              <w:rPr>
                <w:lang w:val="ru-RU" w:eastAsia="x-none" w:bidi="ar-SA"/>
              </w:rPr>
              <w:t>64</w:t>
            </w:r>
            <w:r>
              <w:rPr>
                <w:lang w:val="ru-RU" w:eastAsia="x-none" w:bidi="ar-SA"/>
              </w:rPr>
              <w:t xml:space="preserve">, с исходным размером (до </w:t>
            </w:r>
            <w:r>
              <w:rPr>
                <w:lang w:eastAsia="x-none" w:bidi="ar-SA"/>
              </w:rPr>
              <w:t>base</w:t>
            </w:r>
            <w:r w:rsidRPr="00296294">
              <w:rPr>
                <w:lang w:val="ru-RU" w:eastAsia="x-none" w:bidi="ar-SA"/>
              </w:rPr>
              <w:t>64)</w:t>
            </w:r>
            <w:r w:rsidR="004965E9">
              <w:rPr>
                <w:lang w:val="ru-RU" w:eastAsia="x-none" w:bidi="ar-SA"/>
              </w:rPr>
              <w:t xml:space="preserve"> не более 2</w:t>
            </w:r>
            <w:r>
              <w:rPr>
                <w:lang w:val="ru-RU" w:eastAsia="x-none" w:bidi="ar-SA"/>
              </w:rPr>
              <w:t>00 Кб.</w:t>
            </w:r>
          </w:p>
        </w:tc>
      </w:tr>
    </w:tbl>
    <w:p w:rsidR="00823180" w:rsidRPr="00117FBF" w:rsidRDefault="00117FBF" w:rsidP="00EA3E2F">
      <w:pPr>
        <w:pStyle w:val="2"/>
        <w:rPr>
          <w:lang w:val="ru-RU"/>
        </w:rPr>
      </w:pPr>
      <w:bookmarkStart w:id="43" w:name="_Ref473811682"/>
      <w:bookmarkStart w:id="44" w:name="_Toc473827396"/>
      <w:r>
        <w:t>ProcessingInfo</w:t>
      </w:r>
      <w:bookmarkEnd w:id="43"/>
      <w:bookmarkEnd w:id="44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38"/>
        <w:gridCol w:w="7222"/>
      </w:tblGrid>
      <w:tr w:rsidR="00117FBF" w:rsidRPr="000176FD" w:rsidTr="003A5F89">
        <w:tc>
          <w:tcPr>
            <w:tcW w:w="9060" w:type="dxa"/>
            <w:gridSpan w:val="2"/>
            <w:shd w:val="clear" w:color="auto" w:fill="D9E2F3" w:themeFill="accent5" w:themeFillTint="33"/>
          </w:tcPr>
          <w:p w:rsidR="00117FBF" w:rsidRPr="000176FD" w:rsidRDefault="00117FBF" w:rsidP="003A5F89">
            <w:pPr>
              <w:rPr>
                <w:lang w:val="ru-RU" w:eastAsia="x-none" w:bidi="ar-SA"/>
              </w:rPr>
            </w:pPr>
            <w:r>
              <w:rPr>
                <w:lang w:eastAsia="x-none" w:bidi="ar-SA"/>
              </w:rPr>
              <w:t>startTime</w:t>
            </w:r>
          </w:p>
        </w:tc>
      </w:tr>
      <w:tr w:rsidR="00117FBF" w:rsidRPr="000176FD" w:rsidTr="003A5F89">
        <w:tc>
          <w:tcPr>
            <w:tcW w:w="1838" w:type="dxa"/>
          </w:tcPr>
          <w:p w:rsidR="00117FBF" w:rsidRPr="008A06E9" w:rsidRDefault="00117FBF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117FBF" w:rsidRPr="00AD069A" w:rsidRDefault="00117FBF" w:rsidP="00AD069A">
            <w:pPr>
              <w:rPr>
                <w:lang w:val="ru-RU" w:eastAsia="x-none" w:bidi="ar-SA"/>
              </w:rPr>
            </w:pPr>
            <w:r>
              <w:rPr>
                <w:lang w:eastAsia="x-none" w:bidi="ar-SA"/>
              </w:rPr>
              <w:t>String</w:t>
            </w:r>
            <w:r w:rsidRPr="00186E3C">
              <w:rPr>
                <w:lang w:val="ru-RU" w:eastAsia="x-none" w:bidi="ar-SA"/>
              </w:rPr>
              <w:t xml:space="preserve">, </w:t>
            </w:r>
            <w:r>
              <w:rPr>
                <w:lang w:val="ru-RU" w:eastAsia="x-none" w:bidi="ar-SA"/>
              </w:rPr>
              <w:t>дата и время</w:t>
            </w:r>
            <w:r w:rsidR="00AD069A">
              <w:rPr>
                <w:lang w:val="ru-RU" w:eastAsia="x-none" w:bidi="ar-SA"/>
              </w:rPr>
              <w:t xml:space="preserve"> в стандартном формате </w:t>
            </w:r>
            <w:r w:rsidR="00AD069A">
              <w:rPr>
                <w:lang w:eastAsia="x-none" w:bidi="ar-SA"/>
              </w:rPr>
              <w:t>JS</w:t>
            </w:r>
          </w:p>
        </w:tc>
      </w:tr>
      <w:tr w:rsidR="00117FBF" w:rsidRPr="008A06E9" w:rsidTr="003A5F89">
        <w:tc>
          <w:tcPr>
            <w:tcW w:w="1838" w:type="dxa"/>
          </w:tcPr>
          <w:p w:rsidR="00117FBF" w:rsidRPr="008A06E9" w:rsidRDefault="00117FBF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117FBF" w:rsidRPr="008A06E9" w:rsidRDefault="00117FBF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Да</w:t>
            </w:r>
          </w:p>
        </w:tc>
      </w:tr>
      <w:tr w:rsidR="00117FBF" w:rsidRPr="008A06E9" w:rsidTr="003A5F89">
        <w:tc>
          <w:tcPr>
            <w:tcW w:w="1838" w:type="dxa"/>
          </w:tcPr>
          <w:p w:rsidR="00117FBF" w:rsidRPr="008A06E9" w:rsidRDefault="00117FBF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117FBF" w:rsidRPr="008A06E9" w:rsidRDefault="00117FBF" w:rsidP="00117FB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Время начала обработки конкретного поискового запроса.</w:t>
            </w:r>
          </w:p>
        </w:tc>
      </w:tr>
      <w:tr w:rsidR="00117FBF" w:rsidRPr="000176FD" w:rsidTr="003A5F89">
        <w:tc>
          <w:tcPr>
            <w:tcW w:w="9060" w:type="dxa"/>
            <w:gridSpan w:val="2"/>
            <w:shd w:val="clear" w:color="auto" w:fill="D9E2F3" w:themeFill="accent5" w:themeFillTint="33"/>
          </w:tcPr>
          <w:p w:rsidR="00117FBF" w:rsidRPr="000176FD" w:rsidRDefault="00117FBF" w:rsidP="003A5F89">
            <w:pPr>
              <w:rPr>
                <w:lang w:val="ru-RU" w:eastAsia="x-none" w:bidi="ar-SA"/>
              </w:rPr>
            </w:pPr>
            <w:r>
              <w:rPr>
                <w:lang w:eastAsia="x-none" w:bidi="ar-SA"/>
              </w:rPr>
              <w:t>finishTime</w:t>
            </w:r>
          </w:p>
        </w:tc>
      </w:tr>
      <w:tr w:rsidR="00117FBF" w:rsidRPr="000176FD" w:rsidTr="003A5F89">
        <w:tc>
          <w:tcPr>
            <w:tcW w:w="1838" w:type="dxa"/>
          </w:tcPr>
          <w:p w:rsidR="00117FBF" w:rsidRPr="008A06E9" w:rsidRDefault="00117FBF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117FBF" w:rsidRPr="000176FD" w:rsidRDefault="00AD069A" w:rsidP="003A5F89">
            <w:pPr>
              <w:rPr>
                <w:lang w:val="ru-RU" w:eastAsia="x-none" w:bidi="ar-SA"/>
              </w:rPr>
            </w:pPr>
            <w:r>
              <w:rPr>
                <w:lang w:eastAsia="x-none" w:bidi="ar-SA"/>
              </w:rPr>
              <w:t>String</w:t>
            </w:r>
            <w:r w:rsidRPr="00186E3C">
              <w:rPr>
                <w:lang w:val="ru-RU" w:eastAsia="x-none" w:bidi="ar-SA"/>
              </w:rPr>
              <w:t xml:space="preserve">, </w:t>
            </w:r>
            <w:r>
              <w:rPr>
                <w:lang w:val="ru-RU" w:eastAsia="x-none" w:bidi="ar-SA"/>
              </w:rPr>
              <w:t xml:space="preserve">дата и время в стандартном формате </w:t>
            </w:r>
            <w:r>
              <w:rPr>
                <w:lang w:eastAsia="x-none" w:bidi="ar-SA"/>
              </w:rPr>
              <w:t>JS</w:t>
            </w:r>
          </w:p>
        </w:tc>
      </w:tr>
      <w:tr w:rsidR="00117FBF" w:rsidRPr="008A06E9" w:rsidTr="003A5F89">
        <w:tc>
          <w:tcPr>
            <w:tcW w:w="1838" w:type="dxa"/>
          </w:tcPr>
          <w:p w:rsidR="00117FBF" w:rsidRPr="008A06E9" w:rsidRDefault="00117FBF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117FBF" w:rsidRPr="008A06E9" w:rsidRDefault="00117FBF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Да</w:t>
            </w:r>
          </w:p>
        </w:tc>
      </w:tr>
      <w:tr w:rsidR="00117FBF" w:rsidRPr="008A06E9" w:rsidTr="003A5F89">
        <w:tc>
          <w:tcPr>
            <w:tcW w:w="1838" w:type="dxa"/>
          </w:tcPr>
          <w:p w:rsidR="00117FBF" w:rsidRPr="008A06E9" w:rsidRDefault="00117FBF" w:rsidP="003A5F8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117FBF" w:rsidRPr="008A06E9" w:rsidRDefault="00117FBF" w:rsidP="00117FBF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Время завершения обработки конкретного поискового запроса.</w:t>
            </w:r>
          </w:p>
        </w:tc>
      </w:tr>
    </w:tbl>
    <w:p w:rsidR="00697C69" w:rsidRDefault="00697C69" w:rsidP="00697C69">
      <w:pPr>
        <w:pStyle w:val="2"/>
      </w:pPr>
      <w:bookmarkStart w:id="45" w:name="_Ref473826752"/>
      <w:bookmarkStart w:id="46" w:name="_Toc473827397"/>
      <w:r>
        <w:rPr>
          <w:lang w:val="en-US"/>
        </w:rPr>
        <w:t>Grab</w:t>
      </w:r>
      <w:r>
        <w:rPr>
          <w:lang w:val="en-US"/>
        </w:rPr>
        <w:t>Results</w:t>
      </w:r>
      <w:r>
        <w:t>Response</w:t>
      </w:r>
      <w:bookmarkEnd w:id="45"/>
      <w:bookmarkEnd w:id="46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38"/>
        <w:gridCol w:w="7222"/>
      </w:tblGrid>
      <w:tr w:rsidR="00697C69" w:rsidTr="00CC5640">
        <w:tc>
          <w:tcPr>
            <w:tcW w:w="9060" w:type="dxa"/>
            <w:gridSpan w:val="2"/>
            <w:shd w:val="clear" w:color="auto" w:fill="D9E2F3" w:themeFill="accent5" w:themeFillTint="33"/>
          </w:tcPr>
          <w:p w:rsidR="00697C69" w:rsidRPr="008A06E9" w:rsidRDefault="00697C69" w:rsidP="00CC5640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result</w:t>
            </w:r>
          </w:p>
        </w:tc>
      </w:tr>
      <w:tr w:rsidR="00697C69" w:rsidTr="00CC5640">
        <w:tc>
          <w:tcPr>
            <w:tcW w:w="1838" w:type="dxa"/>
          </w:tcPr>
          <w:p w:rsidR="00697C69" w:rsidRPr="008A06E9" w:rsidRDefault="00697C69" w:rsidP="00CC5640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Тип</w:t>
            </w:r>
          </w:p>
        </w:tc>
        <w:tc>
          <w:tcPr>
            <w:tcW w:w="7222" w:type="dxa"/>
          </w:tcPr>
          <w:p w:rsidR="00697C69" w:rsidRPr="008A06E9" w:rsidRDefault="00697C69" w:rsidP="00CC5640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Boolean</w:t>
            </w:r>
          </w:p>
        </w:tc>
      </w:tr>
      <w:tr w:rsidR="00697C69" w:rsidTr="00CC5640">
        <w:tc>
          <w:tcPr>
            <w:tcW w:w="1838" w:type="dxa"/>
          </w:tcPr>
          <w:p w:rsidR="00697C69" w:rsidRPr="008A06E9" w:rsidRDefault="00697C69" w:rsidP="00CC5640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697C69" w:rsidRPr="008A06E9" w:rsidRDefault="00697C69" w:rsidP="00CC5640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Да</w:t>
            </w:r>
          </w:p>
        </w:tc>
      </w:tr>
      <w:tr w:rsidR="00697C69" w:rsidRPr="005E3C9F" w:rsidTr="00CC5640">
        <w:tc>
          <w:tcPr>
            <w:tcW w:w="1838" w:type="dxa"/>
          </w:tcPr>
          <w:p w:rsidR="00697C69" w:rsidRPr="008A06E9" w:rsidRDefault="00697C69" w:rsidP="00CC5640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697C69" w:rsidRPr="008A06E9" w:rsidRDefault="00697C69" w:rsidP="00697C6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 xml:space="preserve">Если </w:t>
            </w:r>
            <w:r>
              <w:rPr>
                <w:lang w:val="ru-RU" w:eastAsia="x-none" w:bidi="ar-SA"/>
              </w:rPr>
              <w:t>результаты успешно прошли валидацию</w:t>
            </w:r>
            <w:r>
              <w:rPr>
                <w:lang w:val="ru-RU" w:eastAsia="x-none" w:bidi="ar-SA"/>
              </w:rPr>
              <w:t xml:space="preserve">, должно иметь значение </w:t>
            </w:r>
            <w:r>
              <w:rPr>
                <w:lang w:eastAsia="x-none" w:bidi="ar-SA"/>
              </w:rPr>
              <w:t>true</w:t>
            </w:r>
            <w:r>
              <w:rPr>
                <w:lang w:val="ru-RU" w:eastAsia="x-none" w:bidi="ar-SA"/>
              </w:rPr>
              <w:t>.</w:t>
            </w:r>
          </w:p>
        </w:tc>
      </w:tr>
      <w:tr w:rsidR="00697C69" w:rsidTr="00CC5640">
        <w:tc>
          <w:tcPr>
            <w:tcW w:w="9060" w:type="dxa"/>
            <w:gridSpan w:val="2"/>
            <w:shd w:val="clear" w:color="auto" w:fill="D9E2F3" w:themeFill="accent5" w:themeFillTint="33"/>
          </w:tcPr>
          <w:p w:rsidR="00697C69" w:rsidRPr="008A06E9" w:rsidRDefault="00697C69" w:rsidP="00CC5640">
            <w:pPr>
              <w:rPr>
                <w:lang w:eastAsia="x-none" w:bidi="ar-SA"/>
              </w:rPr>
            </w:pPr>
            <w:r>
              <w:rPr>
                <w:lang w:eastAsia="x-none" w:bidi="ar-SA"/>
              </w:rPr>
              <w:t>error</w:t>
            </w:r>
          </w:p>
        </w:tc>
      </w:tr>
      <w:tr w:rsidR="00697C69" w:rsidTr="00CC5640">
        <w:tc>
          <w:tcPr>
            <w:tcW w:w="1838" w:type="dxa"/>
          </w:tcPr>
          <w:p w:rsidR="00697C69" w:rsidRPr="008A06E9" w:rsidRDefault="00697C69" w:rsidP="00CC5640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lastRenderedPageBreak/>
              <w:t>Тип</w:t>
            </w:r>
          </w:p>
        </w:tc>
        <w:tc>
          <w:tcPr>
            <w:tcW w:w="7222" w:type="dxa"/>
          </w:tcPr>
          <w:p w:rsidR="00697C69" w:rsidRPr="00186E3C" w:rsidRDefault="00697C69" w:rsidP="00CC5640">
            <w:pPr>
              <w:rPr>
                <w:rStyle w:val="JSON-"/>
              </w:rPr>
            </w:pPr>
            <w:r w:rsidRPr="003A40E1">
              <w:rPr>
                <w:rStyle w:val="JSON-"/>
              </w:rPr>
              <w:fldChar w:fldCharType="begin"/>
            </w:r>
            <w:r w:rsidRPr="003A40E1">
              <w:rPr>
                <w:rStyle w:val="JSON-"/>
              </w:rPr>
              <w:instrText xml:space="preserve"> REF _Ref473808859 \h </w:instrText>
            </w:r>
            <w:r w:rsidRPr="003A40E1">
              <w:rPr>
                <w:rStyle w:val="JSON-"/>
              </w:rPr>
            </w:r>
            <w:r>
              <w:rPr>
                <w:rStyle w:val="JSON-"/>
              </w:rPr>
              <w:instrText xml:space="preserve"> \* MERGEFORMAT </w:instrText>
            </w:r>
            <w:r w:rsidRPr="003A40E1">
              <w:rPr>
                <w:rStyle w:val="JSON-"/>
              </w:rPr>
              <w:fldChar w:fldCharType="separate"/>
            </w:r>
            <w:r w:rsidRPr="003A40E1">
              <w:rPr>
                <w:rStyle w:val="JSON-"/>
              </w:rPr>
              <w:t>ErrorInfo</w:t>
            </w:r>
            <w:r w:rsidRPr="003A40E1">
              <w:rPr>
                <w:rStyle w:val="JSON-"/>
              </w:rPr>
              <w:fldChar w:fldCharType="end"/>
            </w:r>
          </w:p>
        </w:tc>
      </w:tr>
      <w:tr w:rsidR="00697C69" w:rsidTr="00CC5640">
        <w:tc>
          <w:tcPr>
            <w:tcW w:w="1838" w:type="dxa"/>
          </w:tcPr>
          <w:p w:rsidR="00697C69" w:rsidRPr="008A06E9" w:rsidRDefault="00697C69" w:rsidP="00CC5640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Обязательное</w:t>
            </w:r>
          </w:p>
        </w:tc>
        <w:tc>
          <w:tcPr>
            <w:tcW w:w="7222" w:type="dxa"/>
          </w:tcPr>
          <w:p w:rsidR="00697C69" w:rsidRPr="008A06E9" w:rsidRDefault="00697C69" w:rsidP="00CC5640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Нет</w:t>
            </w:r>
          </w:p>
        </w:tc>
      </w:tr>
      <w:tr w:rsidR="00697C69" w:rsidRPr="005E3C9F" w:rsidTr="00CC5640">
        <w:tc>
          <w:tcPr>
            <w:tcW w:w="1838" w:type="dxa"/>
          </w:tcPr>
          <w:p w:rsidR="00697C69" w:rsidRPr="008A06E9" w:rsidRDefault="00697C69" w:rsidP="00CC5640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>Пояснение</w:t>
            </w:r>
          </w:p>
        </w:tc>
        <w:tc>
          <w:tcPr>
            <w:tcW w:w="7222" w:type="dxa"/>
          </w:tcPr>
          <w:p w:rsidR="00697C69" w:rsidRPr="008A06E9" w:rsidRDefault="00697C69" w:rsidP="00697C69">
            <w:pPr>
              <w:rPr>
                <w:lang w:val="ru-RU" w:eastAsia="x-none" w:bidi="ar-SA"/>
              </w:rPr>
            </w:pPr>
            <w:r>
              <w:rPr>
                <w:lang w:val="ru-RU" w:eastAsia="x-none" w:bidi="ar-SA"/>
              </w:rPr>
              <w:t xml:space="preserve">Если </w:t>
            </w:r>
            <w:r>
              <w:rPr>
                <w:lang w:val="ru-RU" w:eastAsia="x-none" w:bidi="ar-SA"/>
              </w:rPr>
              <w:t>результаты не прошли валидацию, описание обнаруженных проблем</w:t>
            </w:r>
            <w:r>
              <w:rPr>
                <w:lang w:val="ru-RU" w:eastAsia="x-none" w:bidi="ar-SA"/>
              </w:rPr>
              <w:t>.</w:t>
            </w:r>
          </w:p>
        </w:tc>
      </w:tr>
    </w:tbl>
    <w:p w:rsidR="00117FBF" w:rsidRDefault="003A5F89" w:rsidP="003A5F89">
      <w:pPr>
        <w:pStyle w:val="1"/>
      </w:pPr>
      <w:bookmarkStart w:id="47" w:name="_Toc473827398"/>
      <w:r>
        <w:lastRenderedPageBreak/>
        <w:t xml:space="preserve">Приложение А. Пример </w:t>
      </w:r>
      <w:r w:rsidR="005B0602">
        <w:rPr>
          <w:lang w:val="en-US"/>
        </w:rPr>
        <w:t>JSON</w:t>
      </w:r>
      <w:r>
        <w:t xml:space="preserve"> GrabRequest</w:t>
      </w:r>
      <w:bookmarkEnd w:id="47"/>
    </w:p>
    <w:p w:rsidR="005B0602" w:rsidRPr="005B0602" w:rsidRDefault="005B0602" w:rsidP="005B0602">
      <w:pPr>
        <w:pStyle w:val="a0"/>
        <w:rPr>
          <w:rFonts w:ascii="Consolas" w:hAnsi="Consolas" w:cs="Consolas"/>
          <w:lang w:bidi="ar-SA"/>
        </w:rPr>
      </w:pPr>
      <w:r w:rsidRPr="005B0602">
        <w:rPr>
          <w:rFonts w:ascii="Consolas" w:hAnsi="Consolas" w:cs="Consolas"/>
          <w:lang w:bidi="ar-SA"/>
        </w:rPr>
        <w:t>{</w:t>
      </w:r>
    </w:p>
    <w:p w:rsidR="005B0602" w:rsidRPr="005B0602" w:rsidRDefault="0018740C" w:rsidP="005B0602">
      <w:pPr>
        <w:pStyle w:val="a0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lang w:bidi="ar-SA"/>
        </w:rPr>
        <w:t xml:space="preserve">  </w:t>
      </w:r>
      <w:r w:rsidR="005B0602" w:rsidRPr="005B0602">
        <w:rPr>
          <w:rFonts w:ascii="Consolas" w:hAnsi="Consolas" w:cs="Consolas"/>
          <w:lang w:bidi="ar-SA"/>
        </w:rPr>
        <w:t>requestId: 13,</w:t>
      </w:r>
    </w:p>
    <w:p w:rsidR="005B0602" w:rsidRPr="005B0602" w:rsidRDefault="0018740C" w:rsidP="005B0602">
      <w:pPr>
        <w:pStyle w:val="a0"/>
        <w:rPr>
          <w:rFonts w:ascii="Consolas" w:hAnsi="Consolas" w:cs="Consolas"/>
          <w:lang w:bidi="ar-SA"/>
        </w:rPr>
      </w:pPr>
      <w:r w:rsidRPr="0018740C">
        <w:rPr>
          <w:rFonts w:ascii="Consolas" w:hAnsi="Consolas" w:cs="Consolas"/>
          <w:lang w:bidi="ar-SA"/>
        </w:rPr>
        <w:t xml:space="preserve">  </w:t>
      </w:r>
      <w:r w:rsidR="005B0602" w:rsidRPr="005B0602">
        <w:rPr>
          <w:rFonts w:ascii="Consolas" w:hAnsi="Consolas" w:cs="Consolas"/>
          <w:lang w:bidi="ar-SA"/>
        </w:rPr>
        <w:t>version: 1,</w:t>
      </w:r>
    </w:p>
    <w:p w:rsidR="005B0602" w:rsidRPr="005B0602" w:rsidRDefault="0018740C" w:rsidP="005B0602">
      <w:pPr>
        <w:pStyle w:val="a0"/>
        <w:rPr>
          <w:rFonts w:ascii="Consolas" w:hAnsi="Consolas" w:cs="Consolas"/>
          <w:lang w:bidi="ar-SA"/>
        </w:rPr>
      </w:pPr>
      <w:r w:rsidRPr="0018740C">
        <w:rPr>
          <w:rFonts w:ascii="Consolas" w:hAnsi="Consolas" w:cs="Consolas"/>
          <w:lang w:bidi="ar-SA"/>
        </w:rPr>
        <w:t xml:space="preserve">  </w:t>
      </w:r>
      <w:r w:rsidR="005B0602" w:rsidRPr="005B0602">
        <w:rPr>
          <w:rFonts w:ascii="Consolas" w:hAnsi="Consolas" w:cs="Consolas"/>
          <w:lang w:bidi="ar-SA"/>
        </w:rPr>
        <w:t>queries: [</w:t>
      </w:r>
    </w:p>
    <w:p w:rsidR="005B0602" w:rsidRPr="005B0602" w:rsidRDefault="0018740C" w:rsidP="005B0602">
      <w:pPr>
        <w:pStyle w:val="a0"/>
        <w:rPr>
          <w:rFonts w:ascii="Consolas" w:hAnsi="Consolas" w:cs="Consolas"/>
          <w:lang w:bidi="ar-SA"/>
        </w:rPr>
      </w:pPr>
      <w:r w:rsidRPr="0018740C">
        <w:rPr>
          <w:rFonts w:ascii="Consolas" w:hAnsi="Consolas" w:cs="Consolas"/>
          <w:lang w:bidi="ar-SA"/>
        </w:rPr>
        <w:t xml:space="preserve">    </w:t>
      </w:r>
      <w:r w:rsidR="005B0602" w:rsidRPr="005B0602">
        <w:rPr>
          <w:rFonts w:ascii="Consolas" w:hAnsi="Consolas" w:cs="Consolas"/>
          <w:lang w:bidi="ar-SA"/>
        </w:rPr>
        <w:t>"selenium",</w:t>
      </w:r>
    </w:p>
    <w:p w:rsidR="005B0602" w:rsidRPr="005B0602" w:rsidRDefault="0018740C" w:rsidP="005B0602">
      <w:pPr>
        <w:pStyle w:val="a0"/>
        <w:rPr>
          <w:rFonts w:ascii="Consolas" w:hAnsi="Consolas" w:cs="Consolas"/>
          <w:lang w:bidi="ar-SA"/>
        </w:rPr>
      </w:pPr>
      <w:r w:rsidRPr="0018740C">
        <w:rPr>
          <w:rFonts w:ascii="Consolas" w:hAnsi="Consolas" w:cs="Consolas"/>
          <w:lang w:bidi="ar-SA"/>
        </w:rPr>
        <w:t xml:space="preserve">    </w:t>
      </w:r>
      <w:r w:rsidR="005B0602" w:rsidRPr="005B0602">
        <w:rPr>
          <w:rFonts w:ascii="Consolas" w:hAnsi="Consolas" w:cs="Consolas"/>
          <w:lang w:bidi="ar-SA"/>
        </w:rPr>
        <w:t>"#testautomation"</w:t>
      </w:r>
    </w:p>
    <w:p w:rsidR="005B0602" w:rsidRPr="005B0602" w:rsidRDefault="0018740C" w:rsidP="005B0602">
      <w:pPr>
        <w:pStyle w:val="a0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lang w:bidi="ar-SA"/>
        </w:rPr>
        <w:t xml:space="preserve">  </w:t>
      </w:r>
      <w:r w:rsidR="005B0602" w:rsidRPr="005B0602">
        <w:rPr>
          <w:rFonts w:ascii="Consolas" w:hAnsi="Consolas" w:cs="Consolas"/>
          <w:lang w:bidi="ar-SA"/>
        </w:rPr>
        <w:t>],</w:t>
      </w:r>
    </w:p>
    <w:p w:rsidR="005B0602" w:rsidRPr="005B0602" w:rsidRDefault="0018740C" w:rsidP="005B0602">
      <w:pPr>
        <w:pStyle w:val="a0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lang w:val="ru-RU" w:bidi="ar-SA"/>
        </w:rPr>
        <w:t xml:space="preserve">  </w:t>
      </w:r>
      <w:r w:rsidR="005B0602" w:rsidRPr="005B0602">
        <w:rPr>
          <w:rFonts w:ascii="Consolas" w:hAnsi="Consolas" w:cs="Consolas"/>
          <w:lang w:bidi="ar-SA"/>
        </w:rPr>
        <w:t>period: {</w:t>
      </w:r>
    </w:p>
    <w:p w:rsidR="005B0602" w:rsidRPr="005B0602" w:rsidRDefault="0018740C" w:rsidP="005B0602">
      <w:pPr>
        <w:pStyle w:val="a0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lang w:val="ru-RU" w:bidi="ar-SA"/>
        </w:rPr>
        <w:t xml:space="preserve">    </w:t>
      </w:r>
      <w:r w:rsidR="005B0602" w:rsidRPr="005B0602">
        <w:rPr>
          <w:rFonts w:ascii="Consolas" w:hAnsi="Consolas" w:cs="Consolas"/>
          <w:lang w:bidi="ar-SA"/>
        </w:rPr>
        <w:t>fromDate: "2017-01-01",</w:t>
      </w:r>
    </w:p>
    <w:p w:rsidR="005B0602" w:rsidRPr="005B0602" w:rsidRDefault="0018740C" w:rsidP="005B0602">
      <w:pPr>
        <w:pStyle w:val="a0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lang w:bidi="ar-SA"/>
        </w:rPr>
        <w:t xml:space="preserve">    </w:t>
      </w:r>
      <w:r w:rsidR="005B0602" w:rsidRPr="005B0602">
        <w:rPr>
          <w:rFonts w:ascii="Consolas" w:hAnsi="Consolas" w:cs="Consolas"/>
          <w:lang w:bidi="ar-SA"/>
        </w:rPr>
        <w:t>toDate: "2017-01-31"</w:t>
      </w:r>
    </w:p>
    <w:p w:rsidR="005B0602" w:rsidRPr="005B0602" w:rsidRDefault="0018740C" w:rsidP="005B0602">
      <w:pPr>
        <w:pStyle w:val="a0"/>
        <w:rPr>
          <w:rFonts w:ascii="Consolas" w:hAnsi="Consolas" w:cs="Consolas"/>
          <w:lang w:bidi="ar-SA"/>
        </w:rPr>
      </w:pPr>
      <w:r>
        <w:rPr>
          <w:rFonts w:ascii="Consolas" w:hAnsi="Consolas" w:cs="Consolas"/>
          <w:lang w:bidi="ar-SA"/>
        </w:rPr>
        <w:t xml:space="preserve">  </w:t>
      </w:r>
      <w:r w:rsidR="005B0602" w:rsidRPr="005B0602">
        <w:rPr>
          <w:rFonts w:ascii="Consolas" w:hAnsi="Consolas" w:cs="Consolas"/>
          <w:lang w:bidi="ar-SA"/>
        </w:rPr>
        <w:t>}</w:t>
      </w:r>
    </w:p>
    <w:p w:rsidR="003A5F89" w:rsidRDefault="005B0602" w:rsidP="005B0602">
      <w:pPr>
        <w:pStyle w:val="a0"/>
        <w:rPr>
          <w:rFonts w:ascii="Consolas" w:hAnsi="Consolas" w:cs="Consolas"/>
          <w:lang w:val="x-none" w:eastAsia="x-none" w:bidi="ar-SA"/>
        </w:rPr>
      </w:pPr>
      <w:r w:rsidRPr="005B0602">
        <w:rPr>
          <w:rFonts w:ascii="Consolas" w:hAnsi="Consolas" w:cs="Consolas"/>
          <w:lang w:val="x-none" w:eastAsia="x-none" w:bidi="ar-SA"/>
        </w:rPr>
        <w:t>}</w:t>
      </w:r>
    </w:p>
    <w:p w:rsidR="005B0602" w:rsidRDefault="005B0602" w:rsidP="005B0602">
      <w:pPr>
        <w:pStyle w:val="1"/>
      </w:pPr>
      <w:bookmarkStart w:id="48" w:name="_Toc473827399"/>
      <w:r>
        <w:lastRenderedPageBreak/>
        <w:t xml:space="preserve">Приложение Б. Пример </w:t>
      </w:r>
      <w:r>
        <w:rPr>
          <w:lang w:val="en-US"/>
        </w:rPr>
        <w:t>JSON</w:t>
      </w:r>
      <w:r>
        <w:t xml:space="preserve"> GrabResults</w:t>
      </w:r>
      <w:bookmarkEnd w:id="48"/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>{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requestId: </w:t>
      </w:r>
      <w:r>
        <w:rPr>
          <w:rFonts w:ascii="Consolas" w:hAnsi="Consolas" w:cs="Consolas"/>
          <w:sz w:val="20"/>
          <w:szCs w:val="20"/>
          <w:lang w:val="ru-RU" w:bidi="ar-SA"/>
        </w:rPr>
        <w:t>13</w:t>
      </w:r>
      <w:r w:rsidRPr="0018740C">
        <w:rPr>
          <w:rFonts w:ascii="Consolas" w:hAnsi="Consolas" w:cs="Consolas"/>
          <w:sz w:val="20"/>
          <w:szCs w:val="20"/>
          <w:lang w:bidi="ar-SA"/>
        </w:rPr>
        <w:t>,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version: 1,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grabber: {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name: "PUPER-граббер для Twitter",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version: "0.1.1",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authors: [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{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  name: "Эрнст Константин",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  email: "k.ernst@pflb.ru"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}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],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source: {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title: "Твиттер",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url: "https://twitter.com",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logo: "data:image/png;base64,iVBORw..."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}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},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results: [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{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query: "selenium",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posts: [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  {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    url: "https://twitter.com/testrepository/status/827134899127717892",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    original: "https://testingrepository.com/capybara-get-attribute/",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    language: "en",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    title: "How to get element's attribute with #ruby #capybara",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    popularity: 2,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    image: "data:image/png;base64,alwD0d..."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  },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  {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    url: "https://twitter.com/testrepository/status/827134899127717892",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    original: "https://testingrepository.com/capybara-get-attribute/",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val="ru-RU"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    language</w:t>
      </w:r>
      <w:r w:rsidRPr="0018740C">
        <w:rPr>
          <w:rFonts w:ascii="Consolas" w:hAnsi="Consolas" w:cs="Consolas"/>
          <w:sz w:val="20"/>
          <w:szCs w:val="20"/>
          <w:lang w:val="ru-RU" w:bidi="ar-SA"/>
        </w:rPr>
        <w:t>: "</w:t>
      </w:r>
      <w:r w:rsidRPr="0018740C">
        <w:rPr>
          <w:rFonts w:ascii="Consolas" w:hAnsi="Consolas" w:cs="Consolas"/>
          <w:sz w:val="20"/>
          <w:szCs w:val="20"/>
          <w:lang w:bidi="ar-SA"/>
        </w:rPr>
        <w:t>en</w:t>
      </w:r>
      <w:r w:rsidRPr="0018740C">
        <w:rPr>
          <w:rFonts w:ascii="Consolas" w:hAnsi="Consolas" w:cs="Consolas"/>
          <w:sz w:val="20"/>
          <w:szCs w:val="20"/>
          <w:lang w:val="ru-RU" w:bidi="ar-SA"/>
        </w:rPr>
        <w:t>",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val="ru-RU" w:bidi="ar-SA"/>
        </w:rPr>
      </w:pPr>
      <w:r w:rsidRPr="0018740C">
        <w:rPr>
          <w:rFonts w:ascii="Consolas" w:hAnsi="Consolas" w:cs="Consolas"/>
          <w:sz w:val="20"/>
          <w:szCs w:val="20"/>
          <w:lang w:val="ru-RU" w:bidi="ar-SA"/>
        </w:rPr>
        <w:t xml:space="preserve">          </w:t>
      </w:r>
      <w:r w:rsidRPr="0018740C">
        <w:rPr>
          <w:rFonts w:ascii="Consolas" w:hAnsi="Consolas" w:cs="Consolas"/>
          <w:sz w:val="20"/>
          <w:szCs w:val="20"/>
          <w:lang w:bidi="ar-SA"/>
        </w:rPr>
        <w:t>title</w:t>
      </w:r>
      <w:r w:rsidRPr="0018740C">
        <w:rPr>
          <w:rFonts w:ascii="Consolas" w:hAnsi="Consolas" w:cs="Consolas"/>
          <w:sz w:val="20"/>
          <w:szCs w:val="20"/>
          <w:lang w:val="ru-RU" w:bidi="ar-SA"/>
        </w:rPr>
        <w:t>: "</w:t>
      </w:r>
      <w:r w:rsidRPr="0018740C">
        <w:rPr>
          <w:rFonts w:ascii="Consolas" w:hAnsi="Consolas" w:cs="Consolas"/>
          <w:sz w:val="20"/>
          <w:szCs w:val="20"/>
          <w:lang w:bidi="ar-SA"/>
        </w:rPr>
        <w:t>Selenium</w:t>
      </w:r>
      <w:r w:rsidRPr="0018740C">
        <w:rPr>
          <w:rFonts w:ascii="Consolas" w:hAnsi="Consolas" w:cs="Consolas"/>
          <w:sz w:val="20"/>
          <w:szCs w:val="20"/>
          <w:lang w:val="ru-RU" w:bidi="ar-SA"/>
        </w:rPr>
        <w:t xml:space="preserve"> 3: Обсуждаем внедрение, Делимся опытом",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val="ru-RU" w:bidi="ar-SA"/>
        </w:rPr>
      </w:pPr>
      <w:r w:rsidRPr="0018740C">
        <w:rPr>
          <w:rFonts w:ascii="Consolas" w:hAnsi="Consolas" w:cs="Consolas"/>
          <w:sz w:val="20"/>
          <w:szCs w:val="20"/>
          <w:lang w:val="ru-RU" w:bidi="ar-SA"/>
        </w:rPr>
        <w:t xml:space="preserve">          </w:t>
      </w:r>
      <w:r w:rsidRPr="0018740C">
        <w:rPr>
          <w:rFonts w:ascii="Consolas" w:hAnsi="Consolas" w:cs="Consolas"/>
          <w:sz w:val="20"/>
          <w:szCs w:val="20"/>
          <w:lang w:bidi="ar-SA"/>
        </w:rPr>
        <w:t>popularity</w:t>
      </w:r>
      <w:r w:rsidRPr="0018740C">
        <w:rPr>
          <w:rFonts w:ascii="Consolas" w:hAnsi="Consolas" w:cs="Consolas"/>
          <w:sz w:val="20"/>
          <w:szCs w:val="20"/>
          <w:lang w:val="ru-RU" w:bidi="ar-SA"/>
        </w:rPr>
        <w:t>: 7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val="ru-RU" w:bidi="ar-SA"/>
        </w:rPr>
      </w:pPr>
      <w:r w:rsidRPr="0018740C">
        <w:rPr>
          <w:rFonts w:ascii="Consolas" w:hAnsi="Consolas" w:cs="Consolas"/>
          <w:sz w:val="20"/>
          <w:szCs w:val="20"/>
          <w:lang w:val="ru-RU" w:bidi="ar-SA"/>
        </w:rPr>
        <w:t xml:space="preserve">        }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val="ru-RU" w:bidi="ar-SA"/>
        </w:rPr>
      </w:pPr>
      <w:r w:rsidRPr="0018740C">
        <w:rPr>
          <w:rFonts w:ascii="Consolas" w:hAnsi="Consolas" w:cs="Consolas"/>
          <w:sz w:val="20"/>
          <w:szCs w:val="20"/>
          <w:lang w:val="ru-RU" w:bidi="ar-SA"/>
        </w:rPr>
        <w:t xml:space="preserve">      ],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val="ru-RU" w:bidi="ar-SA"/>
        </w:rPr>
      </w:pPr>
      <w:r w:rsidRPr="0018740C">
        <w:rPr>
          <w:rFonts w:ascii="Consolas" w:hAnsi="Consolas" w:cs="Consolas"/>
          <w:sz w:val="20"/>
          <w:szCs w:val="20"/>
          <w:lang w:val="ru-RU" w:bidi="ar-SA"/>
        </w:rPr>
        <w:t xml:space="preserve">      </w:t>
      </w:r>
      <w:r w:rsidRPr="0018740C">
        <w:rPr>
          <w:rFonts w:ascii="Consolas" w:hAnsi="Consolas" w:cs="Consolas"/>
          <w:sz w:val="20"/>
          <w:szCs w:val="20"/>
          <w:lang w:bidi="ar-SA"/>
        </w:rPr>
        <w:t>errors</w:t>
      </w:r>
      <w:r w:rsidRPr="0018740C">
        <w:rPr>
          <w:rFonts w:ascii="Consolas" w:hAnsi="Consolas" w:cs="Consolas"/>
          <w:sz w:val="20"/>
          <w:szCs w:val="20"/>
          <w:lang w:val="ru-RU" w:bidi="ar-SA"/>
        </w:rPr>
        <w:t>: [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val="ru-RU" w:bidi="ar-SA"/>
        </w:rPr>
      </w:pPr>
      <w:r w:rsidRPr="0018740C">
        <w:rPr>
          <w:rFonts w:ascii="Consolas" w:hAnsi="Consolas" w:cs="Consolas"/>
          <w:sz w:val="20"/>
          <w:szCs w:val="20"/>
          <w:lang w:val="ru-RU" w:bidi="ar-SA"/>
        </w:rPr>
        <w:t xml:space="preserve">        {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val="ru-RU" w:bidi="ar-SA"/>
        </w:rPr>
      </w:pPr>
      <w:r w:rsidRPr="0018740C">
        <w:rPr>
          <w:rFonts w:ascii="Consolas" w:hAnsi="Consolas" w:cs="Consolas"/>
          <w:sz w:val="20"/>
          <w:szCs w:val="20"/>
          <w:lang w:val="ru-RU" w:bidi="ar-SA"/>
        </w:rPr>
        <w:t xml:space="preserve">          </w:t>
      </w:r>
      <w:r w:rsidRPr="0018740C">
        <w:rPr>
          <w:rFonts w:ascii="Consolas" w:hAnsi="Consolas" w:cs="Consolas"/>
          <w:sz w:val="20"/>
          <w:szCs w:val="20"/>
          <w:lang w:bidi="ar-SA"/>
        </w:rPr>
        <w:t>text</w:t>
      </w:r>
      <w:r w:rsidRPr="0018740C">
        <w:rPr>
          <w:rFonts w:ascii="Consolas" w:hAnsi="Consolas" w:cs="Consolas"/>
          <w:sz w:val="20"/>
          <w:szCs w:val="20"/>
          <w:lang w:val="ru-RU" w:bidi="ar-SA"/>
        </w:rPr>
        <w:t xml:space="preserve">: "Не удалось прикрепить изображение к посту </w:t>
      </w:r>
      <w:r w:rsidRPr="0018740C">
        <w:rPr>
          <w:rFonts w:ascii="Consolas" w:hAnsi="Consolas" w:cs="Consolas"/>
          <w:sz w:val="20"/>
          <w:szCs w:val="20"/>
          <w:lang w:bidi="ar-SA"/>
        </w:rPr>
        <w:t>https</w:t>
      </w:r>
      <w:r w:rsidRPr="0018740C">
        <w:rPr>
          <w:rFonts w:ascii="Consolas" w:hAnsi="Consolas" w:cs="Consolas"/>
          <w:sz w:val="20"/>
          <w:szCs w:val="20"/>
          <w:lang w:val="ru-RU" w:bidi="ar-SA"/>
        </w:rPr>
        <w:t>://</w:t>
      </w:r>
      <w:r w:rsidRPr="0018740C">
        <w:rPr>
          <w:rFonts w:ascii="Consolas" w:hAnsi="Consolas" w:cs="Consolas"/>
          <w:sz w:val="20"/>
          <w:szCs w:val="20"/>
          <w:lang w:bidi="ar-SA"/>
        </w:rPr>
        <w:t>twitter</w:t>
      </w:r>
      <w:r w:rsidRPr="0018740C">
        <w:rPr>
          <w:rFonts w:ascii="Consolas" w:hAnsi="Consolas" w:cs="Consolas"/>
          <w:sz w:val="20"/>
          <w:szCs w:val="20"/>
          <w:lang w:val="ru-RU" w:bidi="ar-SA"/>
        </w:rPr>
        <w:t>.</w:t>
      </w:r>
      <w:r w:rsidRPr="0018740C">
        <w:rPr>
          <w:rFonts w:ascii="Consolas" w:hAnsi="Consolas" w:cs="Consolas"/>
          <w:sz w:val="20"/>
          <w:szCs w:val="20"/>
          <w:lang w:bidi="ar-SA"/>
        </w:rPr>
        <w:t>com</w:t>
      </w:r>
      <w:r w:rsidRPr="0018740C">
        <w:rPr>
          <w:rFonts w:ascii="Consolas" w:hAnsi="Consolas" w:cs="Consolas"/>
          <w:sz w:val="20"/>
          <w:szCs w:val="20"/>
          <w:lang w:val="ru-RU" w:bidi="ar-SA"/>
        </w:rPr>
        <w:t>/</w:t>
      </w:r>
      <w:r w:rsidRPr="0018740C">
        <w:rPr>
          <w:rFonts w:ascii="Consolas" w:hAnsi="Consolas" w:cs="Consolas"/>
          <w:sz w:val="20"/>
          <w:szCs w:val="20"/>
          <w:lang w:bidi="ar-SA"/>
        </w:rPr>
        <w:t>testrepository</w:t>
      </w:r>
      <w:r w:rsidRPr="0018740C">
        <w:rPr>
          <w:rFonts w:ascii="Consolas" w:hAnsi="Consolas" w:cs="Consolas"/>
          <w:sz w:val="20"/>
          <w:szCs w:val="20"/>
          <w:lang w:val="ru-RU" w:bidi="ar-SA"/>
        </w:rPr>
        <w:t>/</w:t>
      </w:r>
      <w:r w:rsidRPr="0018740C">
        <w:rPr>
          <w:rFonts w:ascii="Consolas" w:hAnsi="Consolas" w:cs="Consolas"/>
          <w:sz w:val="20"/>
          <w:szCs w:val="20"/>
          <w:lang w:bidi="ar-SA"/>
        </w:rPr>
        <w:t>status</w:t>
      </w:r>
      <w:r w:rsidRPr="0018740C">
        <w:rPr>
          <w:rFonts w:ascii="Consolas" w:hAnsi="Consolas" w:cs="Consolas"/>
          <w:sz w:val="20"/>
          <w:szCs w:val="20"/>
          <w:lang w:val="ru-RU" w:bidi="ar-SA"/>
        </w:rPr>
        <w:t>/827134899127717892",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val="ru-RU" w:bidi="ar-SA"/>
        </w:rPr>
        <w:t xml:space="preserve">          </w:t>
      </w:r>
      <w:r w:rsidRPr="0018740C">
        <w:rPr>
          <w:rFonts w:ascii="Consolas" w:hAnsi="Consolas" w:cs="Consolas"/>
          <w:sz w:val="20"/>
          <w:szCs w:val="20"/>
          <w:lang w:bidi="ar-SA"/>
        </w:rPr>
        <w:t>time: "2017-01-30T03:24:00",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    exception: {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      className: </w:t>
      </w:r>
      <w:r w:rsidRPr="0018740C">
        <w:rPr>
          <w:rFonts w:ascii="Consolas" w:hAnsi="Consolas" w:cs="Consolas"/>
          <w:sz w:val="20"/>
          <w:szCs w:val="20"/>
          <w:lang w:bidi="ar-SA"/>
        </w:rPr>
        <w:t>"ru.pflb.flow.exceptions.InvalidImageFormatException",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val="ru-RU"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      message</w:t>
      </w:r>
      <w:r w:rsidRPr="0018740C">
        <w:rPr>
          <w:rFonts w:ascii="Consolas" w:hAnsi="Consolas" w:cs="Consolas"/>
          <w:sz w:val="20"/>
          <w:szCs w:val="20"/>
          <w:lang w:val="ru-RU" w:bidi="ar-SA"/>
        </w:rPr>
        <w:t xml:space="preserve">: "недопустимый формат изображения: </w:t>
      </w:r>
      <w:r w:rsidRPr="0018740C">
        <w:rPr>
          <w:rFonts w:ascii="Consolas" w:hAnsi="Consolas" w:cs="Consolas"/>
          <w:sz w:val="20"/>
          <w:szCs w:val="20"/>
          <w:lang w:bidi="ar-SA"/>
        </w:rPr>
        <w:t>bmp</w:t>
      </w:r>
      <w:r w:rsidRPr="0018740C">
        <w:rPr>
          <w:rFonts w:ascii="Consolas" w:hAnsi="Consolas" w:cs="Consolas"/>
          <w:sz w:val="20"/>
          <w:szCs w:val="20"/>
          <w:lang w:val="ru-RU" w:bidi="ar-SA"/>
        </w:rPr>
        <w:t>",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val="ru-RU" w:bidi="ar-SA"/>
        </w:rPr>
        <w:t xml:space="preserve">            </w:t>
      </w:r>
      <w:r w:rsidRPr="0018740C">
        <w:rPr>
          <w:rFonts w:ascii="Consolas" w:hAnsi="Consolas" w:cs="Consolas"/>
          <w:sz w:val="20"/>
          <w:szCs w:val="20"/>
          <w:lang w:bidi="ar-SA"/>
        </w:rPr>
        <w:t>stackTrace: [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        "ImageConverter.java: Line 58",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lastRenderedPageBreak/>
        <w:t xml:space="preserve">              "ImageAttach.java: Line 201",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        "..."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      ]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    }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  }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],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processing: {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  start: "2017-01-30T03:22:09",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  finish: "2017-01-30T03:29:11"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}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},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{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query: "#testautomation",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posts: [],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errors: [],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processing: {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  start: "2017-01-30T03:22:12",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  finish: "2017-01-30T03:22:19"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  }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  }</w:t>
      </w:r>
    </w:p>
    <w:p w:rsidR="0018740C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 xml:space="preserve">  ]</w:t>
      </w:r>
    </w:p>
    <w:p w:rsidR="005B0602" w:rsidRPr="0018740C" w:rsidRDefault="0018740C" w:rsidP="0018740C">
      <w:pPr>
        <w:pStyle w:val="a0"/>
        <w:jc w:val="left"/>
        <w:rPr>
          <w:rFonts w:ascii="Consolas" w:hAnsi="Consolas" w:cs="Consolas"/>
          <w:sz w:val="20"/>
          <w:szCs w:val="20"/>
          <w:lang w:bidi="ar-SA"/>
        </w:rPr>
      </w:pPr>
      <w:r w:rsidRPr="0018740C">
        <w:rPr>
          <w:rFonts w:ascii="Consolas" w:hAnsi="Consolas" w:cs="Consolas"/>
          <w:sz w:val="20"/>
          <w:szCs w:val="20"/>
          <w:lang w:bidi="ar-SA"/>
        </w:rPr>
        <w:t>}</w:t>
      </w:r>
    </w:p>
    <w:sectPr w:rsidR="005B0602" w:rsidRPr="0018740C" w:rsidSect="00F12536">
      <w:headerReference w:type="even" r:id="rId20"/>
      <w:headerReference w:type="default" r:id="rId21"/>
      <w:pgSz w:w="11906" w:h="16838" w:code="9"/>
      <w:pgMar w:top="1701" w:right="1418" w:bottom="1701" w:left="1418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886" w:rsidRDefault="00EE6886" w:rsidP="00A47592">
      <w:pPr>
        <w:spacing w:after="0" w:line="240" w:lineRule="auto"/>
      </w:pPr>
      <w:r>
        <w:separator/>
      </w:r>
    </w:p>
  </w:endnote>
  <w:endnote w:type="continuationSeparator" w:id="0">
    <w:p w:rsidR="00EE6886" w:rsidRDefault="00EE6886" w:rsidP="00A47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">
    <w:altName w:val="Corbel"/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F89" w:rsidRPr="00855BF8" w:rsidRDefault="003A5F89" w:rsidP="00DB22E9">
    <w:pPr>
      <w:pStyle w:val="a8"/>
      <w:jc w:val="right"/>
      <w:rPr>
        <w:spacing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F89" w:rsidRPr="002C2132" w:rsidRDefault="003A5F89" w:rsidP="00DB22E9">
    <w:pPr>
      <w:pStyle w:val="a8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11878"/>
      <w:docPartObj>
        <w:docPartGallery w:val="Page Numbers (Bottom of Page)"/>
        <w:docPartUnique/>
      </w:docPartObj>
    </w:sdtPr>
    <w:sdtContent>
      <w:p w:rsidR="003A5F89" w:rsidRDefault="003A5F8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6BA2" w:rsidRPr="00B56BA2">
          <w:rPr>
            <w:noProof/>
            <w:lang w:val="ru-RU"/>
          </w:rPr>
          <w:t>3</w:t>
        </w:r>
        <w:r>
          <w:fldChar w:fldCharType="end"/>
        </w:r>
      </w:p>
    </w:sdtContent>
  </w:sdt>
  <w:p w:rsidR="003A5F89" w:rsidRPr="002C2132" w:rsidRDefault="003A5F89" w:rsidP="00DB22E9">
    <w:pPr>
      <w:pStyle w:val="a8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886" w:rsidRDefault="00EE6886" w:rsidP="00A47592">
      <w:pPr>
        <w:spacing w:after="0" w:line="240" w:lineRule="auto"/>
      </w:pPr>
      <w:r>
        <w:separator/>
      </w:r>
    </w:p>
  </w:footnote>
  <w:footnote w:type="continuationSeparator" w:id="0">
    <w:p w:rsidR="00EE6886" w:rsidRDefault="00EE6886" w:rsidP="00A47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F89" w:rsidRPr="006575A1" w:rsidRDefault="003A5F89">
    <w:pPr>
      <w:pStyle w:val="a6"/>
    </w:pPr>
    <w:sdt>
      <w:sdtPr>
        <w:id w:val="-1560002834"/>
        <w:docPartObj>
          <w:docPartGallery w:val="Page Numbers (Top of Page)"/>
          <w:docPartUnique/>
        </w:docPartObj>
      </w:sdtPr>
      <w:sdtContent>
        <w:r>
          <w:fldChar w:fldCharType="begin"/>
        </w:r>
        <w:r w:rsidRPr="009F7D09">
          <w:instrText xml:space="preserve"> </w:instrText>
        </w:r>
        <w:r>
          <w:instrText>STYLEREF</w:instrText>
        </w:r>
        <w:r w:rsidRPr="009F7D09">
          <w:instrText xml:space="preserve">  "Заголовок 1;Раздел" \</w:instrText>
        </w:r>
        <w:r>
          <w:instrText>l</w:instrText>
        </w:r>
        <w:r w:rsidRPr="009F7D09">
          <w:instrText xml:space="preserve">  \* </w:instrText>
        </w:r>
        <w:r>
          <w:instrText>MERGEFORMAT</w:instrText>
        </w:r>
        <w:r w:rsidRPr="009F7D09">
          <w:instrText xml:space="preserve"> </w:instrText>
        </w:r>
        <w:r>
          <w:fldChar w:fldCharType="separate"/>
        </w:r>
        <w:r>
          <w:rPr>
            <w:noProof/>
          </w:rPr>
          <w:t>Введение</w:t>
        </w:r>
        <w:r>
          <w:rPr>
            <w:noProof/>
          </w:rPr>
          <w:fldChar w:fldCharType="end"/>
        </w:r>
      </w:sdtContent>
    </w:sdt>
    <w:r>
      <w:t xml:space="preserve"> </w:t>
    </w:r>
    <w:r>
      <w:sym w:font="Wingdings 3" w:char="F07D"/>
    </w:r>
    <w:sdt>
      <w:sdtPr>
        <w:id w:val="1927376673"/>
        <w:docPartObj>
          <w:docPartGallery w:val="Page Numbers (Top of Page)"/>
          <w:docPartUnique/>
        </w:docPartObj>
      </w:sdtPr>
      <w:sdtContent>
        <w:r>
          <w:fldChar w:fldCharType="begin"/>
        </w:r>
        <w:r w:rsidRPr="003F196B">
          <w:instrText xml:space="preserve"> </w:instrText>
        </w:r>
        <w:r>
          <w:instrText>STYLEREF</w:instrText>
        </w:r>
        <w:r w:rsidRPr="003F196B">
          <w:instrText xml:space="preserve">  "Заголовок 2;Глава" \</w:instrText>
        </w:r>
        <w:r>
          <w:instrText>l</w:instrText>
        </w:r>
        <w:r w:rsidRPr="003F196B">
          <w:instrText xml:space="preserve">  \* </w:instrText>
        </w:r>
        <w:r>
          <w:instrText>MERGEFORMAT</w:instrText>
        </w:r>
        <w:r w:rsidRPr="003F196B">
          <w:instrText xml:space="preserve"> </w:instrText>
        </w:r>
        <w:r>
          <w:fldChar w:fldCharType="separate"/>
        </w:r>
        <w:r>
          <w:rPr>
            <w:noProof/>
          </w:rPr>
          <w:t>Резюме для руководителей</w:t>
        </w:r>
        <w:r>
          <w:rPr>
            <w:noProof/>
          </w:rPr>
          <w:fldChar w:fldCharType="end"/>
        </w:r>
      </w:sdtContent>
    </w:sdt>
    <w:r>
      <w:tab/>
    </w:r>
    <w:sdt>
      <w:sdtPr>
        <w:id w:val="-1673407622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</w:instrText>
        </w:r>
        <w:r w:rsidRPr="006575A1">
          <w:instrText xml:space="preserve">   \* </w:instrText>
        </w:r>
        <w:r>
          <w:instrText>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F89" w:rsidRPr="002B56EA" w:rsidRDefault="003A5F89" w:rsidP="006575A1">
    <w:pPr>
      <w:pStyle w:val="a6"/>
    </w:pPr>
    <w:sdt>
      <w:sdtPr>
        <w:id w:val="1558820251"/>
        <w:docPartObj>
          <w:docPartGallery w:val="Page Numbers (Top of Page)"/>
          <w:docPartUnique/>
        </w:docPartObj>
      </w:sdtPr>
      <w:sdtContent>
        <w:r>
          <w:fldChar w:fldCharType="begin"/>
        </w:r>
        <w:r w:rsidRPr="00153434">
          <w:rPr>
            <w:lang w:val="ru-RU"/>
          </w:rPr>
          <w:instrText xml:space="preserve"> </w:instrText>
        </w:r>
        <w:r>
          <w:instrText>STYLEREF</w:instrText>
        </w:r>
        <w:r w:rsidRPr="00153434">
          <w:rPr>
            <w:lang w:val="ru-RU"/>
          </w:rPr>
          <w:instrText xml:space="preserve">  "Заголовок 1;Глава" \</w:instrText>
        </w:r>
        <w:r>
          <w:instrText>l</w:instrText>
        </w:r>
        <w:r w:rsidRPr="00153434">
          <w:rPr>
            <w:lang w:val="ru-RU"/>
          </w:rPr>
          <w:instrText xml:space="preserve">  \* </w:instrText>
        </w:r>
        <w:r>
          <w:instrText>MERGEFORMAT</w:instrText>
        </w:r>
        <w:r w:rsidRPr="00153434">
          <w:rPr>
            <w:lang w:val="ru-RU"/>
          </w:rPr>
          <w:instrText xml:space="preserve"> </w:instrText>
        </w:r>
        <w:r>
          <w:fldChar w:fldCharType="separate"/>
        </w:r>
        <w:r>
          <w:rPr>
            <w:b/>
            <w:bCs/>
            <w:noProof/>
            <w:lang w:val="ru-RU"/>
          </w:rPr>
          <w:t>Ошибка! Используйте вкладку "Главная" для применения Заголовок 1;Глава к тексту, который должен здесь отображаться.</w:t>
        </w:r>
        <w:r>
          <w:fldChar w:fldCharType="end"/>
        </w:r>
      </w:sdtContent>
    </w:sdt>
    <w:r w:rsidRPr="00153434">
      <w:rPr>
        <w:lang w:val="ru-RU"/>
      </w:rPr>
      <w:t xml:space="preserve"> </w:t>
    </w:r>
    <w:r>
      <w:sym w:font="Wingdings 3" w:char="F07D"/>
    </w:r>
    <w:sdt>
      <w:sdtPr>
        <w:id w:val="1713150584"/>
        <w:docPartObj>
          <w:docPartGallery w:val="Page Numbers (Top of Page)"/>
          <w:docPartUnique/>
        </w:docPartObj>
      </w:sdtPr>
      <w:sdtContent>
        <w:r w:rsidRPr="00153434">
          <w:rPr>
            <w:lang w:val="ru-RU"/>
          </w:rPr>
          <w:t xml:space="preserve"> </w:t>
        </w:r>
        <w:r>
          <w:fldChar w:fldCharType="begin"/>
        </w:r>
        <w:r w:rsidRPr="00153434">
          <w:rPr>
            <w:lang w:val="ru-RU"/>
          </w:rPr>
          <w:instrText xml:space="preserve"> </w:instrText>
        </w:r>
        <w:r>
          <w:instrText>STYLEREF</w:instrText>
        </w:r>
        <w:r w:rsidRPr="00153434">
          <w:rPr>
            <w:lang w:val="ru-RU"/>
          </w:rPr>
          <w:instrText xml:space="preserve">  "Заголовок 2;Раздел" \</w:instrText>
        </w:r>
        <w:r>
          <w:instrText>l</w:instrText>
        </w:r>
        <w:r w:rsidRPr="00153434">
          <w:rPr>
            <w:lang w:val="ru-RU"/>
          </w:rPr>
          <w:instrText xml:space="preserve">  \* </w:instrText>
        </w:r>
        <w:r>
          <w:instrText>MERGEFORMAT</w:instrText>
        </w:r>
        <w:r w:rsidRPr="00153434">
          <w:rPr>
            <w:lang w:val="ru-RU"/>
          </w:rPr>
          <w:instrText xml:space="preserve"> </w:instrText>
        </w:r>
        <w:r>
          <w:fldChar w:fldCharType="separate"/>
        </w:r>
        <w:r>
          <w:rPr>
            <w:b/>
            <w:bCs/>
            <w:noProof/>
            <w:lang w:val="ru-RU"/>
          </w:rPr>
          <w:t>Ошибка! Используйте вкладку "Главная" для применения Заголовок 2;Раздел к тексту, который должен здесь отображаться.</w:t>
        </w:r>
        <w:r>
          <w:fldChar w:fldCharType="end"/>
        </w:r>
      </w:sdtContent>
    </w:sdt>
    <w:sdt>
      <w:sdtPr>
        <w:id w:val="1528377522"/>
        <w:docPartObj>
          <w:docPartGallery w:val="Page Numbers (Top of Page)"/>
          <w:docPartUnique/>
        </w:docPartObj>
      </w:sdtPr>
      <w:sdtContent>
        <w:r w:rsidRPr="00153434">
          <w:rPr>
            <w:lang w:val="ru-RU"/>
          </w:rPr>
          <w:tab/>
        </w:r>
        <w:r>
          <w:fldChar w:fldCharType="begin"/>
        </w:r>
        <w:r>
          <w:instrText>PAGE</w:instrText>
        </w:r>
        <w:r w:rsidRPr="00153434">
          <w:rPr>
            <w:lang w:val="ru-RU"/>
          </w:rPr>
          <w:instrText xml:space="preserve">   \* </w:instrText>
        </w:r>
        <w:r>
          <w:instrText>MERGEFORMAT</w:instrText>
        </w:r>
        <w:r>
          <w:fldChar w:fldCharType="separate"/>
        </w:r>
        <w:r w:rsidRPr="000A596F">
          <w:rPr>
            <w:noProof/>
          </w:rPr>
          <w:t>3</w:t>
        </w:r>
        <w: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F89" w:rsidRDefault="003A5F89" w:rsidP="00DB22E9">
    <w:pPr>
      <w:pStyle w:val="a6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F89" w:rsidRPr="000E61AF" w:rsidRDefault="003A5F89" w:rsidP="000E61AF">
    <w:pPr>
      <w:pStyle w:val="a6"/>
    </w:pPr>
    <w:sdt>
      <w:sdtPr>
        <w:id w:val="-2146102240"/>
        <w:docPartObj>
          <w:docPartGallery w:val="Page Numbers (Top of Page)"/>
          <w:docPartUnique/>
        </w:docPartObj>
      </w:sdtPr>
      <w:sdtContent>
        <w:r>
          <w:fldChar w:fldCharType="begin"/>
        </w:r>
        <w:r w:rsidRPr="003F196B">
          <w:instrText xml:space="preserve"> </w:instrText>
        </w:r>
        <w:r>
          <w:instrText>STYLEREF</w:instrText>
        </w:r>
        <w:r w:rsidRPr="003F196B">
          <w:instrText xml:space="preserve">  "Заголовок 1;Раздел" \</w:instrText>
        </w:r>
        <w:r>
          <w:instrText>l</w:instrText>
        </w:r>
        <w:r w:rsidRPr="003F196B">
          <w:instrText xml:space="preserve">  \* </w:instrText>
        </w:r>
        <w:r>
          <w:instrText>MERGEFORMAT</w:instrText>
        </w:r>
        <w:r w:rsidRPr="003F196B">
          <w:instrText xml:space="preserve"> </w:instrText>
        </w:r>
        <w:r>
          <w:fldChar w:fldCharType="separate"/>
        </w:r>
        <w:r w:rsidR="00B56BA2">
          <w:rPr>
            <w:noProof/>
          </w:rPr>
          <w:t>Оглавление</w:t>
        </w:r>
        <w:r>
          <w:rPr>
            <w:noProof/>
          </w:rPr>
          <w:fldChar w:fldCharType="end"/>
        </w:r>
        <w:r>
          <w:t xml:space="preserve"> </w:t>
        </w:r>
      </w:sdtContent>
    </w:sdt>
    <w:sdt>
      <w:sdtPr>
        <w:id w:val="1598978057"/>
        <w:docPartObj>
          <w:docPartGallery w:val="Page Numbers (Top of Page)"/>
          <w:docPartUnique/>
        </w:docPartObj>
      </w:sdtPr>
      <w:sdtContent>
        <w:r w:rsidRPr="000A596F">
          <w:tab/>
        </w:r>
        <w:r>
          <w:fldChar w:fldCharType="begin"/>
        </w:r>
        <w:r>
          <w:instrText>PAGE</w:instrText>
        </w:r>
        <w:r w:rsidRPr="006575A1">
          <w:instrText xml:space="preserve">   \* </w:instrText>
        </w:r>
        <w:r>
          <w:instrText>MERGEFORMAT</w:instrText>
        </w:r>
        <w:r>
          <w:fldChar w:fldCharType="separate"/>
        </w:r>
        <w:r w:rsidR="00B56BA2">
          <w:rPr>
            <w:noProof/>
          </w:rPr>
          <w:t>3</w:t>
        </w:r>
        <w:r>
          <w:fldChar w:fldCharType="end"/>
        </w:r>
      </w:sdtContent>
    </w:sdt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F89" w:rsidRDefault="003A5F89" w:rsidP="00DB22E9">
    <w:pPr>
      <w:pStyle w:val="a6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F89" w:rsidRPr="006575A1" w:rsidRDefault="003A5F89">
    <w:pPr>
      <w:pStyle w:val="a6"/>
      <w:rPr>
        <w:lang w:val="ru-RU"/>
      </w:rPr>
    </w:pPr>
    <w:sdt>
      <w:sdtPr>
        <w:id w:val="-1253204167"/>
        <w:docPartObj>
          <w:docPartGallery w:val="Page Numbers (Top of Page)"/>
          <w:docPartUnique/>
        </w:docPartObj>
      </w:sdtPr>
      <w:sdtContent>
        <w:r>
          <w:fldChar w:fldCharType="begin"/>
        </w:r>
        <w:r w:rsidRPr="009F7D09">
          <w:rPr>
            <w:lang w:val="ru-RU"/>
          </w:rPr>
          <w:instrText xml:space="preserve"> </w:instrText>
        </w:r>
        <w:r>
          <w:instrText>STYLEREF</w:instrText>
        </w:r>
        <w:r w:rsidRPr="009F7D09">
          <w:rPr>
            <w:lang w:val="ru-RU"/>
          </w:rPr>
          <w:instrText xml:space="preserve">  "Заголовок 1;Раздел" \</w:instrText>
        </w:r>
        <w:r>
          <w:instrText>l</w:instrText>
        </w:r>
        <w:r w:rsidRPr="009F7D09">
          <w:rPr>
            <w:lang w:val="ru-RU"/>
          </w:rPr>
          <w:instrText xml:space="preserve">  \* </w:instrText>
        </w:r>
        <w:r>
          <w:instrText>MERGEFORMAT</w:instrText>
        </w:r>
        <w:r w:rsidRPr="009F7D09">
          <w:rPr>
            <w:lang w:val="ru-RU"/>
          </w:rPr>
          <w:instrText xml:space="preserve"> </w:instrText>
        </w:r>
        <w:r w:rsidR="00B56BA2">
          <w:fldChar w:fldCharType="separate"/>
        </w:r>
        <w:r w:rsidR="00B56BA2">
          <w:rPr>
            <w:noProof/>
          </w:rPr>
          <w:t>Приложение Б. Пример JSON GrabResults</w:t>
        </w:r>
        <w:r>
          <w:rPr>
            <w:noProof/>
          </w:rPr>
          <w:fldChar w:fldCharType="end"/>
        </w:r>
      </w:sdtContent>
    </w:sdt>
    <w:r>
      <w:rPr>
        <w:lang w:val="ru-RU"/>
      </w:rPr>
      <w:tab/>
    </w:r>
    <w:sdt>
      <w:sdtPr>
        <w:id w:val="909114556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</w:instrText>
        </w:r>
        <w:r w:rsidRPr="006575A1">
          <w:rPr>
            <w:lang w:val="ru-RU"/>
          </w:rPr>
          <w:instrText xml:space="preserve">   \* </w:instrText>
        </w:r>
        <w:r>
          <w:instrText>MERGEFORMAT</w:instrText>
        </w:r>
        <w:r>
          <w:fldChar w:fldCharType="separate"/>
        </w:r>
        <w:r w:rsidR="00B56BA2" w:rsidRPr="00B56BA2">
          <w:rPr>
            <w:noProof/>
            <w:lang w:val="ru-RU"/>
          </w:rPr>
          <w:t>18</w:t>
        </w:r>
        <w:r>
          <w:fldChar w:fldCharType="end"/>
        </w:r>
      </w:sdtContent>
    </w:sdt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F89" w:rsidRPr="002B56EA" w:rsidRDefault="003A5F89" w:rsidP="006575A1">
    <w:pPr>
      <w:pStyle w:val="a6"/>
      <w:rPr>
        <w:lang w:val="ru-RU"/>
      </w:rPr>
    </w:pPr>
    <w:sdt>
      <w:sdtPr>
        <w:id w:val="712621365"/>
        <w:docPartObj>
          <w:docPartGallery w:val="Page Numbers (Top of Page)"/>
          <w:docPartUnique/>
        </w:docPartObj>
      </w:sdtPr>
      <w:sdtContent>
        <w:r>
          <w:fldChar w:fldCharType="begin"/>
        </w:r>
        <w:r w:rsidRPr="003F196B">
          <w:rPr>
            <w:lang w:val="ru-RU"/>
          </w:rPr>
          <w:instrText xml:space="preserve"> </w:instrText>
        </w:r>
        <w:r>
          <w:instrText>STYLEREF</w:instrText>
        </w:r>
        <w:r w:rsidRPr="003F196B">
          <w:rPr>
            <w:lang w:val="ru-RU"/>
          </w:rPr>
          <w:instrText xml:space="preserve">  "Заголовок 1;Раздел" \</w:instrText>
        </w:r>
        <w:r>
          <w:instrText>l</w:instrText>
        </w:r>
        <w:r w:rsidRPr="003F196B">
          <w:rPr>
            <w:lang w:val="ru-RU"/>
          </w:rPr>
          <w:instrText xml:space="preserve">  \* </w:instrText>
        </w:r>
        <w:r>
          <w:instrText>MERGEFORMAT</w:instrText>
        </w:r>
        <w:r w:rsidRPr="003F196B">
          <w:rPr>
            <w:lang w:val="ru-RU"/>
          </w:rPr>
          <w:instrText xml:space="preserve"> </w:instrText>
        </w:r>
        <w:r w:rsidR="003053A9">
          <w:fldChar w:fldCharType="separate"/>
        </w:r>
        <w:r w:rsidR="00B56BA2">
          <w:rPr>
            <w:noProof/>
          </w:rPr>
          <w:t>Приложение Б. Пример JSON GrabResults</w:t>
        </w:r>
        <w:r>
          <w:rPr>
            <w:noProof/>
          </w:rPr>
          <w:fldChar w:fldCharType="end"/>
        </w:r>
        <w:r>
          <w:rPr>
            <w:lang w:val="ru-RU"/>
          </w:rPr>
          <w:t xml:space="preserve"> </w:t>
        </w:r>
      </w:sdtContent>
    </w:sdt>
    <w:sdt>
      <w:sdtPr>
        <w:id w:val="-275797625"/>
        <w:docPartObj>
          <w:docPartGallery w:val="Page Numbers (Top of Page)"/>
          <w:docPartUnique/>
        </w:docPartObj>
      </w:sdtPr>
      <w:sdtContent>
        <w:r w:rsidRPr="000A596F">
          <w:rPr>
            <w:lang w:val="ru-RU"/>
          </w:rPr>
          <w:tab/>
        </w:r>
        <w:r>
          <w:fldChar w:fldCharType="begin"/>
        </w:r>
        <w:r>
          <w:instrText>PAGE</w:instrText>
        </w:r>
        <w:r w:rsidRPr="006575A1">
          <w:rPr>
            <w:lang w:val="ru-RU"/>
          </w:rPr>
          <w:instrText xml:space="preserve">   \* </w:instrText>
        </w:r>
        <w:r>
          <w:instrText>MERGEFORMAT</w:instrText>
        </w:r>
        <w:r>
          <w:fldChar w:fldCharType="separate"/>
        </w:r>
        <w:r w:rsidR="00B56BA2" w:rsidRPr="00B56BA2">
          <w:rPr>
            <w:noProof/>
            <w:lang w:val="ru-RU"/>
          </w:rPr>
          <w:t>17</w:t>
        </w:r>
        <w: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</w:abstractNum>
  <w:abstractNum w:abstractNumId="2">
    <w:nsid w:val="0D854FDF"/>
    <w:multiLevelType w:val="hybridMultilevel"/>
    <w:tmpl w:val="CAEA1A3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73E99"/>
    <w:multiLevelType w:val="hybridMultilevel"/>
    <w:tmpl w:val="6530726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70A4B"/>
    <w:multiLevelType w:val="hybridMultilevel"/>
    <w:tmpl w:val="42645EB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70355D"/>
    <w:multiLevelType w:val="hybridMultilevel"/>
    <w:tmpl w:val="6D98C2E2"/>
    <w:lvl w:ilvl="0" w:tplc="83360F76">
      <w:start w:val="1"/>
      <w:numFmt w:val="bullet"/>
      <w:lvlText w:val=""/>
      <w:lvlJc w:val="left"/>
      <w:pPr>
        <w:ind w:left="814" w:hanging="360"/>
      </w:pPr>
      <w:rPr>
        <w:rFonts w:ascii="Wingdings 2" w:hAnsi="Wingdings 2" w:hint="default"/>
        <w:color w:val="auto"/>
        <w:position w:val="-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4BE4B24"/>
    <w:multiLevelType w:val="hybridMultilevel"/>
    <w:tmpl w:val="B8CE2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92258F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33D10AE8"/>
    <w:multiLevelType w:val="hybridMultilevel"/>
    <w:tmpl w:val="F8349640"/>
    <w:lvl w:ilvl="0" w:tplc="183ACBF4">
      <w:start w:val="1"/>
      <w:numFmt w:val="bullet"/>
      <w:pStyle w:val="-1"/>
      <w:lvlText w:val=""/>
      <w:lvlJc w:val="left"/>
      <w:pPr>
        <w:ind w:left="360" w:hanging="360"/>
      </w:pPr>
      <w:rPr>
        <w:rFonts w:ascii="Wingdings 2" w:hAnsi="Wingdings 2" w:hint="default"/>
        <w:color w:val="auto"/>
        <w:position w:val="-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4A6D96"/>
    <w:multiLevelType w:val="hybridMultilevel"/>
    <w:tmpl w:val="D4E631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3C1FD4"/>
    <w:multiLevelType w:val="hybridMultilevel"/>
    <w:tmpl w:val="42CA8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BE47572"/>
    <w:multiLevelType w:val="hybridMultilevel"/>
    <w:tmpl w:val="B60C766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0233EF"/>
    <w:multiLevelType w:val="hybridMultilevel"/>
    <w:tmpl w:val="2524346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B35B9E"/>
    <w:multiLevelType w:val="hybridMultilevel"/>
    <w:tmpl w:val="FD901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7B6942"/>
    <w:multiLevelType w:val="hybridMultilevel"/>
    <w:tmpl w:val="07FA3B56"/>
    <w:lvl w:ilvl="0" w:tplc="86144254">
      <w:start w:val="1"/>
      <w:numFmt w:val="bullet"/>
      <w:lvlText w:val=""/>
      <w:lvlJc w:val="left"/>
      <w:pPr>
        <w:ind w:left="530" w:hanging="360"/>
      </w:pPr>
      <w:rPr>
        <w:rFonts w:ascii="Wingdings" w:hAnsi="Wingdings" w:hint="default"/>
        <w:color w:val="auto"/>
        <w:position w:val="-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AC6BC7"/>
    <w:multiLevelType w:val="hybridMultilevel"/>
    <w:tmpl w:val="259E9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6508C5"/>
    <w:multiLevelType w:val="hybridMultilevel"/>
    <w:tmpl w:val="2E6C69B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8"/>
  </w:num>
  <w:num w:numId="5">
    <w:abstractNumId w:val="5"/>
  </w:num>
  <w:num w:numId="6">
    <w:abstractNumId w:val="15"/>
  </w:num>
  <w:num w:numId="7">
    <w:abstractNumId w:val="13"/>
  </w:num>
  <w:num w:numId="8">
    <w:abstractNumId w:val="11"/>
  </w:num>
  <w:num w:numId="9">
    <w:abstractNumId w:val="12"/>
  </w:num>
  <w:num w:numId="10">
    <w:abstractNumId w:val="2"/>
  </w:num>
  <w:num w:numId="11">
    <w:abstractNumId w:val="9"/>
  </w:num>
  <w:num w:numId="12">
    <w:abstractNumId w:val="3"/>
  </w:num>
  <w:num w:numId="13">
    <w:abstractNumId w:val="6"/>
  </w:num>
  <w:num w:numId="14">
    <w:abstractNumId w:val="16"/>
  </w:num>
  <w:num w:numId="15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autoHyphenation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D98"/>
    <w:rsid w:val="00000317"/>
    <w:rsid w:val="000023E3"/>
    <w:rsid w:val="00002B41"/>
    <w:rsid w:val="00002DD3"/>
    <w:rsid w:val="00003109"/>
    <w:rsid w:val="000032C7"/>
    <w:rsid w:val="00003961"/>
    <w:rsid w:val="00003E2E"/>
    <w:rsid w:val="0000599C"/>
    <w:rsid w:val="00006822"/>
    <w:rsid w:val="000076D0"/>
    <w:rsid w:val="00007EB2"/>
    <w:rsid w:val="0001107F"/>
    <w:rsid w:val="0001142E"/>
    <w:rsid w:val="00011642"/>
    <w:rsid w:val="00011DAF"/>
    <w:rsid w:val="00012791"/>
    <w:rsid w:val="0001284C"/>
    <w:rsid w:val="00012C17"/>
    <w:rsid w:val="0001445E"/>
    <w:rsid w:val="0001491F"/>
    <w:rsid w:val="00015249"/>
    <w:rsid w:val="000176FD"/>
    <w:rsid w:val="00020C36"/>
    <w:rsid w:val="0002160E"/>
    <w:rsid w:val="00023024"/>
    <w:rsid w:val="00023140"/>
    <w:rsid w:val="000236CB"/>
    <w:rsid w:val="0002385A"/>
    <w:rsid w:val="00023B89"/>
    <w:rsid w:val="0002431F"/>
    <w:rsid w:val="00025539"/>
    <w:rsid w:val="00025DCB"/>
    <w:rsid w:val="00025DD3"/>
    <w:rsid w:val="00026F79"/>
    <w:rsid w:val="0003124C"/>
    <w:rsid w:val="00031DD6"/>
    <w:rsid w:val="0003235A"/>
    <w:rsid w:val="00032BD3"/>
    <w:rsid w:val="000338E5"/>
    <w:rsid w:val="00033F72"/>
    <w:rsid w:val="00034ECF"/>
    <w:rsid w:val="00035204"/>
    <w:rsid w:val="0003530F"/>
    <w:rsid w:val="00035972"/>
    <w:rsid w:val="00036161"/>
    <w:rsid w:val="00036C73"/>
    <w:rsid w:val="00036E1C"/>
    <w:rsid w:val="00037B67"/>
    <w:rsid w:val="00040B27"/>
    <w:rsid w:val="00040F2D"/>
    <w:rsid w:val="00043434"/>
    <w:rsid w:val="00043D74"/>
    <w:rsid w:val="00043F91"/>
    <w:rsid w:val="000457FE"/>
    <w:rsid w:val="00045DCB"/>
    <w:rsid w:val="00045E9B"/>
    <w:rsid w:val="000479E7"/>
    <w:rsid w:val="000507D1"/>
    <w:rsid w:val="0005279C"/>
    <w:rsid w:val="00052E9B"/>
    <w:rsid w:val="00053D77"/>
    <w:rsid w:val="00055451"/>
    <w:rsid w:val="0005578F"/>
    <w:rsid w:val="00057332"/>
    <w:rsid w:val="000573F7"/>
    <w:rsid w:val="00057E0A"/>
    <w:rsid w:val="00060258"/>
    <w:rsid w:val="00060FEF"/>
    <w:rsid w:val="00061A6C"/>
    <w:rsid w:val="0006288C"/>
    <w:rsid w:val="00064B84"/>
    <w:rsid w:val="00065438"/>
    <w:rsid w:val="000656F6"/>
    <w:rsid w:val="00066ECF"/>
    <w:rsid w:val="0006782D"/>
    <w:rsid w:val="00071154"/>
    <w:rsid w:val="00071EDD"/>
    <w:rsid w:val="00072886"/>
    <w:rsid w:val="00072BEF"/>
    <w:rsid w:val="00073702"/>
    <w:rsid w:val="0007478E"/>
    <w:rsid w:val="00074FE0"/>
    <w:rsid w:val="0007503A"/>
    <w:rsid w:val="000754E7"/>
    <w:rsid w:val="00077190"/>
    <w:rsid w:val="00077436"/>
    <w:rsid w:val="00080566"/>
    <w:rsid w:val="0008116A"/>
    <w:rsid w:val="00081325"/>
    <w:rsid w:val="00081B4B"/>
    <w:rsid w:val="00084A0E"/>
    <w:rsid w:val="00084DC5"/>
    <w:rsid w:val="00085565"/>
    <w:rsid w:val="00086B71"/>
    <w:rsid w:val="00087372"/>
    <w:rsid w:val="00092EA2"/>
    <w:rsid w:val="000937E9"/>
    <w:rsid w:val="00094C9C"/>
    <w:rsid w:val="0009566A"/>
    <w:rsid w:val="0009659A"/>
    <w:rsid w:val="000965E1"/>
    <w:rsid w:val="00096EAF"/>
    <w:rsid w:val="000A17D0"/>
    <w:rsid w:val="000A1991"/>
    <w:rsid w:val="000A2551"/>
    <w:rsid w:val="000A26FC"/>
    <w:rsid w:val="000A3F9E"/>
    <w:rsid w:val="000A596F"/>
    <w:rsid w:val="000A65CA"/>
    <w:rsid w:val="000A6600"/>
    <w:rsid w:val="000A6A13"/>
    <w:rsid w:val="000A6BD4"/>
    <w:rsid w:val="000A7095"/>
    <w:rsid w:val="000A7CB0"/>
    <w:rsid w:val="000A7F31"/>
    <w:rsid w:val="000B083A"/>
    <w:rsid w:val="000B22C5"/>
    <w:rsid w:val="000B336D"/>
    <w:rsid w:val="000B3DE6"/>
    <w:rsid w:val="000B60E2"/>
    <w:rsid w:val="000B727A"/>
    <w:rsid w:val="000B7495"/>
    <w:rsid w:val="000C27DA"/>
    <w:rsid w:val="000C3665"/>
    <w:rsid w:val="000C47F9"/>
    <w:rsid w:val="000C49B2"/>
    <w:rsid w:val="000C673A"/>
    <w:rsid w:val="000C6774"/>
    <w:rsid w:val="000C6AC1"/>
    <w:rsid w:val="000C731C"/>
    <w:rsid w:val="000D06A4"/>
    <w:rsid w:val="000D15E4"/>
    <w:rsid w:val="000D1742"/>
    <w:rsid w:val="000D314C"/>
    <w:rsid w:val="000D40A6"/>
    <w:rsid w:val="000D4844"/>
    <w:rsid w:val="000D4D67"/>
    <w:rsid w:val="000D4E62"/>
    <w:rsid w:val="000D626E"/>
    <w:rsid w:val="000D7950"/>
    <w:rsid w:val="000D7A3A"/>
    <w:rsid w:val="000E06FD"/>
    <w:rsid w:val="000E0EDD"/>
    <w:rsid w:val="000E10ED"/>
    <w:rsid w:val="000E125C"/>
    <w:rsid w:val="000E13CF"/>
    <w:rsid w:val="000E4AEB"/>
    <w:rsid w:val="000E4E70"/>
    <w:rsid w:val="000E50B3"/>
    <w:rsid w:val="000E61AF"/>
    <w:rsid w:val="000E77F8"/>
    <w:rsid w:val="000E7AE3"/>
    <w:rsid w:val="000E7C16"/>
    <w:rsid w:val="000F3575"/>
    <w:rsid w:val="000F3711"/>
    <w:rsid w:val="000F464F"/>
    <w:rsid w:val="000F48C9"/>
    <w:rsid w:val="000F55D3"/>
    <w:rsid w:val="001009C2"/>
    <w:rsid w:val="00102907"/>
    <w:rsid w:val="00103140"/>
    <w:rsid w:val="00103ACA"/>
    <w:rsid w:val="00105E00"/>
    <w:rsid w:val="00105E1B"/>
    <w:rsid w:val="00105FAE"/>
    <w:rsid w:val="00106369"/>
    <w:rsid w:val="00107C39"/>
    <w:rsid w:val="00110B61"/>
    <w:rsid w:val="00111C0F"/>
    <w:rsid w:val="00112B86"/>
    <w:rsid w:val="00113120"/>
    <w:rsid w:val="00113471"/>
    <w:rsid w:val="00113F40"/>
    <w:rsid w:val="0011485D"/>
    <w:rsid w:val="001168E2"/>
    <w:rsid w:val="00116A09"/>
    <w:rsid w:val="00117F7C"/>
    <w:rsid w:val="00117FBF"/>
    <w:rsid w:val="0012088D"/>
    <w:rsid w:val="00120BA2"/>
    <w:rsid w:val="00122541"/>
    <w:rsid w:val="00122911"/>
    <w:rsid w:val="00122F19"/>
    <w:rsid w:val="001238B6"/>
    <w:rsid w:val="001239B0"/>
    <w:rsid w:val="001256D6"/>
    <w:rsid w:val="0012679B"/>
    <w:rsid w:val="00126E64"/>
    <w:rsid w:val="00127F7C"/>
    <w:rsid w:val="0013023C"/>
    <w:rsid w:val="001307B1"/>
    <w:rsid w:val="00130D51"/>
    <w:rsid w:val="00131EC1"/>
    <w:rsid w:val="001325DE"/>
    <w:rsid w:val="00133A40"/>
    <w:rsid w:val="00134EEC"/>
    <w:rsid w:val="00135A6F"/>
    <w:rsid w:val="00135F7B"/>
    <w:rsid w:val="00135FC5"/>
    <w:rsid w:val="00136086"/>
    <w:rsid w:val="00136A59"/>
    <w:rsid w:val="00136B75"/>
    <w:rsid w:val="001371CA"/>
    <w:rsid w:val="00137333"/>
    <w:rsid w:val="001376CB"/>
    <w:rsid w:val="0014125D"/>
    <w:rsid w:val="001414A8"/>
    <w:rsid w:val="001429DA"/>
    <w:rsid w:val="001477B1"/>
    <w:rsid w:val="00150B28"/>
    <w:rsid w:val="00151A6E"/>
    <w:rsid w:val="00151BB2"/>
    <w:rsid w:val="0015219C"/>
    <w:rsid w:val="00152B4D"/>
    <w:rsid w:val="00153434"/>
    <w:rsid w:val="0015353B"/>
    <w:rsid w:val="00154555"/>
    <w:rsid w:val="00154EC7"/>
    <w:rsid w:val="001605EC"/>
    <w:rsid w:val="00160929"/>
    <w:rsid w:val="00160C62"/>
    <w:rsid w:val="001626C5"/>
    <w:rsid w:val="00162A8C"/>
    <w:rsid w:val="00162F96"/>
    <w:rsid w:val="0016301B"/>
    <w:rsid w:val="00164C0A"/>
    <w:rsid w:val="0016518F"/>
    <w:rsid w:val="001652EC"/>
    <w:rsid w:val="00166920"/>
    <w:rsid w:val="00167942"/>
    <w:rsid w:val="001679FB"/>
    <w:rsid w:val="0017125A"/>
    <w:rsid w:val="001714B6"/>
    <w:rsid w:val="00172440"/>
    <w:rsid w:val="00173F65"/>
    <w:rsid w:val="0017483C"/>
    <w:rsid w:val="00174890"/>
    <w:rsid w:val="00174CC2"/>
    <w:rsid w:val="00175032"/>
    <w:rsid w:val="00176CF7"/>
    <w:rsid w:val="00181C7E"/>
    <w:rsid w:val="001831F5"/>
    <w:rsid w:val="0018409A"/>
    <w:rsid w:val="001848E6"/>
    <w:rsid w:val="00186E3C"/>
    <w:rsid w:val="0018740C"/>
    <w:rsid w:val="00187963"/>
    <w:rsid w:val="00187F00"/>
    <w:rsid w:val="0019098D"/>
    <w:rsid w:val="001918DA"/>
    <w:rsid w:val="00191A37"/>
    <w:rsid w:val="00191BB3"/>
    <w:rsid w:val="00191F71"/>
    <w:rsid w:val="00191F7E"/>
    <w:rsid w:val="00192CA3"/>
    <w:rsid w:val="00193A34"/>
    <w:rsid w:val="00194EC2"/>
    <w:rsid w:val="001958AE"/>
    <w:rsid w:val="00197CCF"/>
    <w:rsid w:val="001A22E7"/>
    <w:rsid w:val="001A2457"/>
    <w:rsid w:val="001A28FF"/>
    <w:rsid w:val="001A2A7B"/>
    <w:rsid w:val="001A2BF2"/>
    <w:rsid w:val="001A33FD"/>
    <w:rsid w:val="001A3EFC"/>
    <w:rsid w:val="001A4065"/>
    <w:rsid w:val="001A419F"/>
    <w:rsid w:val="001A4D8F"/>
    <w:rsid w:val="001A650D"/>
    <w:rsid w:val="001A65DF"/>
    <w:rsid w:val="001B0B2E"/>
    <w:rsid w:val="001B1453"/>
    <w:rsid w:val="001B1B98"/>
    <w:rsid w:val="001B1FB2"/>
    <w:rsid w:val="001B330C"/>
    <w:rsid w:val="001B552A"/>
    <w:rsid w:val="001B7A2B"/>
    <w:rsid w:val="001C043A"/>
    <w:rsid w:val="001C0890"/>
    <w:rsid w:val="001C51E4"/>
    <w:rsid w:val="001C63F2"/>
    <w:rsid w:val="001C6DD2"/>
    <w:rsid w:val="001C7AD1"/>
    <w:rsid w:val="001D05AB"/>
    <w:rsid w:val="001D0743"/>
    <w:rsid w:val="001D1746"/>
    <w:rsid w:val="001D18DC"/>
    <w:rsid w:val="001D1D20"/>
    <w:rsid w:val="001D3A08"/>
    <w:rsid w:val="001D3B73"/>
    <w:rsid w:val="001D6147"/>
    <w:rsid w:val="001D67E6"/>
    <w:rsid w:val="001D751E"/>
    <w:rsid w:val="001E0405"/>
    <w:rsid w:val="001E1815"/>
    <w:rsid w:val="001E36C9"/>
    <w:rsid w:val="001E5B9E"/>
    <w:rsid w:val="001E6DBB"/>
    <w:rsid w:val="001E6DC9"/>
    <w:rsid w:val="001E7D7C"/>
    <w:rsid w:val="001F0594"/>
    <w:rsid w:val="001F08C5"/>
    <w:rsid w:val="001F0C33"/>
    <w:rsid w:val="001F0D6E"/>
    <w:rsid w:val="001F2E2C"/>
    <w:rsid w:val="001F4472"/>
    <w:rsid w:val="002003DD"/>
    <w:rsid w:val="00202F21"/>
    <w:rsid w:val="002031B9"/>
    <w:rsid w:val="002043A4"/>
    <w:rsid w:val="0020484E"/>
    <w:rsid w:val="00204C8B"/>
    <w:rsid w:val="0020585B"/>
    <w:rsid w:val="00205D16"/>
    <w:rsid w:val="00205FD4"/>
    <w:rsid w:val="0020650D"/>
    <w:rsid w:val="00210282"/>
    <w:rsid w:val="0021195A"/>
    <w:rsid w:val="0021209C"/>
    <w:rsid w:val="00213D76"/>
    <w:rsid w:val="002142A3"/>
    <w:rsid w:val="002152AF"/>
    <w:rsid w:val="0021758E"/>
    <w:rsid w:val="00221063"/>
    <w:rsid w:val="00221300"/>
    <w:rsid w:val="00222289"/>
    <w:rsid w:val="002227B1"/>
    <w:rsid w:val="00222A7F"/>
    <w:rsid w:val="00222CB3"/>
    <w:rsid w:val="00222DD1"/>
    <w:rsid w:val="00222EB6"/>
    <w:rsid w:val="00223C51"/>
    <w:rsid w:val="0022456B"/>
    <w:rsid w:val="0022604C"/>
    <w:rsid w:val="00230525"/>
    <w:rsid w:val="00231B82"/>
    <w:rsid w:val="002320D8"/>
    <w:rsid w:val="00232B6D"/>
    <w:rsid w:val="0023455F"/>
    <w:rsid w:val="002358E2"/>
    <w:rsid w:val="002358F4"/>
    <w:rsid w:val="00237D11"/>
    <w:rsid w:val="0024149B"/>
    <w:rsid w:val="0024214A"/>
    <w:rsid w:val="00242218"/>
    <w:rsid w:val="002440FF"/>
    <w:rsid w:val="00244516"/>
    <w:rsid w:val="002470E1"/>
    <w:rsid w:val="00247785"/>
    <w:rsid w:val="00247905"/>
    <w:rsid w:val="00251C9D"/>
    <w:rsid w:val="002526DD"/>
    <w:rsid w:val="00252FD5"/>
    <w:rsid w:val="002537C4"/>
    <w:rsid w:val="00254064"/>
    <w:rsid w:val="00255749"/>
    <w:rsid w:val="00255AF9"/>
    <w:rsid w:val="00255FE0"/>
    <w:rsid w:val="002565E3"/>
    <w:rsid w:val="002569BE"/>
    <w:rsid w:val="00256DCA"/>
    <w:rsid w:val="0025711B"/>
    <w:rsid w:val="002577F7"/>
    <w:rsid w:val="002607E2"/>
    <w:rsid w:val="00260C8D"/>
    <w:rsid w:val="00262934"/>
    <w:rsid w:val="00264ADB"/>
    <w:rsid w:val="00267084"/>
    <w:rsid w:val="0026776F"/>
    <w:rsid w:val="00270B59"/>
    <w:rsid w:val="002713FF"/>
    <w:rsid w:val="00273143"/>
    <w:rsid w:val="002732DF"/>
    <w:rsid w:val="002735A8"/>
    <w:rsid w:val="0027747E"/>
    <w:rsid w:val="00282A56"/>
    <w:rsid w:val="0028364F"/>
    <w:rsid w:val="00284B3A"/>
    <w:rsid w:val="0028663F"/>
    <w:rsid w:val="0029148B"/>
    <w:rsid w:val="00291617"/>
    <w:rsid w:val="00291D42"/>
    <w:rsid w:val="00294137"/>
    <w:rsid w:val="00296294"/>
    <w:rsid w:val="002966E6"/>
    <w:rsid w:val="00296DF1"/>
    <w:rsid w:val="00297142"/>
    <w:rsid w:val="002A180C"/>
    <w:rsid w:val="002A2165"/>
    <w:rsid w:val="002A23DE"/>
    <w:rsid w:val="002A2CED"/>
    <w:rsid w:val="002A370E"/>
    <w:rsid w:val="002A3A46"/>
    <w:rsid w:val="002A3CCD"/>
    <w:rsid w:val="002A5A3F"/>
    <w:rsid w:val="002A6E2B"/>
    <w:rsid w:val="002A6F93"/>
    <w:rsid w:val="002A7B03"/>
    <w:rsid w:val="002B11C1"/>
    <w:rsid w:val="002B1959"/>
    <w:rsid w:val="002B2B41"/>
    <w:rsid w:val="002B365B"/>
    <w:rsid w:val="002B444B"/>
    <w:rsid w:val="002B5587"/>
    <w:rsid w:val="002B56EA"/>
    <w:rsid w:val="002B5B77"/>
    <w:rsid w:val="002B5CEA"/>
    <w:rsid w:val="002B6741"/>
    <w:rsid w:val="002B6A1E"/>
    <w:rsid w:val="002B6A6B"/>
    <w:rsid w:val="002B7250"/>
    <w:rsid w:val="002B72D1"/>
    <w:rsid w:val="002B7413"/>
    <w:rsid w:val="002B74AF"/>
    <w:rsid w:val="002C10ED"/>
    <w:rsid w:val="002C12F8"/>
    <w:rsid w:val="002C36D0"/>
    <w:rsid w:val="002C3829"/>
    <w:rsid w:val="002C470F"/>
    <w:rsid w:val="002C4D26"/>
    <w:rsid w:val="002C4DB6"/>
    <w:rsid w:val="002C6627"/>
    <w:rsid w:val="002C6A64"/>
    <w:rsid w:val="002C76AD"/>
    <w:rsid w:val="002D1028"/>
    <w:rsid w:val="002D29BA"/>
    <w:rsid w:val="002D2A70"/>
    <w:rsid w:val="002D365B"/>
    <w:rsid w:val="002D39C4"/>
    <w:rsid w:val="002D46A4"/>
    <w:rsid w:val="002D4859"/>
    <w:rsid w:val="002D5219"/>
    <w:rsid w:val="002D528D"/>
    <w:rsid w:val="002D69CA"/>
    <w:rsid w:val="002D6E0D"/>
    <w:rsid w:val="002E0604"/>
    <w:rsid w:val="002E0836"/>
    <w:rsid w:val="002E4979"/>
    <w:rsid w:val="002E6481"/>
    <w:rsid w:val="002E7C27"/>
    <w:rsid w:val="002F06CC"/>
    <w:rsid w:val="002F1E07"/>
    <w:rsid w:val="002F3828"/>
    <w:rsid w:val="002F3D7F"/>
    <w:rsid w:val="002F47B3"/>
    <w:rsid w:val="003003BB"/>
    <w:rsid w:val="003010A1"/>
    <w:rsid w:val="0030263E"/>
    <w:rsid w:val="00302BD8"/>
    <w:rsid w:val="00304D6C"/>
    <w:rsid w:val="00304FC6"/>
    <w:rsid w:val="003053A9"/>
    <w:rsid w:val="0030551F"/>
    <w:rsid w:val="003058E0"/>
    <w:rsid w:val="003102F5"/>
    <w:rsid w:val="003111E0"/>
    <w:rsid w:val="003116B8"/>
    <w:rsid w:val="00314332"/>
    <w:rsid w:val="00316069"/>
    <w:rsid w:val="003171F4"/>
    <w:rsid w:val="003201D8"/>
    <w:rsid w:val="00321E5F"/>
    <w:rsid w:val="00322ABB"/>
    <w:rsid w:val="0032383E"/>
    <w:rsid w:val="003245D4"/>
    <w:rsid w:val="00324B7B"/>
    <w:rsid w:val="00325CD9"/>
    <w:rsid w:val="0032678E"/>
    <w:rsid w:val="003276A6"/>
    <w:rsid w:val="00330AC2"/>
    <w:rsid w:val="00330B7C"/>
    <w:rsid w:val="00332288"/>
    <w:rsid w:val="00333D2C"/>
    <w:rsid w:val="00335115"/>
    <w:rsid w:val="0033655B"/>
    <w:rsid w:val="003376BF"/>
    <w:rsid w:val="00340DB9"/>
    <w:rsid w:val="00341AA3"/>
    <w:rsid w:val="003423E1"/>
    <w:rsid w:val="00342418"/>
    <w:rsid w:val="003438E3"/>
    <w:rsid w:val="00343CEA"/>
    <w:rsid w:val="00343DAA"/>
    <w:rsid w:val="00344C1A"/>
    <w:rsid w:val="00345F77"/>
    <w:rsid w:val="00346209"/>
    <w:rsid w:val="00350D42"/>
    <w:rsid w:val="00352CD0"/>
    <w:rsid w:val="003543A7"/>
    <w:rsid w:val="00355422"/>
    <w:rsid w:val="00356443"/>
    <w:rsid w:val="0035758D"/>
    <w:rsid w:val="003578A7"/>
    <w:rsid w:val="0036062B"/>
    <w:rsid w:val="0036076E"/>
    <w:rsid w:val="00360C5B"/>
    <w:rsid w:val="00361173"/>
    <w:rsid w:val="00362983"/>
    <w:rsid w:val="003637CD"/>
    <w:rsid w:val="00363E7E"/>
    <w:rsid w:val="0036639D"/>
    <w:rsid w:val="0037371C"/>
    <w:rsid w:val="00373853"/>
    <w:rsid w:val="003742E1"/>
    <w:rsid w:val="003753B0"/>
    <w:rsid w:val="00376AED"/>
    <w:rsid w:val="0037702D"/>
    <w:rsid w:val="003773E1"/>
    <w:rsid w:val="00380105"/>
    <w:rsid w:val="00380651"/>
    <w:rsid w:val="00380F04"/>
    <w:rsid w:val="00380F13"/>
    <w:rsid w:val="00382E64"/>
    <w:rsid w:val="003835C7"/>
    <w:rsid w:val="003849B7"/>
    <w:rsid w:val="00387446"/>
    <w:rsid w:val="00387799"/>
    <w:rsid w:val="003910C6"/>
    <w:rsid w:val="003915E9"/>
    <w:rsid w:val="003922A5"/>
    <w:rsid w:val="00392647"/>
    <w:rsid w:val="003942C2"/>
    <w:rsid w:val="00394743"/>
    <w:rsid w:val="003958BB"/>
    <w:rsid w:val="00395A72"/>
    <w:rsid w:val="00397272"/>
    <w:rsid w:val="003A0F9B"/>
    <w:rsid w:val="003A165E"/>
    <w:rsid w:val="003A1805"/>
    <w:rsid w:val="003A1BC3"/>
    <w:rsid w:val="003A2504"/>
    <w:rsid w:val="003A2738"/>
    <w:rsid w:val="003A2D23"/>
    <w:rsid w:val="003A3951"/>
    <w:rsid w:val="003A40E1"/>
    <w:rsid w:val="003A4FB5"/>
    <w:rsid w:val="003A5030"/>
    <w:rsid w:val="003A524B"/>
    <w:rsid w:val="003A5F89"/>
    <w:rsid w:val="003A762E"/>
    <w:rsid w:val="003B057B"/>
    <w:rsid w:val="003B1665"/>
    <w:rsid w:val="003B2153"/>
    <w:rsid w:val="003B46A0"/>
    <w:rsid w:val="003B5792"/>
    <w:rsid w:val="003B5D22"/>
    <w:rsid w:val="003B7C29"/>
    <w:rsid w:val="003C3765"/>
    <w:rsid w:val="003C3E21"/>
    <w:rsid w:val="003C4700"/>
    <w:rsid w:val="003C535F"/>
    <w:rsid w:val="003C538A"/>
    <w:rsid w:val="003C548E"/>
    <w:rsid w:val="003C69B5"/>
    <w:rsid w:val="003C706E"/>
    <w:rsid w:val="003C7893"/>
    <w:rsid w:val="003D0B4D"/>
    <w:rsid w:val="003D1C07"/>
    <w:rsid w:val="003D3153"/>
    <w:rsid w:val="003D3967"/>
    <w:rsid w:val="003D42B9"/>
    <w:rsid w:val="003D42BD"/>
    <w:rsid w:val="003D4761"/>
    <w:rsid w:val="003D54D7"/>
    <w:rsid w:val="003D63AD"/>
    <w:rsid w:val="003D6F5E"/>
    <w:rsid w:val="003E0911"/>
    <w:rsid w:val="003E5545"/>
    <w:rsid w:val="003E5784"/>
    <w:rsid w:val="003E5AA0"/>
    <w:rsid w:val="003E6B3A"/>
    <w:rsid w:val="003E74CC"/>
    <w:rsid w:val="003F196B"/>
    <w:rsid w:val="003F2228"/>
    <w:rsid w:val="003F2501"/>
    <w:rsid w:val="003F3C13"/>
    <w:rsid w:val="003F474C"/>
    <w:rsid w:val="003F4A1D"/>
    <w:rsid w:val="003F5569"/>
    <w:rsid w:val="003F6B4F"/>
    <w:rsid w:val="003F6CA3"/>
    <w:rsid w:val="003F7112"/>
    <w:rsid w:val="003F7471"/>
    <w:rsid w:val="003F74A3"/>
    <w:rsid w:val="003F7620"/>
    <w:rsid w:val="00401068"/>
    <w:rsid w:val="00402060"/>
    <w:rsid w:val="0040352F"/>
    <w:rsid w:val="00403B5C"/>
    <w:rsid w:val="00403E66"/>
    <w:rsid w:val="00404204"/>
    <w:rsid w:val="0040465B"/>
    <w:rsid w:val="0040667C"/>
    <w:rsid w:val="0040710F"/>
    <w:rsid w:val="00407796"/>
    <w:rsid w:val="00411215"/>
    <w:rsid w:val="00411C18"/>
    <w:rsid w:val="0041259A"/>
    <w:rsid w:val="004149E0"/>
    <w:rsid w:val="00416388"/>
    <w:rsid w:val="00417F03"/>
    <w:rsid w:val="0042204F"/>
    <w:rsid w:val="00422C59"/>
    <w:rsid w:val="00423EC1"/>
    <w:rsid w:val="00425714"/>
    <w:rsid w:val="0042611B"/>
    <w:rsid w:val="004274D6"/>
    <w:rsid w:val="00427BE2"/>
    <w:rsid w:val="00432662"/>
    <w:rsid w:val="00432F95"/>
    <w:rsid w:val="004331B3"/>
    <w:rsid w:val="00433AF7"/>
    <w:rsid w:val="00436F32"/>
    <w:rsid w:val="00436F39"/>
    <w:rsid w:val="00440709"/>
    <w:rsid w:val="004457C3"/>
    <w:rsid w:val="00446AFD"/>
    <w:rsid w:val="004476E5"/>
    <w:rsid w:val="00447E05"/>
    <w:rsid w:val="00450FAC"/>
    <w:rsid w:val="00451671"/>
    <w:rsid w:val="00452053"/>
    <w:rsid w:val="00452449"/>
    <w:rsid w:val="00452E43"/>
    <w:rsid w:val="004534EB"/>
    <w:rsid w:val="00454D59"/>
    <w:rsid w:val="00455F28"/>
    <w:rsid w:val="00456758"/>
    <w:rsid w:val="004574D7"/>
    <w:rsid w:val="004579EB"/>
    <w:rsid w:val="00461C75"/>
    <w:rsid w:val="00462530"/>
    <w:rsid w:val="00462928"/>
    <w:rsid w:val="00463DBE"/>
    <w:rsid w:val="004656F5"/>
    <w:rsid w:val="004667D9"/>
    <w:rsid w:val="004715C0"/>
    <w:rsid w:val="00471611"/>
    <w:rsid w:val="004719B5"/>
    <w:rsid w:val="00471BF4"/>
    <w:rsid w:val="004721DC"/>
    <w:rsid w:val="00473CC5"/>
    <w:rsid w:val="00474B2C"/>
    <w:rsid w:val="0047608D"/>
    <w:rsid w:val="004772A8"/>
    <w:rsid w:val="0048055C"/>
    <w:rsid w:val="00480B83"/>
    <w:rsid w:val="00481E4D"/>
    <w:rsid w:val="00483EF9"/>
    <w:rsid w:val="00485250"/>
    <w:rsid w:val="004868FC"/>
    <w:rsid w:val="00490477"/>
    <w:rsid w:val="00490E59"/>
    <w:rsid w:val="00493FFB"/>
    <w:rsid w:val="004942BC"/>
    <w:rsid w:val="00494ED5"/>
    <w:rsid w:val="00495AE4"/>
    <w:rsid w:val="004965E9"/>
    <w:rsid w:val="004A00FC"/>
    <w:rsid w:val="004A141C"/>
    <w:rsid w:val="004A1BD0"/>
    <w:rsid w:val="004A3F1D"/>
    <w:rsid w:val="004A4F5F"/>
    <w:rsid w:val="004A591B"/>
    <w:rsid w:val="004A6CFF"/>
    <w:rsid w:val="004A745A"/>
    <w:rsid w:val="004A751A"/>
    <w:rsid w:val="004B1B51"/>
    <w:rsid w:val="004B3441"/>
    <w:rsid w:val="004B3F9F"/>
    <w:rsid w:val="004B43D0"/>
    <w:rsid w:val="004B4C94"/>
    <w:rsid w:val="004B4D5F"/>
    <w:rsid w:val="004B5D35"/>
    <w:rsid w:val="004B6B3E"/>
    <w:rsid w:val="004B7412"/>
    <w:rsid w:val="004C163F"/>
    <w:rsid w:val="004C31E0"/>
    <w:rsid w:val="004C5AD6"/>
    <w:rsid w:val="004C6A4B"/>
    <w:rsid w:val="004C73CE"/>
    <w:rsid w:val="004C76F9"/>
    <w:rsid w:val="004D0011"/>
    <w:rsid w:val="004D0300"/>
    <w:rsid w:val="004D0B3D"/>
    <w:rsid w:val="004D1712"/>
    <w:rsid w:val="004D38F2"/>
    <w:rsid w:val="004D3AAF"/>
    <w:rsid w:val="004D4188"/>
    <w:rsid w:val="004D4398"/>
    <w:rsid w:val="004D5B6B"/>
    <w:rsid w:val="004D6F0E"/>
    <w:rsid w:val="004E04C4"/>
    <w:rsid w:val="004E060F"/>
    <w:rsid w:val="004E0FA0"/>
    <w:rsid w:val="004E1216"/>
    <w:rsid w:val="004E16FF"/>
    <w:rsid w:val="004E2881"/>
    <w:rsid w:val="004E332B"/>
    <w:rsid w:val="004E49C5"/>
    <w:rsid w:val="004E4A51"/>
    <w:rsid w:val="004E5456"/>
    <w:rsid w:val="004E5E91"/>
    <w:rsid w:val="004E6BE9"/>
    <w:rsid w:val="004F0D9D"/>
    <w:rsid w:val="004F12C6"/>
    <w:rsid w:val="004F1775"/>
    <w:rsid w:val="004F2973"/>
    <w:rsid w:val="004F3D27"/>
    <w:rsid w:val="004F4013"/>
    <w:rsid w:val="004F6B04"/>
    <w:rsid w:val="00501E31"/>
    <w:rsid w:val="00502874"/>
    <w:rsid w:val="00503191"/>
    <w:rsid w:val="0050331E"/>
    <w:rsid w:val="00503D21"/>
    <w:rsid w:val="0050467C"/>
    <w:rsid w:val="00504A8B"/>
    <w:rsid w:val="00505679"/>
    <w:rsid w:val="00506986"/>
    <w:rsid w:val="00506BDF"/>
    <w:rsid w:val="00506FE5"/>
    <w:rsid w:val="00507683"/>
    <w:rsid w:val="005078BE"/>
    <w:rsid w:val="00516482"/>
    <w:rsid w:val="00516B1B"/>
    <w:rsid w:val="00516CE9"/>
    <w:rsid w:val="00517111"/>
    <w:rsid w:val="00520803"/>
    <w:rsid w:val="00521700"/>
    <w:rsid w:val="005217D8"/>
    <w:rsid w:val="00521F69"/>
    <w:rsid w:val="0052227F"/>
    <w:rsid w:val="00524622"/>
    <w:rsid w:val="00524E6D"/>
    <w:rsid w:val="00525694"/>
    <w:rsid w:val="00525A44"/>
    <w:rsid w:val="00525D24"/>
    <w:rsid w:val="00525F0E"/>
    <w:rsid w:val="00525F62"/>
    <w:rsid w:val="0052600A"/>
    <w:rsid w:val="00526338"/>
    <w:rsid w:val="005269A3"/>
    <w:rsid w:val="00526A95"/>
    <w:rsid w:val="00526AB7"/>
    <w:rsid w:val="00526EFF"/>
    <w:rsid w:val="00530F38"/>
    <w:rsid w:val="00532549"/>
    <w:rsid w:val="00532853"/>
    <w:rsid w:val="0053327D"/>
    <w:rsid w:val="00533C94"/>
    <w:rsid w:val="00533F62"/>
    <w:rsid w:val="00534D70"/>
    <w:rsid w:val="005352C2"/>
    <w:rsid w:val="0053575A"/>
    <w:rsid w:val="005376A4"/>
    <w:rsid w:val="00541E51"/>
    <w:rsid w:val="0054223F"/>
    <w:rsid w:val="00543511"/>
    <w:rsid w:val="005440D1"/>
    <w:rsid w:val="00544306"/>
    <w:rsid w:val="00544A8A"/>
    <w:rsid w:val="00545164"/>
    <w:rsid w:val="00547410"/>
    <w:rsid w:val="00551A43"/>
    <w:rsid w:val="00552559"/>
    <w:rsid w:val="00556236"/>
    <w:rsid w:val="00561221"/>
    <w:rsid w:val="005626D0"/>
    <w:rsid w:val="005626DF"/>
    <w:rsid w:val="005628C7"/>
    <w:rsid w:val="00562F8C"/>
    <w:rsid w:val="00563DE9"/>
    <w:rsid w:val="005646AF"/>
    <w:rsid w:val="00564895"/>
    <w:rsid w:val="0056524E"/>
    <w:rsid w:val="00566039"/>
    <w:rsid w:val="00571A20"/>
    <w:rsid w:val="005727E6"/>
    <w:rsid w:val="00572DF1"/>
    <w:rsid w:val="0057345B"/>
    <w:rsid w:val="00574987"/>
    <w:rsid w:val="0057596E"/>
    <w:rsid w:val="005762FC"/>
    <w:rsid w:val="00577370"/>
    <w:rsid w:val="00580805"/>
    <w:rsid w:val="00580F08"/>
    <w:rsid w:val="00580F19"/>
    <w:rsid w:val="00581D1E"/>
    <w:rsid w:val="0058636B"/>
    <w:rsid w:val="00586D85"/>
    <w:rsid w:val="005912D0"/>
    <w:rsid w:val="00591F44"/>
    <w:rsid w:val="00592AF2"/>
    <w:rsid w:val="00593DD4"/>
    <w:rsid w:val="005941B0"/>
    <w:rsid w:val="0059437A"/>
    <w:rsid w:val="005943F6"/>
    <w:rsid w:val="00594BE8"/>
    <w:rsid w:val="00597127"/>
    <w:rsid w:val="005972C8"/>
    <w:rsid w:val="00597483"/>
    <w:rsid w:val="00597BA1"/>
    <w:rsid w:val="00597D51"/>
    <w:rsid w:val="005A000D"/>
    <w:rsid w:val="005A088F"/>
    <w:rsid w:val="005A1143"/>
    <w:rsid w:val="005A14A3"/>
    <w:rsid w:val="005A162C"/>
    <w:rsid w:val="005A1AD2"/>
    <w:rsid w:val="005A1E8A"/>
    <w:rsid w:val="005A38DE"/>
    <w:rsid w:val="005A3B9C"/>
    <w:rsid w:val="005A4730"/>
    <w:rsid w:val="005A6CD8"/>
    <w:rsid w:val="005B0602"/>
    <w:rsid w:val="005B0D83"/>
    <w:rsid w:val="005B28CB"/>
    <w:rsid w:val="005B303D"/>
    <w:rsid w:val="005B3CE0"/>
    <w:rsid w:val="005B540B"/>
    <w:rsid w:val="005B5455"/>
    <w:rsid w:val="005B648B"/>
    <w:rsid w:val="005B68FD"/>
    <w:rsid w:val="005B73E6"/>
    <w:rsid w:val="005B7B58"/>
    <w:rsid w:val="005C05C6"/>
    <w:rsid w:val="005C0DD5"/>
    <w:rsid w:val="005C12AF"/>
    <w:rsid w:val="005C22F2"/>
    <w:rsid w:val="005C4197"/>
    <w:rsid w:val="005C4E8C"/>
    <w:rsid w:val="005C5151"/>
    <w:rsid w:val="005C643D"/>
    <w:rsid w:val="005C7A27"/>
    <w:rsid w:val="005D031D"/>
    <w:rsid w:val="005D101B"/>
    <w:rsid w:val="005D15FD"/>
    <w:rsid w:val="005D170C"/>
    <w:rsid w:val="005D3A22"/>
    <w:rsid w:val="005D5765"/>
    <w:rsid w:val="005D747E"/>
    <w:rsid w:val="005E0DAD"/>
    <w:rsid w:val="005E1863"/>
    <w:rsid w:val="005E1FC3"/>
    <w:rsid w:val="005E3C9F"/>
    <w:rsid w:val="005E4705"/>
    <w:rsid w:val="005E5B88"/>
    <w:rsid w:val="005E619A"/>
    <w:rsid w:val="005E6E69"/>
    <w:rsid w:val="005E721F"/>
    <w:rsid w:val="005E7377"/>
    <w:rsid w:val="005F0BC0"/>
    <w:rsid w:val="005F2AF7"/>
    <w:rsid w:val="005F365B"/>
    <w:rsid w:val="005F58AF"/>
    <w:rsid w:val="005F5AA6"/>
    <w:rsid w:val="005F64B9"/>
    <w:rsid w:val="005F7B40"/>
    <w:rsid w:val="005F7B42"/>
    <w:rsid w:val="00600326"/>
    <w:rsid w:val="00601634"/>
    <w:rsid w:val="006016B6"/>
    <w:rsid w:val="0060218A"/>
    <w:rsid w:val="0060300C"/>
    <w:rsid w:val="006032CA"/>
    <w:rsid w:val="0060330E"/>
    <w:rsid w:val="006034C1"/>
    <w:rsid w:val="006045B2"/>
    <w:rsid w:val="006045E6"/>
    <w:rsid w:val="00604F47"/>
    <w:rsid w:val="006069CD"/>
    <w:rsid w:val="00606DEA"/>
    <w:rsid w:val="006126D5"/>
    <w:rsid w:val="006143D1"/>
    <w:rsid w:val="00614FF4"/>
    <w:rsid w:val="0062068F"/>
    <w:rsid w:val="00621682"/>
    <w:rsid w:val="00621927"/>
    <w:rsid w:val="00621C39"/>
    <w:rsid w:val="00622FD9"/>
    <w:rsid w:val="006242B4"/>
    <w:rsid w:val="00625428"/>
    <w:rsid w:val="00625D54"/>
    <w:rsid w:val="00631AA7"/>
    <w:rsid w:val="006323D4"/>
    <w:rsid w:val="00633048"/>
    <w:rsid w:val="00633255"/>
    <w:rsid w:val="00633F9C"/>
    <w:rsid w:val="006346AC"/>
    <w:rsid w:val="00634A11"/>
    <w:rsid w:val="00635443"/>
    <w:rsid w:val="00636A16"/>
    <w:rsid w:val="00640393"/>
    <w:rsid w:val="006427FA"/>
    <w:rsid w:val="00642CE7"/>
    <w:rsid w:val="00644195"/>
    <w:rsid w:val="00644E19"/>
    <w:rsid w:val="00646048"/>
    <w:rsid w:val="00646AA7"/>
    <w:rsid w:val="00647577"/>
    <w:rsid w:val="006500F9"/>
    <w:rsid w:val="00650CAD"/>
    <w:rsid w:val="00650DF9"/>
    <w:rsid w:val="0065356E"/>
    <w:rsid w:val="00656023"/>
    <w:rsid w:val="00656D98"/>
    <w:rsid w:val="00656FA6"/>
    <w:rsid w:val="006575A1"/>
    <w:rsid w:val="00657904"/>
    <w:rsid w:val="00662CA3"/>
    <w:rsid w:val="00664F1D"/>
    <w:rsid w:val="00665674"/>
    <w:rsid w:val="00666658"/>
    <w:rsid w:val="00667CBB"/>
    <w:rsid w:val="00671CD3"/>
    <w:rsid w:val="00671FDB"/>
    <w:rsid w:val="006722A8"/>
    <w:rsid w:val="006723ED"/>
    <w:rsid w:val="00672E7A"/>
    <w:rsid w:val="00673849"/>
    <w:rsid w:val="00674792"/>
    <w:rsid w:val="00674D8F"/>
    <w:rsid w:val="0067562D"/>
    <w:rsid w:val="00676D08"/>
    <w:rsid w:val="00677686"/>
    <w:rsid w:val="00677712"/>
    <w:rsid w:val="00677727"/>
    <w:rsid w:val="00681407"/>
    <w:rsid w:val="0068187A"/>
    <w:rsid w:val="00681A72"/>
    <w:rsid w:val="00682A12"/>
    <w:rsid w:val="00683583"/>
    <w:rsid w:val="00683CB0"/>
    <w:rsid w:val="00684F95"/>
    <w:rsid w:val="00686841"/>
    <w:rsid w:val="00692CB3"/>
    <w:rsid w:val="0069402C"/>
    <w:rsid w:val="00694293"/>
    <w:rsid w:val="0069474D"/>
    <w:rsid w:val="00694C35"/>
    <w:rsid w:val="00696D0E"/>
    <w:rsid w:val="006971A2"/>
    <w:rsid w:val="00697C69"/>
    <w:rsid w:val="006A0E74"/>
    <w:rsid w:val="006A1A3E"/>
    <w:rsid w:val="006A2F72"/>
    <w:rsid w:val="006A4327"/>
    <w:rsid w:val="006A69D0"/>
    <w:rsid w:val="006B242B"/>
    <w:rsid w:val="006B43B0"/>
    <w:rsid w:val="006B4547"/>
    <w:rsid w:val="006B6992"/>
    <w:rsid w:val="006B74B5"/>
    <w:rsid w:val="006C02DB"/>
    <w:rsid w:val="006C0E83"/>
    <w:rsid w:val="006C0ECF"/>
    <w:rsid w:val="006C2472"/>
    <w:rsid w:val="006C3C96"/>
    <w:rsid w:val="006C4A0A"/>
    <w:rsid w:val="006C54CF"/>
    <w:rsid w:val="006C5CA8"/>
    <w:rsid w:val="006C6702"/>
    <w:rsid w:val="006C6BD7"/>
    <w:rsid w:val="006D1063"/>
    <w:rsid w:val="006D1137"/>
    <w:rsid w:val="006D339A"/>
    <w:rsid w:val="006D3525"/>
    <w:rsid w:val="006D5608"/>
    <w:rsid w:val="006D5D38"/>
    <w:rsid w:val="006D602E"/>
    <w:rsid w:val="006D69B3"/>
    <w:rsid w:val="006D7717"/>
    <w:rsid w:val="006E02C4"/>
    <w:rsid w:val="006E03BE"/>
    <w:rsid w:val="006E1A02"/>
    <w:rsid w:val="006E21E1"/>
    <w:rsid w:val="006E3053"/>
    <w:rsid w:val="006E45AA"/>
    <w:rsid w:val="006E4B73"/>
    <w:rsid w:val="006E59E7"/>
    <w:rsid w:val="006E5D52"/>
    <w:rsid w:val="006E6A75"/>
    <w:rsid w:val="006E7D84"/>
    <w:rsid w:val="006F0133"/>
    <w:rsid w:val="006F0520"/>
    <w:rsid w:val="006F0C00"/>
    <w:rsid w:val="006F2106"/>
    <w:rsid w:val="006F227E"/>
    <w:rsid w:val="006F3256"/>
    <w:rsid w:val="006F59D1"/>
    <w:rsid w:val="006F6107"/>
    <w:rsid w:val="006F6B88"/>
    <w:rsid w:val="007000EE"/>
    <w:rsid w:val="007007EB"/>
    <w:rsid w:val="00700F90"/>
    <w:rsid w:val="00701091"/>
    <w:rsid w:val="00701E91"/>
    <w:rsid w:val="0070477B"/>
    <w:rsid w:val="00704F18"/>
    <w:rsid w:val="00704FFC"/>
    <w:rsid w:val="00705176"/>
    <w:rsid w:val="00705413"/>
    <w:rsid w:val="0070550E"/>
    <w:rsid w:val="007055D7"/>
    <w:rsid w:val="0070602D"/>
    <w:rsid w:val="00707360"/>
    <w:rsid w:val="007103AF"/>
    <w:rsid w:val="00713ADE"/>
    <w:rsid w:val="00713DB6"/>
    <w:rsid w:val="00716141"/>
    <w:rsid w:val="0072042A"/>
    <w:rsid w:val="007205D8"/>
    <w:rsid w:val="00720A74"/>
    <w:rsid w:val="00720EAF"/>
    <w:rsid w:val="007211F7"/>
    <w:rsid w:val="0072125A"/>
    <w:rsid w:val="00723AB1"/>
    <w:rsid w:val="0072701B"/>
    <w:rsid w:val="0073073C"/>
    <w:rsid w:val="007310EC"/>
    <w:rsid w:val="00732B64"/>
    <w:rsid w:val="00733B68"/>
    <w:rsid w:val="00734601"/>
    <w:rsid w:val="007349A1"/>
    <w:rsid w:val="00734E6B"/>
    <w:rsid w:val="0073694B"/>
    <w:rsid w:val="00737977"/>
    <w:rsid w:val="00740305"/>
    <w:rsid w:val="00742282"/>
    <w:rsid w:val="007430F1"/>
    <w:rsid w:val="00745387"/>
    <w:rsid w:val="007469FE"/>
    <w:rsid w:val="00747DBA"/>
    <w:rsid w:val="0075021F"/>
    <w:rsid w:val="007509AA"/>
    <w:rsid w:val="00751233"/>
    <w:rsid w:val="00752607"/>
    <w:rsid w:val="007544B2"/>
    <w:rsid w:val="00755701"/>
    <w:rsid w:val="007579CB"/>
    <w:rsid w:val="007602AC"/>
    <w:rsid w:val="00761816"/>
    <w:rsid w:val="00762B2A"/>
    <w:rsid w:val="00762EFD"/>
    <w:rsid w:val="00763655"/>
    <w:rsid w:val="00764B45"/>
    <w:rsid w:val="00765B0E"/>
    <w:rsid w:val="00766E83"/>
    <w:rsid w:val="0076797A"/>
    <w:rsid w:val="00776BDE"/>
    <w:rsid w:val="00777333"/>
    <w:rsid w:val="00777EEB"/>
    <w:rsid w:val="007804EF"/>
    <w:rsid w:val="00781AC6"/>
    <w:rsid w:val="0078280B"/>
    <w:rsid w:val="00782F11"/>
    <w:rsid w:val="00783505"/>
    <w:rsid w:val="0078473A"/>
    <w:rsid w:val="00784CA6"/>
    <w:rsid w:val="00785DD0"/>
    <w:rsid w:val="00785F31"/>
    <w:rsid w:val="0078682F"/>
    <w:rsid w:val="0078762C"/>
    <w:rsid w:val="00787641"/>
    <w:rsid w:val="007903B0"/>
    <w:rsid w:val="0079110B"/>
    <w:rsid w:val="00792681"/>
    <w:rsid w:val="00792925"/>
    <w:rsid w:val="007933F2"/>
    <w:rsid w:val="00793527"/>
    <w:rsid w:val="0079355E"/>
    <w:rsid w:val="00794D8D"/>
    <w:rsid w:val="00795B44"/>
    <w:rsid w:val="00795D6A"/>
    <w:rsid w:val="007A19DE"/>
    <w:rsid w:val="007A25C4"/>
    <w:rsid w:val="007A2C48"/>
    <w:rsid w:val="007A2F3D"/>
    <w:rsid w:val="007A3CAF"/>
    <w:rsid w:val="007A4957"/>
    <w:rsid w:val="007A680F"/>
    <w:rsid w:val="007A70E2"/>
    <w:rsid w:val="007A76E8"/>
    <w:rsid w:val="007A7C53"/>
    <w:rsid w:val="007B11F9"/>
    <w:rsid w:val="007B1264"/>
    <w:rsid w:val="007B572A"/>
    <w:rsid w:val="007B7303"/>
    <w:rsid w:val="007C227D"/>
    <w:rsid w:val="007C5A54"/>
    <w:rsid w:val="007C64FC"/>
    <w:rsid w:val="007D02A1"/>
    <w:rsid w:val="007D21CE"/>
    <w:rsid w:val="007D3254"/>
    <w:rsid w:val="007D3716"/>
    <w:rsid w:val="007D45D1"/>
    <w:rsid w:val="007D46BB"/>
    <w:rsid w:val="007D4919"/>
    <w:rsid w:val="007D4C1D"/>
    <w:rsid w:val="007D4D96"/>
    <w:rsid w:val="007D5409"/>
    <w:rsid w:val="007D6A4E"/>
    <w:rsid w:val="007D7748"/>
    <w:rsid w:val="007E113C"/>
    <w:rsid w:val="007E1166"/>
    <w:rsid w:val="007E3451"/>
    <w:rsid w:val="007E4286"/>
    <w:rsid w:val="007E52C2"/>
    <w:rsid w:val="007E6519"/>
    <w:rsid w:val="007E7AF6"/>
    <w:rsid w:val="007F0F21"/>
    <w:rsid w:val="007F0F31"/>
    <w:rsid w:val="007F183D"/>
    <w:rsid w:val="007F2B75"/>
    <w:rsid w:val="007F4517"/>
    <w:rsid w:val="007F5C8C"/>
    <w:rsid w:val="007F5FFB"/>
    <w:rsid w:val="007F61DF"/>
    <w:rsid w:val="007F64BE"/>
    <w:rsid w:val="007F7833"/>
    <w:rsid w:val="007F7BE6"/>
    <w:rsid w:val="007F7C63"/>
    <w:rsid w:val="008008E1"/>
    <w:rsid w:val="0080391E"/>
    <w:rsid w:val="008040B4"/>
    <w:rsid w:val="008040E9"/>
    <w:rsid w:val="00804C89"/>
    <w:rsid w:val="00804EEC"/>
    <w:rsid w:val="00805B6C"/>
    <w:rsid w:val="00810532"/>
    <w:rsid w:val="008105A3"/>
    <w:rsid w:val="008110A4"/>
    <w:rsid w:val="00812954"/>
    <w:rsid w:val="00812AD7"/>
    <w:rsid w:val="00816868"/>
    <w:rsid w:val="00817438"/>
    <w:rsid w:val="008175E5"/>
    <w:rsid w:val="00817735"/>
    <w:rsid w:val="008177AB"/>
    <w:rsid w:val="00817C47"/>
    <w:rsid w:val="008206D2"/>
    <w:rsid w:val="0082158D"/>
    <w:rsid w:val="0082260C"/>
    <w:rsid w:val="00823180"/>
    <w:rsid w:val="00824C47"/>
    <w:rsid w:val="00826654"/>
    <w:rsid w:val="00827186"/>
    <w:rsid w:val="0082772D"/>
    <w:rsid w:val="008303FB"/>
    <w:rsid w:val="00830520"/>
    <w:rsid w:val="00830AB6"/>
    <w:rsid w:val="00832110"/>
    <w:rsid w:val="00832280"/>
    <w:rsid w:val="008331C6"/>
    <w:rsid w:val="00834109"/>
    <w:rsid w:val="00834E75"/>
    <w:rsid w:val="00835FEB"/>
    <w:rsid w:val="0083678F"/>
    <w:rsid w:val="00840015"/>
    <w:rsid w:val="0084141D"/>
    <w:rsid w:val="00841B55"/>
    <w:rsid w:val="00844631"/>
    <w:rsid w:val="00844ABD"/>
    <w:rsid w:val="00844F09"/>
    <w:rsid w:val="00845167"/>
    <w:rsid w:val="00845701"/>
    <w:rsid w:val="00850B02"/>
    <w:rsid w:val="0085237D"/>
    <w:rsid w:val="008560D7"/>
    <w:rsid w:val="0085694E"/>
    <w:rsid w:val="0085715B"/>
    <w:rsid w:val="008578BF"/>
    <w:rsid w:val="00860C66"/>
    <w:rsid w:val="00861AED"/>
    <w:rsid w:val="00861F01"/>
    <w:rsid w:val="008629C4"/>
    <w:rsid w:val="008631F0"/>
    <w:rsid w:val="00865F1F"/>
    <w:rsid w:val="00866470"/>
    <w:rsid w:val="008669CF"/>
    <w:rsid w:val="00866A96"/>
    <w:rsid w:val="00866E60"/>
    <w:rsid w:val="008676F2"/>
    <w:rsid w:val="00867B08"/>
    <w:rsid w:val="008700BC"/>
    <w:rsid w:val="0087017B"/>
    <w:rsid w:val="0087128F"/>
    <w:rsid w:val="008714C5"/>
    <w:rsid w:val="008714C6"/>
    <w:rsid w:val="008717F9"/>
    <w:rsid w:val="008721E1"/>
    <w:rsid w:val="00874322"/>
    <w:rsid w:val="00875731"/>
    <w:rsid w:val="00876533"/>
    <w:rsid w:val="008769C5"/>
    <w:rsid w:val="00876E78"/>
    <w:rsid w:val="00877F4E"/>
    <w:rsid w:val="00877F94"/>
    <w:rsid w:val="008818AC"/>
    <w:rsid w:val="00882468"/>
    <w:rsid w:val="00883E3E"/>
    <w:rsid w:val="008840F5"/>
    <w:rsid w:val="00884F66"/>
    <w:rsid w:val="00885935"/>
    <w:rsid w:val="00890C38"/>
    <w:rsid w:val="00891509"/>
    <w:rsid w:val="0089202E"/>
    <w:rsid w:val="00892569"/>
    <w:rsid w:val="008931BB"/>
    <w:rsid w:val="00893453"/>
    <w:rsid w:val="008959B0"/>
    <w:rsid w:val="00897590"/>
    <w:rsid w:val="008978D6"/>
    <w:rsid w:val="008A06E9"/>
    <w:rsid w:val="008A3804"/>
    <w:rsid w:val="008A6721"/>
    <w:rsid w:val="008A6EB3"/>
    <w:rsid w:val="008B1219"/>
    <w:rsid w:val="008B1BC1"/>
    <w:rsid w:val="008B2402"/>
    <w:rsid w:val="008B3C66"/>
    <w:rsid w:val="008B4ACA"/>
    <w:rsid w:val="008B647B"/>
    <w:rsid w:val="008B725F"/>
    <w:rsid w:val="008B72FF"/>
    <w:rsid w:val="008C00CB"/>
    <w:rsid w:val="008C0AA9"/>
    <w:rsid w:val="008C0AB4"/>
    <w:rsid w:val="008C20B7"/>
    <w:rsid w:val="008C2385"/>
    <w:rsid w:val="008C489E"/>
    <w:rsid w:val="008C50E0"/>
    <w:rsid w:val="008C5768"/>
    <w:rsid w:val="008C6D77"/>
    <w:rsid w:val="008C7BB9"/>
    <w:rsid w:val="008C7E14"/>
    <w:rsid w:val="008C7F99"/>
    <w:rsid w:val="008D1DAD"/>
    <w:rsid w:val="008D2A9C"/>
    <w:rsid w:val="008D31F0"/>
    <w:rsid w:val="008D3999"/>
    <w:rsid w:val="008D3C61"/>
    <w:rsid w:val="008D4DCB"/>
    <w:rsid w:val="008D5BEE"/>
    <w:rsid w:val="008D60A7"/>
    <w:rsid w:val="008D6DC6"/>
    <w:rsid w:val="008E0F0D"/>
    <w:rsid w:val="008E1D79"/>
    <w:rsid w:val="008E2206"/>
    <w:rsid w:val="008E226F"/>
    <w:rsid w:val="008E5BF0"/>
    <w:rsid w:val="008E7049"/>
    <w:rsid w:val="008F1005"/>
    <w:rsid w:val="008F5ED8"/>
    <w:rsid w:val="008F6A54"/>
    <w:rsid w:val="008F76CF"/>
    <w:rsid w:val="008F7FCA"/>
    <w:rsid w:val="009005DE"/>
    <w:rsid w:val="009007C4"/>
    <w:rsid w:val="0090124F"/>
    <w:rsid w:val="00903328"/>
    <w:rsid w:val="009033A8"/>
    <w:rsid w:val="009046F1"/>
    <w:rsid w:val="00906E18"/>
    <w:rsid w:val="0091079C"/>
    <w:rsid w:val="00910959"/>
    <w:rsid w:val="00911257"/>
    <w:rsid w:val="009115EE"/>
    <w:rsid w:val="00911DD3"/>
    <w:rsid w:val="00916F03"/>
    <w:rsid w:val="00921891"/>
    <w:rsid w:val="009221B1"/>
    <w:rsid w:val="00922240"/>
    <w:rsid w:val="00923C25"/>
    <w:rsid w:val="00924108"/>
    <w:rsid w:val="00925B91"/>
    <w:rsid w:val="0092603D"/>
    <w:rsid w:val="0092718E"/>
    <w:rsid w:val="00927BCC"/>
    <w:rsid w:val="009307DA"/>
    <w:rsid w:val="00931524"/>
    <w:rsid w:val="00932C26"/>
    <w:rsid w:val="00934029"/>
    <w:rsid w:val="00935B7F"/>
    <w:rsid w:val="00940781"/>
    <w:rsid w:val="009416D5"/>
    <w:rsid w:val="009417D6"/>
    <w:rsid w:val="00942265"/>
    <w:rsid w:val="00942FD8"/>
    <w:rsid w:val="00945498"/>
    <w:rsid w:val="00946594"/>
    <w:rsid w:val="00947C1D"/>
    <w:rsid w:val="009500AA"/>
    <w:rsid w:val="009501F6"/>
    <w:rsid w:val="00952BBD"/>
    <w:rsid w:val="00953DC5"/>
    <w:rsid w:val="00955BB4"/>
    <w:rsid w:val="00955DB9"/>
    <w:rsid w:val="009578E8"/>
    <w:rsid w:val="0096067A"/>
    <w:rsid w:val="009619EB"/>
    <w:rsid w:val="009620A4"/>
    <w:rsid w:val="00962426"/>
    <w:rsid w:val="0096343B"/>
    <w:rsid w:val="0096354B"/>
    <w:rsid w:val="009653B6"/>
    <w:rsid w:val="00965857"/>
    <w:rsid w:val="00965E83"/>
    <w:rsid w:val="009660A1"/>
    <w:rsid w:val="0096777F"/>
    <w:rsid w:val="009700B5"/>
    <w:rsid w:val="00971E26"/>
    <w:rsid w:val="0097325C"/>
    <w:rsid w:val="00974856"/>
    <w:rsid w:val="009754C5"/>
    <w:rsid w:val="00975872"/>
    <w:rsid w:val="009762FE"/>
    <w:rsid w:val="009776D8"/>
    <w:rsid w:val="00980402"/>
    <w:rsid w:val="00980C59"/>
    <w:rsid w:val="00980DA9"/>
    <w:rsid w:val="009841D5"/>
    <w:rsid w:val="009841F6"/>
    <w:rsid w:val="00984319"/>
    <w:rsid w:val="009846A2"/>
    <w:rsid w:val="00984DFF"/>
    <w:rsid w:val="0098534C"/>
    <w:rsid w:val="0098611A"/>
    <w:rsid w:val="00986A2A"/>
    <w:rsid w:val="00986F59"/>
    <w:rsid w:val="00990462"/>
    <w:rsid w:val="00992CA7"/>
    <w:rsid w:val="0099419F"/>
    <w:rsid w:val="00994CB8"/>
    <w:rsid w:val="00995378"/>
    <w:rsid w:val="0099574D"/>
    <w:rsid w:val="00997428"/>
    <w:rsid w:val="009A024E"/>
    <w:rsid w:val="009A707A"/>
    <w:rsid w:val="009B0238"/>
    <w:rsid w:val="009B206F"/>
    <w:rsid w:val="009B503F"/>
    <w:rsid w:val="009B54C8"/>
    <w:rsid w:val="009B5638"/>
    <w:rsid w:val="009B6A0F"/>
    <w:rsid w:val="009B7C7B"/>
    <w:rsid w:val="009B7FDD"/>
    <w:rsid w:val="009C0FD8"/>
    <w:rsid w:val="009C1ECB"/>
    <w:rsid w:val="009C21AC"/>
    <w:rsid w:val="009C2F03"/>
    <w:rsid w:val="009C4043"/>
    <w:rsid w:val="009C53B7"/>
    <w:rsid w:val="009C6689"/>
    <w:rsid w:val="009C6EDE"/>
    <w:rsid w:val="009D060A"/>
    <w:rsid w:val="009D2FB6"/>
    <w:rsid w:val="009D36FD"/>
    <w:rsid w:val="009D446A"/>
    <w:rsid w:val="009D45EC"/>
    <w:rsid w:val="009D4DC4"/>
    <w:rsid w:val="009D5696"/>
    <w:rsid w:val="009D5915"/>
    <w:rsid w:val="009D6FCC"/>
    <w:rsid w:val="009D7E30"/>
    <w:rsid w:val="009D7FE5"/>
    <w:rsid w:val="009E04B8"/>
    <w:rsid w:val="009E10D9"/>
    <w:rsid w:val="009E2C29"/>
    <w:rsid w:val="009E2C8F"/>
    <w:rsid w:val="009E3463"/>
    <w:rsid w:val="009E3D6A"/>
    <w:rsid w:val="009E4461"/>
    <w:rsid w:val="009E4884"/>
    <w:rsid w:val="009E59E8"/>
    <w:rsid w:val="009E6C8E"/>
    <w:rsid w:val="009E6D9D"/>
    <w:rsid w:val="009E6E56"/>
    <w:rsid w:val="009E70E1"/>
    <w:rsid w:val="009E7316"/>
    <w:rsid w:val="009E786E"/>
    <w:rsid w:val="009F1C1D"/>
    <w:rsid w:val="009F28E8"/>
    <w:rsid w:val="009F326C"/>
    <w:rsid w:val="009F3A3A"/>
    <w:rsid w:val="009F3A6B"/>
    <w:rsid w:val="009F4462"/>
    <w:rsid w:val="009F52D0"/>
    <w:rsid w:val="009F5902"/>
    <w:rsid w:val="009F727A"/>
    <w:rsid w:val="009F7D09"/>
    <w:rsid w:val="00A01D0E"/>
    <w:rsid w:val="00A03BBD"/>
    <w:rsid w:val="00A04718"/>
    <w:rsid w:val="00A05EA5"/>
    <w:rsid w:val="00A07732"/>
    <w:rsid w:val="00A10142"/>
    <w:rsid w:val="00A103DE"/>
    <w:rsid w:val="00A11E83"/>
    <w:rsid w:val="00A121B4"/>
    <w:rsid w:val="00A1220A"/>
    <w:rsid w:val="00A129E7"/>
    <w:rsid w:val="00A12DBD"/>
    <w:rsid w:val="00A13764"/>
    <w:rsid w:val="00A13B8C"/>
    <w:rsid w:val="00A13E7B"/>
    <w:rsid w:val="00A14091"/>
    <w:rsid w:val="00A15776"/>
    <w:rsid w:val="00A1636D"/>
    <w:rsid w:val="00A166CD"/>
    <w:rsid w:val="00A16849"/>
    <w:rsid w:val="00A239FC"/>
    <w:rsid w:val="00A23AFD"/>
    <w:rsid w:val="00A25489"/>
    <w:rsid w:val="00A266F6"/>
    <w:rsid w:val="00A27369"/>
    <w:rsid w:val="00A2744F"/>
    <w:rsid w:val="00A27543"/>
    <w:rsid w:val="00A277A0"/>
    <w:rsid w:val="00A27ECA"/>
    <w:rsid w:val="00A30C7F"/>
    <w:rsid w:val="00A316C7"/>
    <w:rsid w:val="00A32866"/>
    <w:rsid w:val="00A332BC"/>
    <w:rsid w:val="00A34111"/>
    <w:rsid w:val="00A34A4F"/>
    <w:rsid w:val="00A3503A"/>
    <w:rsid w:val="00A350DF"/>
    <w:rsid w:val="00A36551"/>
    <w:rsid w:val="00A40AE5"/>
    <w:rsid w:val="00A41189"/>
    <w:rsid w:val="00A4334C"/>
    <w:rsid w:val="00A43365"/>
    <w:rsid w:val="00A45E22"/>
    <w:rsid w:val="00A465BC"/>
    <w:rsid w:val="00A46D8D"/>
    <w:rsid w:val="00A47026"/>
    <w:rsid w:val="00A47592"/>
    <w:rsid w:val="00A50B1B"/>
    <w:rsid w:val="00A53568"/>
    <w:rsid w:val="00A53746"/>
    <w:rsid w:val="00A553F0"/>
    <w:rsid w:val="00A5607B"/>
    <w:rsid w:val="00A56C2B"/>
    <w:rsid w:val="00A56EAE"/>
    <w:rsid w:val="00A57981"/>
    <w:rsid w:val="00A60456"/>
    <w:rsid w:val="00A61B17"/>
    <w:rsid w:val="00A63CA5"/>
    <w:rsid w:val="00A66331"/>
    <w:rsid w:val="00A66729"/>
    <w:rsid w:val="00A67FB7"/>
    <w:rsid w:val="00A70EC9"/>
    <w:rsid w:val="00A70FD8"/>
    <w:rsid w:val="00A717E8"/>
    <w:rsid w:val="00A721A8"/>
    <w:rsid w:val="00A72C2A"/>
    <w:rsid w:val="00A7546F"/>
    <w:rsid w:val="00A76C2E"/>
    <w:rsid w:val="00A77CDB"/>
    <w:rsid w:val="00A80E81"/>
    <w:rsid w:val="00A812E6"/>
    <w:rsid w:val="00A82682"/>
    <w:rsid w:val="00A82C27"/>
    <w:rsid w:val="00A82F52"/>
    <w:rsid w:val="00A82FAA"/>
    <w:rsid w:val="00A83FCF"/>
    <w:rsid w:val="00A851A8"/>
    <w:rsid w:val="00A85BD2"/>
    <w:rsid w:val="00A86225"/>
    <w:rsid w:val="00A8648A"/>
    <w:rsid w:val="00A86A11"/>
    <w:rsid w:val="00A86D65"/>
    <w:rsid w:val="00A86EB1"/>
    <w:rsid w:val="00A87E39"/>
    <w:rsid w:val="00A87FB4"/>
    <w:rsid w:val="00A90877"/>
    <w:rsid w:val="00A90B27"/>
    <w:rsid w:val="00A926D5"/>
    <w:rsid w:val="00A9291B"/>
    <w:rsid w:val="00A92992"/>
    <w:rsid w:val="00A9370D"/>
    <w:rsid w:val="00A93798"/>
    <w:rsid w:val="00A95B7A"/>
    <w:rsid w:val="00A95E51"/>
    <w:rsid w:val="00A976AA"/>
    <w:rsid w:val="00A97AB4"/>
    <w:rsid w:val="00A97ABA"/>
    <w:rsid w:val="00A97B2E"/>
    <w:rsid w:val="00A97C9A"/>
    <w:rsid w:val="00AA28BA"/>
    <w:rsid w:val="00AA565D"/>
    <w:rsid w:val="00AA6D49"/>
    <w:rsid w:val="00AB0F0B"/>
    <w:rsid w:val="00AB2759"/>
    <w:rsid w:val="00AB2806"/>
    <w:rsid w:val="00AB3C04"/>
    <w:rsid w:val="00AB43A3"/>
    <w:rsid w:val="00AB564D"/>
    <w:rsid w:val="00AB5757"/>
    <w:rsid w:val="00AB60A3"/>
    <w:rsid w:val="00AB638C"/>
    <w:rsid w:val="00AB7A9A"/>
    <w:rsid w:val="00AC10EA"/>
    <w:rsid w:val="00AC15DE"/>
    <w:rsid w:val="00AC31B7"/>
    <w:rsid w:val="00AC39CF"/>
    <w:rsid w:val="00AC45E0"/>
    <w:rsid w:val="00AC73A4"/>
    <w:rsid w:val="00AC7C0B"/>
    <w:rsid w:val="00AD069A"/>
    <w:rsid w:val="00AD0D56"/>
    <w:rsid w:val="00AD0DEF"/>
    <w:rsid w:val="00AD236A"/>
    <w:rsid w:val="00AD3CDF"/>
    <w:rsid w:val="00AD4059"/>
    <w:rsid w:val="00AD5054"/>
    <w:rsid w:val="00AD513B"/>
    <w:rsid w:val="00AD5C4D"/>
    <w:rsid w:val="00AD5CB9"/>
    <w:rsid w:val="00AD66CE"/>
    <w:rsid w:val="00AD7E6A"/>
    <w:rsid w:val="00AE111B"/>
    <w:rsid w:val="00AE127E"/>
    <w:rsid w:val="00AE23F3"/>
    <w:rsid w:val="00AE291C"/>
    <w:rsid w:val="00AE4500"/>
    <w:rsid w:val="00AE4954"/>
    <w:rsid w:val="00AE58B7"/>
    <w:rsid w:val="00AE7193"/>
    <w:rsid w:val="00AE73B4"/>
    <w:rsid w:val="00AE7777"/>
    <w:rsid w:val="00AF02F0"/>
    <w:rsid w:val="00AF0633"/>
    <w:rsid w:val="00AF1EEA"/>
    <w:rsid w:val="00AF1F80"/>
    <w:rsid w:val="00AF2B21"/>
    <w:rsid w:val="00AF36B6"/>
    <w:rsid w:val="00AF37B4"/>
    <w:rsid w:val="00AF4130"/>
    <w:rsid w:val="00AF45D9"/>
    <w:rsid w:val="00AF4AF7"/>
    <w:rsid w:val="00AF57C2"/>
    <w:rsid w:val="00AF5A3A"/>
    <w:rsid w:val="00AF68F6"/>
    <w:rsid w:val="00AF6985"/>
    <w:rsid w:val="00AF7265"/>
    <w:rsid w:val="00AF77AE"/>
    <w:rsid w:val="00B0064C"/>
    <w:rsid w:val="00B00EE8"/>
    <w:rsid w:val="00B02057"/>
    <w:rsid w:val="00B02D9D"/>
    <w:rsid w:val="00B0304E"/>
    <w:rsid w:val="00B035BB"/>
    <w:rsid w:val="00B0376B"/>
    <w:rsid w:val="00B041D8"/>
    <w:rsid w:val="00B04960"/>
    <w:rsid w:val="00B04F4E"/>
    <w:rsid w:val="00B06664"/>
    <w:rsid w:val="00B067D9"/>
    <w:rsid w:val="00B06A83"/>
    <w:rsid w:val="00B06F93"/>
    <w:rsid w:val="00B10E4D"/>
    <w:rsid w:val="00B11283"/>
    <w:rsid w:val="00B122A1"/>
    <w:rsid w:val="00B12AA7"/>
    <w:rsid w:val="00B12DCC"/>
    <w:rsid w:val="00B134AE"/>
    <w:rsid w:val="00B16A49"/>
    <w:rsid w:val="00B20646"/>
    <w:rsid w:val="00B22BA3"/>
    <w:rsid w:val="00B23145"/>
    <w:rsid w:val="00B2337B"/>
    <w:rsid w:val="00B25248"/>
    <w:rsid w:val="00B26B8A"/>
    <w:rsid w:val="00B270E6"/>
    <w:rsid w:val="00B273C5"/>
    <w:rsid w:val="00B302A2"/>
    <w:rsid w:val="00B30797"/>
    <w:rsid w:val="00B33245"/>
    <w:rsid w:val="00B33314"/>
    <w:rsid w:val="00B34218"/>
    <w:rsid w:val="00B3429F"/>
    <w:rsid w:val="00B349F1"/>
    <w:rsid w:val="00B35233"/>
    <w:rsid w:val="00B35E8B"/>
    <w:rsid w:val="00B362E9"/>
    <w:rsid w:val="00B408A0"/>
    <w:rsid w:val="00B40B09"/>
    <w:rsid w:val="00B429B0"/>
    <w:rsid w:val="00B42A6E"/>
    <w:rsid w:val="00B43027"/>
    <w:rsid w:val="00B43198"/>
    <w:rsid w:val="00B44EF4"/>
    <w:rsid w:val="00B5239D"/>
    <w:rsid w:val="00B52593"/>
    <w:rsid w:val="00B5610D"/>
    <w:rsid w:val="00B56BA2"/>
    <w:rsid w:val="00B57083"/>
    <w:rsid w:val="00B607DB"/>
    <w:rsid w:val="00B61AE6"/>
    <w:rsid w:val="00B63DD8"/>
    <w:rsid w:val="00B6436D"/>
    <w:rsid w:val="00B67BC9"/>
    <w:rsid w:val="00B7045C"/>
    <w:rsid w:val="00B73256"/>
    <w:rsid w:val="00B75CB7"/>
    <w:rsid w:val="00B769AE"/>
    <w:rsid w:val="00B8334B"/>
    <w:rsid w:val="00B85C82"/>
    <w:rsid w:val="00B86AD5"/>
    <w:rsid w:val="00B874F4"/>
    <w:rsid w:val="00B90225"/>
    <w:rsid w:val="00B906C4"/>
    <w:rsid w:val="00B909F3"/>
    <w:rsid w:val="00B90FB6"/>
    <w:rsid w:val="00B91690"/>
    <w:rsid w:val="00B92CB0"/>
    <w:rsid w:val="00B937CD"/>
    <w:rsid w:val="00B93DDF"/>
    <w:rsid w:val="00B93E1E"/>
    <w:rsid w:val="00B94ADE"/>
    <w:rsid w:val="00B95564"/>
    <w:rsid w:val="00BA0A4E"/>
    <w:rsid w:val="00BA2379"/>
    <w:rsid w:val="00BA3082"/>
    <w:rsid w:val="00BA386E"/>
    <w:rsid w:val="00BA5F93"/>
    <w:rsid w:val="00BA6DB2"/>
    <w:rsid w:val="00BA719C"/>
    <w:rsid w:val="00BA7321"/>
    <w:rsid w:val="00BA75BF"/>
    <w:rsid w:val="00BB0497"/>
    <w:rsid w:val="00BB0623"/>
    <w:rsid w:val="00BB1BB0"/>
    <w:rsid w:val="00BB213B"/>
    <w:rsid w:val="00BB2498"/>
    <w:rsid w:val="00BB2AC6"/>
    <w:rsid w:val="00BB44ED"/>
    <w:rsid w:val="00BB4A1E"/>
    <w:rsid w:val="00BB5B94"/>
    <w:rsid w:val="00BB5D4F"/>
    <w:rsid w:val="00BB5E77"/>
    <w:rsid w:val="00BB6AC4"/>
    <w:rsid w:val="00BB6CD8"/>
    <w:rsid w:val="00BC01BF"/>
    <w:rsid w:val="00BC0B9B"/>
    <w:rsid w:val="00BC0F95"/>
    <w:rsid w:val="00BC2950"/>
    <w:rsid w:val="00BC3987"/>
    <w:rsid w:val="00BC3CF6"/>
    <w:rsid w:val="00BC446D"/>
    <w:rsid w:val="00BC5526"/>
    <w:rsid w:val="00BC5823"/>
    <w:rsid w:val="00BC60B7"/>
    <w:rsid w:val="00BC617F"/>
    <w:rsid w:val="00BC6F1A"/>
    <w:rsid w:val="00BD0750"/>
    <w:rsid w:val="00BD1072"/>
    <w:rsid w:val="00BD121E"/>
    <w:rsid w:val="00BD183D"/>
    <w:rsid w:val="00BD1B7C"/>
    <w:rsid w:val="00BD1EA0"/>
    <w:rsid w:val="00BD4B1A"/>
    <w:rsid w:val="00BD64EA"/>
    <w:rsid w:val="00BD6FC5"/>
    <w:rsid w:val="00BD77CB"/>
    <w:rsid w:val="00BD7DBD"/>
    <w:rsid w:val="00BE00E2"/>
    <w:rsid w:val="00BE0407"/>
    <w:rsid w:val="00BE1B6D"/>
    <w:rsid w:val="00BE5AAB"/>
    <w:rsid w:val="00BE69BF"/>
    <w:rsid w:val="00BE6A40"/>
    <w:rsid w:val="00BE778F"/>
    <w:rsid w:val="00BE7D6E"/>
    <w:rsid w:val="00BF7748"/>
    <w:rsid w:val="00BF7D36"/>
    <w:rsid w:val="00C005FB"/>
    <w:rsid w:val="00C00800"/>
    <w:rsid w:val="00C01569"/>
    <w:rsid w:val="00C01F6E"/>
    <w:rsid w:val="00C0217A"/>
    <w:rsid w:val="00C02D2C"/>
    <w:rsid w:val="00C02DC8"/>
    <w:rsid w:val="00C03A20"/>
    <w:rsid w:val="00C042EB"/>
    <w:rsid w:val="00C04D08"/>
    <w:rsid w:val="00C05617"/>
    <w:rsid w:val="00C057F4"/>
    <w:rsid w:val="00C062CE"/>
    <w:rsid w:val="00C06AE7"/>
    <w:rsid w:val="00C06FD6"/>
    <w:rsid w:val="00C0749D"/>
    <w:rsid w:val="00C07BED"/>
    <w:rsid w:val="00C127F0"/>
    <w:rsid w:val="00C1446A"/>
    <w:rsid w:val="00C1540C"/>
    <w:rsid w:val="00C15AAB"/>
    <w:rsid w:val="00C16352"/>
    <w:rsid w:val="00C166A7"/>
    <w:rsid w:val="00C171C6"/>
    <w:rsid w:val="00C174D6"/>
    <w:rsid w:val="00C17BC9"/>
    <w:rsid w:val="00C203DE"/>
    <w:rsid w:val="00C20CF5"/>
    <w:rsid w:val="00C2185C"/>
    <w:rsid w:val="00C21B73"/>
    <w:rsid w:val="00C236C4"/>
    <w:rsid w:val="00C23B44"/>
    <w:rsid w:val="00C242C1"/>
    <w:rsid w:val="00C24435"/>
    <w:rsid w:val="00C25F03"/>
    <w:rsid w:val="00C26D37"/>
    <w:rsid w:val="00C27B12"/>
    <w:rsid w:val="00C27E68"/>
    <w:rsid w:val="00C34A9E"/>
    <w:rsid w:val="00C35D79"/>
    <w:rsid w:val="00C40D59"/>
    <w:rsid w:val="00C40E49"/>
    <w:rsid w:val="00C41B33"/>
    <w:rsid w:val="00C42BE7"/>
    <w:rsid w:val="00C4309E"/>
    <w:rsid w:val="00C4395C"/>
    <w:rsid w:val="00C44C6A"/>
    <w:rsid w:val="00C45BD7"/>
    <w:rsid w:val="00C46784"/>
    <w:rsid w:val="00C478ED"/>
    <w:rsid w:val="00C50888"/>
    <w:rsid w:val="00C52938"/>
    <w:rsid w:val="00C529AC"/>
    <w:rsid w:val="00C53814"/>
    <w:rsid w:val="00C54EAD"/>
    <w:rsid w:val="00C55BD7"/>
    <w:rsid w:val="00C55EFB"/>
    <w:rsid w:val="00C5747E"/>
    <w:rsid w:val="00C57595"/>
    <w:rsid w:val="00C57A09"/>
    <w:rsid w:val="00C613DE"/>
    <w:rsid w:val="00C61AE3"/>
    <w:rsid w:val="00C628E6"/>
    <w:rsid w:val="00C6342E"/>
    <w:rsid w:val="00C64988"/>
    <w:rsid w:val="00C666EB"/>
    <w:rsid w:val="00C66D48"/>
    <w:rsid w:val="00C6763A"/>
    <w:rsid w:val="00C7001B"/>
    <w:rsid w:val="00C70CEC"/>
    <w:rsid w:val="00C70D67"/>
    <w:rsid w:val="00C719BF"/>
    <w:rsid w:val="00C73C3F"/>
    <w:rsid w:val="00C742D9"/>
    <w:rsid w:val="00C749B2"/>
    <w:rsid w:val="00C74E60"/>
    <w:rsid w:val="00C75975"/>
    <w:rsid w:val="00C76105"/>
    <w:rsid w:val="00C76139"/>
    <w:rsid w:val="00C76C70"/>
    <w:rsid w:val="00C77B49"/>
    <w:rsid w:val="00C805D9"/>
    <w:rsid w:val="00C82FAA"/>
    <w:rsid w:val="00C83246"/>
    <w:rsid w:val="00C838AE"/>
    <w:rsid w:val="00C839A3"/>
    <w:rsid w:val="00C84B9F"/>
    <w:rsid w:val="00C85530"/>
    <w:rsid w:val="00C86786"/>
    <w:rsid w:val="00C875DE"/>
    <w:rsid w:val="00C927EA"/>
    <w:rsid w:val="00C93AD2"/>
    <w:rsid w:val="00C9455A"/>
    <w:rsid w:val="00C951FA"/>
    <w:rsid w:val="00C95532"/>
    <w:rsid w:val="00C95B33"/>
    <w:rsid w:val="00C96526"/>
    <w:rsid w:val="00C96CCA"/>
    <w:rsid w:val="00C972B3"/>
    <w:rsid w:val="00CA0327"/>
    <w:rsid w:val="00CA0688"/>
    <w:rsid w:val="00CA1A5D"/>
    <w:rsid w:val="00CA1E06"/>
    <w:rsid w:val="00CA2B6E"/>
    <w:rsid w:val="00CA48DC"/>
    <w:rsid w:val="00CA4AE9"/>
    <w:rsid w:val="00CA4E3C"/>
    <w:rsid w:val="00CA5891"/>
    <w:rsid w:val="00CB26F1"/>
    <w:rsid w:val="00CB48CF"/>
    <w:rsid w:val="00CB4CE4"/>
    <w:rsid w:val="00CB5C60"/>
    <w:rsid w:val="00CB72BF"/>
    <w:rsid w:val="00CB7889"/>
    <w:rsid w:val="00CC1351"/>
    <w:rsid w:val="00CC1C9A"/>
    <w:rsid w:val="00CC239F"/>
    <w:rsid w:val="00CC38F4"/>
    <w:rsid w:val="00CC47EA"/>
    <w:rsid w:val="00CC545B"/>
    <w:rsid w:val="00CC77CA"/>
    <w:rsid w:val="00CD0EC3"/>
    <w:rsid w:val="00CD1664"/>
    <w:rsid w:val="00CD2CBC"/>
    <w:rsid w:val="00CD365F"/>
    <w:rsid w:val="00CD4B4C"/>
    <w:rsid w:val="00CD5153"/>
    <w:rsid w:val="00CD5F87"/>
    <w:rsid w:val="00CD6D4F"/>
    <w:rsid w:val="00CD7024"/>
    <w:rsid w:val="00CD704E"/>
    <w:rsid w:val="00CD7C1A"/>
    <w:rsid w:val="00CE07F1"/>
    <w:rsid w:val="00CE0A7A"/>
    <w:rsid w:val="00CE0C71"/>
    <w:rsid w:val="00CE149E"/>
    <w:rsid w:val="00CE208C"/>
    <w:rsid w:val="00CE2A8E"/>
    <w:rsid w:val="00CE4610"/>
    <w:rsid w:val="00CE4985"/>
    <w:rsid w:val="00CE53F7"/>
    <w:rsid w:val="00CF2223"/>
    <w:rsid w:val="00CF2345"/>
    <w:rsid w:val="00CF4EBD"/>
    <w:rsid w:val="00CF5A94"/>
    <w:rsid w:val="00CF7725"/>
    <w:rsid w:val="00D02242"/>
    <w:rsid w:val="00D04347"/>
    <w:rsid w:val="00D04D9B"/>
    <w:rsid w:val="00D04DBF"/>
    <w:rsid w:val="00D0546C"/>
    <w:rsid w:val="00D0621B"/>
    <w:rsid w:val="00D06ED4"/>
    <w:rsid w:val="00D1025D"/>
    <w:rsid w:val="00D106A0"/>
    <w:rsid w:val="00D10720"/>
    <w:rsid w:val="00D10C69"/>
    <w:rsid w:val="00D10F0E"/>
    <w:rsid w:val="00D12F18"/>
    <w:rsid w:val="00D13389"/>
    <w:rsid w:val="00D142C8"/>
    <w:rsid w:val="00D14676"/>
    <w:rsid w:val="00D20ADF"/>
    <w:rsid w:val="00D2214C"/>
    <w:rsid w:val="00D23654"/>
    <w:rsid w:val="00D24C5E"/>
    <w:rsid w:val="00D25019"/>
    <w:rsid w:val="00D2619B"/>
    <w:rsid w:val="00D265F0"/>
    <w:rsid w:val="00D2701B"/>
    <w:rsid w:val="00D3013E"/>
    <w:rsid w:val="00D320B1"/>
    <w:rsid w:val="00D32A55"/>
    <w:rsid w:val="00D32FD4"/>
    <w:rsid w:val="00D33925"/>
    <w:rsid w:val="00D33AFD"/>
    <w:rsid w:val="00D36181"/>
    <w:rsid w:val="00D361CE"/>
    <w:rsid w:val="00D36CF4"/>
    <w:rsid w:val="00D371D2"/>
    <w:rsid w:val="00D375EA"/>
    <w:rsid w:val="00D37893"/>
    <w:rsid w:val="00D379F5"/>
    <w:rsid w:val="00D40715"/>
    <w:rsid w:val="00D4184F"/>
    <w:rsid w:val="00D43D07"/>
    <w:rsid w:val="00D43FC6"/>
    <w:rsid w:val="00D455E1"/>
    <w:rsid w:val="00D460FF"/>
    <w:rsid w:val="00D46257"/>
    <w:rsid w:val="00D46FD3"/>
    <w:rsid w:val="00D47448"/>
    <w:rsid w:val="00D47A28"/>
    <w:rsid w:val="00D503BE"/>
    <w:rsid w:val="00D50E67"/>
    <w:rsid w:val="00D521CE"/>
    <w:rsid w:val="00D532BF"/>
    <w:rsid w:val="00D53D8E"/>
    <w:rsid w:val="00D53FAF"/>
    <w:rsid w:val="00D541ED"/>
    <w:rsid w:val="00D5441A"/>
    <w:rsid w:val="00D547B4"/>
    <w:rsid w:val="00D5482A"/>
    <w:rsid w:val="00D54B37"/>
    <w:rsid w:val="00D55AE4"/>
    <w:rsid w:val="00D57844"/>
    <w:rsid w:val="00D57F56"/>
    <w:rsid w:val="00D60B26"/>
    <w:rsid w:val="00D60C65"/>
    <w:rsid w:val="00D61227"/>
    <w:rsid w:val="00D62096"/>
    <w:rsid w:val="00D6246A"/>
    <w:rsid w:val="00D66014"/>
    <w:rsid w:val="00D66C2C"/>
    <w:rsid w:val="00D71599"/>
    <w:rsid w:val="00D72FEC"/>
    <w:rsid w:val="00D74090"/>
    <w:rsid w:val="00D74C0F"/>
    <w:rsid w:val="00D74E38"/>
    <w:rsid w:val="00D76A44"/>
    <w:rsid w:val="00D777FD"/>
    <w:rsid w:val="00D77D6B"/>
    <w:rsid w:val="00D80177"/>
    <w:rsid w:val="00D80417"/>
    <w:rsid w:val="00D80ED8"/>
    <w:rsid w:val="00D81626"/>
    <w:rsid w:val="00D822B8"/>
    <w:rsid w:val="00D82E3E"/>
    <w:rsid w:val="00D84D58"/>
    <w:rsid w:val="00D84E24"/>
    <w:rsid w:val="00D84F90"/>
    <w:rsid w:val="00D85DD4"/>
    <w:rsid w:val="00D86617"/>
    <w:rsid w:val="00D91FBA"/>
    <w:rsid w:val="00D9492A"/>
    <w:rsid w:val="00D94F67"/>
    <w:rsid w:val="00DA0F3B"/>
    <w:rsid w:val="00DA1974"/>
    <w:rsid w:val="00DA29D8"/>
    <w:rsid w:val="00DA747F"/>
    <w:rsid w:val="00DA7F16"/>
    <w:rsid w:val="00DB0AD8"/>
    <w:rsid w:val="00DB22E9"/>
    <w:rsid w:val="00DB33B9"/>
    <w:rsid w:val="00DB4325"/>
    <w:rsid w:val="00DB4F90"/>
    <w:rsid w:val="00DB512B"/>
    <w:rsid w:val="00DB526C"/>
    <w:rsid w:val="00DB52BD"/>
    <w:rsid w:val="00DB5581"/>
    <w:rsid w:val="00DC0225"/>
    <w:rsid w:val="00DC1B29"/>
    <w:rsid w:val="00DC29C2"/>
    <w:rsid w:val="00DC4F53"/>
    <w:rsid w:val="00DC5008"/>
    <w:rsid w:val="00DC5BC0"/>
    <w:rsid w:val="00DC646E"/>
    <w:rsid w:val="00DC7BBF"/>
    <w:rsid w:val="00DD1D25"/>
    <w:rsid w:val="00DD26D2"/>
    <w:rsid w:val="00DD2F9E"/>
    <w:rsid w:val="00DD46DD"/>
    <w:rsid w:val="00DD635A"/>
    <w:rsid w:val="00DD7EDB"/>
    <w:rsid w:val="00DE055F"/>
    <w:rsid w:val="00DE0A33"/>
    <w:rsid w:val="00DE2466"/>
    <w:rsid w:val="00DE2B9D"/>
    <w:rsid w:val="00DE2EFC"/>
    <w:rsid w:val="00DE4659"/>
    <w:rsid w:val="00DE4B81"/>
    <w:rsid w:val="00DE620C"/>
    <w:rsid w:val="00DF066E"/>
    <w:rsid w:val="00DF13FF"/>
    <w:rsid w:val="00DF1DCA"/>
    <w:rsid w:val="00DF25DA"/>
    <w:rsid w:val="00DF2A1A"/>
    <w:rsid w:val="00DF2AB3"/>
    <w:rsid w:val="00DF361A"/>
    <w:rsid w:val="00DF5283"/>
    <w:rsid w:val="00DF6DC8"/>
    <w:rsid w:val="00E00D31"/>
    <w:rsid w:val="00E02138"/>
    <w:rsid w:val="00E0435C"/>
    <w:rsid w:val="00E045A4"/>
    <w:rsid w:val="00E05421"/>
    <w:rsid w:val="00E054C0"/>
    <w:rsid w:val="00E05E0E"/>
    <w:rsid w:val="00E06581"/>
    <w:rsid w:val="00E10AA0"/>
    <w:rsid w:val="00E12AFA"/>
    <w:rsid w:val="00E12C4A"/>
    <w:rsid w:val="00E13D7F"/>
    <w:rsid w:val="00E140E5"/>
    <w:rsid w:val="00E14D87"/>
    <w:rsid w:val="00E16630"/>
    <w:rsid w:val="00E166F9"/>
    <w:rsid w:val="00E17B18"/>
    <w:rsid w:val="00E209EC"/>
    <w:rsid w:val="00E21F47"/>
    <w:rsid w:val="00E225AB"/>
    <w:rsid w:val="00E22880"/>
    <w:rsid w:val="00E232FB"/>
    <w:rsid w:val="00E23655"/>
    <w:rsid w:val="00E2472B"/>
    <w:rsid w:val="00E24EA3"/>
    <w:rsid w:val="00E255AA"/>
    <w:rsid w:val="00E25BE1"/>
    <w:rsid w:val="00E27184"/>
    <w:rsid w:val="00E276AA"/>
    <w:rsid w:val="00E27C2D"/>
    <w:rsid w:val="00E302AA"/>
    <w:rsid w:val="00E303AB"/>
    <w:rsid w:val="00E30BFD"/>
    <w:rsid w:val="00E31704"/>
    <w:rsid w:val="00E3422E"/>
    <w:rsid w:val="00E34725"/>
    <w:rsid w:val="00E34ECA"/>
    <w:rsid w:val="00E35F8E"/>
    <w:rsid w:val="00E37227"/>
    <w:rsid w:val="00E40108"/>
    <w:rsid w:val="00E40162"/>
    <w:rsid w:val="00E4227C"/>
    <w:rsid w:val="00E44761"/>
    <w:rsid w:val="00E457C6"/>
    <w:rsid w:val="00E4587E"/>
    <w:rsid w:val="00E45D52"/>
    <w:rsid w:val="00E45E67"/>
    <w:rsid w:val="00E46829"/>
    <w:rsid w:val="00E469E5"/>
    <w:rsid w:val="00E5007A"/>
    <w:rsid w:val="00E503B6"/>
    <w:rsid w:val="00E50D5A"/>
    <w:rsid w:val="00E51A75"/>
    <w:rsid w:val="00E52261"/>
    <w:rsid w:val="00E54DA7"/>
    <w:rsid w:val="00E558F9"/>
    <w:rsid w:val="00E5652E"/>
    <w:rsid w:val="00E57E61"/>
    <w:rsid w:val="00E60341"/>
    <w:rsid w:val="00E6075A"/>
    <w:rsid w:val="00E63076"/>
    <w:rsid w:val="00E6308F"/>
    <w:rsid w:val="00E63E9A"/>
    <w:rsid w:val="00E66620"/>
    <w:rsid w:val="00E66FE2"/>
    <w:rsid w:val="00E7256D"/>
    <w:rsid w:val="00E73118"/>
    <w:rsid w:val="00E73D1A"/>
    <w:rsid w:val="00E77BFA"/>
    <w:rsid w:val="00E80A43"/>
    <w:rsid w:val="00E81804"/>
    <w:rsid w:val="00E81DDE"/>
    <w:rsid w:val="00E83266"/>
    <w:rsid w:val="00E8356E"/>
    <w:rsid w:val="00E83C74"/>
    <w:rsid w:val="00E84FC6"/>
    <w:rsid w:val="00E853D6"/>
    <w:rsid w:val="00E862D9"/>
    <w:rsid w:val="00E87AC1"/>
    <w:rsid w:val="00E91215"/>
    <w:rsid w:val="00E916A5"/>
    <w:rsid w:val="00E916DC"/>
    <w:rsid w:val="00E92107"/>
    <w:rsid w:val="00E92989"/>
    <w:rsid w:val="00E9379E"/>
    <w:rsid w:val="00E93AD6"/>
    <w:rsid w:val="00E945AE"/>
    <w:rsid w:val="00E949EA"/>
    <w:rsid w:val="00E94B53"/>
    <w:rsid w:val="00E96C85"/>
    <w:rsid w:val="00EA03E1"/>
    <w:rsid w:val="00EA0429"/>
    <w:rsid w:val="00EA13BF"/>
    <w:rsid w:val="00EA1A02"/>
    <w:rsid w:val="00EA361C"/>
    <w:rsid w:val="00EA3E2F"/>
    <w:rsid w:val="00EA528F"/>
    <w:rsid w:val="00EA7457"/>
    <w:rsid w:val="00EA7C1C"/>
    <w:rsid w:val="00EB0CE1"/>
    <w:rsid w:val="00EB11CF"/>
    <w:rsid w:val="00EB1A6F"/>
    <w:rsid w:val="00EB2608"/>
    <w:rsid w:val="00EB373B"/>
    <w:rsid w:val="00EB3CE7"/>
    <w:rsid w:val="00EB5E46"/>
    <w:rsid w:val="00EB7226"/>
    <w:rsid w:val="00EC0350"/>
    <w:rsid w:val="00EC1B13"/>
    <w:rsid w:val="00EC1D45"/>
    <w:rsid w:val="00EC2834"/>
    <w:rsid w:val="00EC29DB"/>
    <w:rsid w:val="00EC33A6"/>
    <w:rsid w:val="00EC3682"/>
    <w:rsid w:val="00EC39F8"/>
    <w:rsid w:val="00EC4BF6"/>
    <w:rsid w:val="00EC4EE8"/>
    <w:rsid w:val="00EC55E3"/>
    <w:rsid w:val="00EC7A67"/>
    <w:rsid w:val="00EC7E9B"/>
    <w:rsid w:val="00EC7EFF"/>
    <w:rsid w:val="00EC7F61"/>
    <w:rsid w:val="00ED03AE"/>
    <w:rsid w:val="00ED06BE"/>
    <w:rsid w:val="00ED2243"/>
    <w:rsid w:val="00ED2D05"/>
    <w:rsid w:val="00ED416A"/>
    <w:rsid w:val="00ED487F"/>
    <w:rsid w:val="00ED5E73"/>
    <w:rsid w:val="00ED6811"/>
    <w:rsid w:val="00ED7494"/>
    <w:rsid w:val="00EE1F0C"/>
    <w:rsid w:val="00EE2A35"/>
    <w:rsid w:val="00EE6886"/>
    <w:rsid w:val="00EF0B3F"/>
    <w:rsid w:val="00EF236A"/>
    <w:rsid w:val="00EF3806"/>
    <w:rsid w:val="00EF4C30"/>
    <w:rsid w:val="00EF4D40"/>
    <w:rsid w:val="00EF4FA6"/>
    <w:rsid w:val="00EF5594"/>
    <w:rsid w:val="00EF5E03"/>
    <w:rsid w:val="00EF609C"/>
    <w:rsid w:val="00EF70CD"/>
    <w:rsid w:val="00EF77F2"/>
    <w:rsid w:val="00EF7801"/>
    <w:rsid w:val="00EF7B19"/>
    <w:rsid w:val="00F021ED"/>
    <w:rsid w:val="00F04605"/>
    <w:rsid w:val="00F04E49"/>
    <w:rsid w:val="00F0524C"/>
    <w:rsid w:val="00F058E7"/>
    <w:rsid w:val="00F05B18"/>
    <w:rsid w:val="00F06FA5"/>
    <w:rsid w:val="00F07C8F"/>
    <w:rsid w:val="00F1060C"/>
    <w:rsid w:val="00F12536"/>
    <w:rsid w:val="00F1261D"/>
    <w:rsid w:val="00F14DD4"/>
    <w:rsid w:val="00F16189"/>
    <w:rsid w:val="00F17451"/>
    <w:rsid w:val="00F226CE"/>
    <w:rsid w:val="00F22770"/>
    <w:rsid w:val="00F228CE"/>
    <w:rsid w:val="00F24690"/>
    <w:rsid w:val="00F25C74"/>
    <w:rsid w:val="00F2601A"/>
    <w:rsid w:val="00F263D2"/>
    <w:rsid w:val="00F30033"/>
    <w:rsid w:val="00F31771"/>
    <w:rsid w:val="00F34973"/>
    <w:rsid w:val="00F34FE1"/>
    <w:rsid w:val="00F35A8F"/>
    <w:rsid w:val="00F40FBA"/>
    <w:rsid w:val="00F41F93"/>
    <w:rsid w:val="00F42BB4"/>
    <w:rsid w:val="00F42D27"/>
    <w:rsid w:val="00F43AF7"/>
    <w:rsid w:val="00F44098"/>
    <w:rsid w:val="00F46CCC"/>
    <w:rsid w:val="00F50FBA"/>
    <w:rsid w:val="00F51D3C"/>
    <w:rsid w:val="00F51D98"/>
    <w:rsid w:val="00F5221A"/>
    <w:rsid w:val="00F527AE"/>
    <w:rsid w:val="00F52E2C"/>
    <w:rsid w:val="00F53B16"/>
    <w:rsid w:val="00F57057"/>
    <w:rsid w:val="00F576E7"/>
    <w:rsid w:val="00F577AF"/>
    <w:rsid w:val="00F57FAB"/>
    <w:rsid w:val="00F605CB"/>
    <w:rsid w:val="00F61647"/>
    <w:rsid w:val="00F61E22"/>
    <w:rsid w:val="00F62C96"/>
    <w:rsid w:val="00F6341F"/>
    <w:rsid w:val="00F6369B"/>
    <w:rsid w:val="00F64B78"/>
    <w:rsid w:val="00F6549A"/>
    <w:rsid w:val="00F66850"/>
    <w:rsid w:val="00F66957"/>
    <w:rsid w:val="00F669ED"/>
    <w:rsid w:val="00F66FFC"/>
    <w:rsid w:val="00F705F4"/>
    <w:rsid w:val="00F70E39"/>
    <w:rsid w:val="00F7129A"/>
    <w:rsid w:val="00F7398E"/>
    <w:rsid w:val="00F74695"/>
    <w:rsid w:val="00F74A58"/>
    <w:rsid w:val="00F7746F"/>
    <w:rsid w:val="00F80A72"/>
    <w:rsid w:val="00F812DF"/>
    <w:rsid w:val="00F81751"/>
    <w:rsid w:val="00F817A8"/>
    <w:rsid w:val="00F81AD4"/>
    <w:rsid w:val="00F81C59"/>
    <w:rsid w:val="00F81E6D"/>
    <w:rsid w:val="00F829D2"/>
    <w:rsid w:val="00F8429F"/>
    <w:rsid w:val="00F84571"/>
    <w:rsid w:val="00F8533C"/>
    <w:rsid w:val="00F85BEA"/>
    <w:rsid w:val="00F85E02"/>
    <w:rsid w:val="00F865ED"/>
    <w:rsid w:val="00F87394"/>
    <w:rsid w:val="00F909C9"/>
    <w:rsid w:val="00F90D25"/>
    <w:rsid w:val="00F912B2"/>
    <w:rsid w:val="00F9247C"/>
    <w:rsid w:val="00F92777"/>
    <w:rsid w:val="00F93235"/>
    <w:rsid w:val="00FA00AB"/>
    <w:rsid w:val="00FA099B"/>
    <w:rsid w:val="00FA12FA"/>
    <w:rsid w:val="00FA1C7C"/>
    <w:rsid w:val="00FA1D1D"/>
    <w:rsid w:val="00FA20B6"/>
    <w:rsid w:val="00FA2D58"/>
    <w:rsid w:val="00FB3438"/>
    <w:rsid w:val="00FB479F"/>
    <w:rsid w:val="00FB51ED"/>
    <w:rsid w:val="00FB64EF"/>
    <w:rsid w:val="00FB7C6E"/>
    <w:rsid w:val="00FC0EB4"/>
    <w:rsid w:val="00FC1AE9"/>
    <w:rsid w:val="00FC2422"/>
    <w:rsid w:val="00FC275E"/>
    <w:rsid w:val="00FC4AC3"/>
    <w:rsid w:val="00FC5061"/>
    <w:rsid w:val="00FC5790"/>
    <w:rsid w:val="00FC595B"/>
    <w:rsid w:val="00FC724C"/>
    <w:rsid w:val="00FC7F0B"/>
    <w:rsid w:val="00FD0AEC"/>
    <w:rsid w:val="00FD141E"/>
    <w:rsid w:val="00FD24C7"/>
    <w:rsid w:val="00FD2627"/>
    <w:rsid w:val="00FD29F6"/>
    <w:rsid w:val="00FD2E18"/>
    <w:rsid w:val="00FD312C"/>
    <w:rsid w:val="00FD474B"/>
    <w:rsid w:val="00FD4C4C"/>
    <w:rsid w:val="00FD6635"/>
    <w:rsid w:val="00FE034D"/>
    <w:rsid w:val="00FE04CB"/>
    <w:rsid w:val="00FE09B4"/>
    <w:rsid w:val="00FE3333"/>
    <w:rsid w:val="00FE367B"/>
    <w:rsid w:val="00FE492D"/>
    <w:rsid w:val="00FE5AEF"/>
    <w:rsid w:val="00FE76FB"/>
    <w:rsid w:val="00FF06AB"/>
    <w:rsid w:val="00FF0AC0"/>
    <w:rsid w:val="00FF2B9B"/>
    <w:rsid w:val="00FF471B"/>
    <w:rsid w:val="00FF4FCC"/>
    <w:rsid w:val="00FF553D"/>
    <w:rsid w:val="00FF583A"/>
    <w:rsid w:val="00FF71BF"/>
    <w:rsid w:val="00FF743E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A2803F-7DFB-4FBA-AA70-FC897444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C75975"/>
    <w:pPr>
      <w:spacing w:before="120" w:after="120" w:line="276" w:lineRule="auto"/>
      <w:jc w:val="both"/>
    </w:pPr>
    <w:rPr>
      <w:rFonts w:ascii="PT Sans" w:hAnsi="PT Sans"/>
      <w:sz w:val="22"/>
      <w:szCs w:val="22"/>
      <w:lang w:val="en-US" w:eastAsia="en-US" w:bidi="en-US"/>
    </w:rPr>
  </w:style>
  <w:style w:type="paragraph" w:styleId="1">
    <w:name w:val="heading 1"/>
    <w:aliases w:val="Раздел"/>
    <w:basedOn w:val="a"/>
    <w:next w:val="a"/>
    <w:link w:val="10"/>
    <w:uiPriority w:val="9"/>
    <w:qFormat/>
    <w:rsid w:val="00F12536"/>
    <w:pPr>
      <w:pageBreakBefore/>
      <w:spacing w:before="0" w:after="720"/>
      <w:contextualSpacing/>
      <w:jc w:val="left"/>
      <w:outlineLvl w:val="0"/>
    </w:pPr>
    <w:rPr>
      <w:b/>
      <w:bCs/>
      <w:caps/>
      <w:color w:val="00A7E2"/>
      <w:sz w:val="48"/>
      <w:szCs w:val="28"/>
      <w:lang w:val="x-none" w:eastAsia="x-none" w:bidi="ar-SA"/>
    </w:rPr>
  </w:style>
  <w:style w:type="paragraph" w:styleId="2">
    <w:name w:val="heading 2"/>
    <w:aliases w:val="Глава"/>
    <w:basedOn w:val="a"/>
    <w:next w:val="a"/>
    <w:link w:val="20"/>
    <w:uiPriority w:val="9"/>
    <w:unhideWhenUsed/>
    <w:qFormat/>
    <w:rsid w:val="00910959"/>
    <w:pPr>
      <w:keepNext/>
      <w:keepLines/>
      <w:spacing w:before="480"/>
      <w:outlineLvl w:val="1"/>
    </w:pPr>
    <w:rPr>
      <w:b/>
      <w:bCs/>
      <w:color w:val="00A7E2"/>
      <w:sz w:val="28"/>
      <w:szCs w:val="26"/>
      <w:lang w:val="x-none" w:eastAsia="x-none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DA29D8"/>
    <w:pPr>
      <w:spacing w:before="240" w:after="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525D24"/>
    <w:pPr>
      <w:keepNext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szCs w:val="20"/>
      <w:lang w:val="x-none" w:eastAsia="x-none" w:bidi="ar-SA"/>
    </w:rPr>
  </w:style>
  <w:style w:type="paragraph" w:styleId="5">
    <w:name w:val="heading 5"/>
    <w:basedOn w:val="a"/>
    <w:next w:val="a"/>
    <w:link w:val="50"/>
    <w:uiPriority w:val="9"/>
    <w:unhideWhenUsed/>
    <w:qFormat/>
    <w:rsid w:val="00321E5F"/>
    <w:pPr>
      <w:numPr>
        <w:ilvl w:val="4"/>
        <w:numId w:val="2"/>
      </w:numPr>
      <w:spacing w:before="200" w:after="0"/>
      <w:outlineLvl w:val="4"/>
    </w:pPr>
    <w:rPr>
      <w:rFonts w:ascii="Cambria" w:hAnsi="Cambria"/>
      <w:b/>
      <w:bCs/>
      <w:color w:val="7F7F7F"/>
      <w:sz w:val="20"/>
      <w:szCs w:val="20"/>
      <w:lang w:val="x-none" w:eastAsia="x-none" w:bidi="ar-S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1E5F"/>
    <w:pPr>
      <w:numPr>
        <w:ilvl w:val="5"/>
        <w:numId w:val="2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0"/>
      <w:szCs w:val="20"/>
      <w:lang w:val="x-none" w:eastAsia="x-none"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1E5F"/>
    <w:pPr>
      <w:numPr>
        <w:ilvl w:val="6"/>
        <w:numId w:val="2"/>
      </w:numPr>
      <w:spacing w:after="0"/>
      <w:outlineLvl w:val="6"/>
    </w:pPr>
    <w:rPr>
      <w:rFonts w:ascii="Cambria" w:hAnsi="Cambria"/>
      <w:i/>
      <w:iCs/>
      <w:sz w:val="20"/>
      <w:szCs w:val="20"/>
      <w:lang w:val="x-none" w:eastAsia="x-none" w:bidi="ar-S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1E5F"/>
    <w:pPr>
      <w:numPr>
        <w:ilvl w:val="7"/>
        <w:numId w:val="2"/>
      </w:numPr>
      <w:spacing w:after="0"/>
      <w:outlineLvl w:val="7"/>
    </w:pPr>
    <w:rPr>
      <w:rFonts w:ascii="Cambria" w:hAnsi="Cambria"/>
      <w:sz w:val="20"/>
      <w:szCs w:val="20"/>
      <w:lang w:val="x-none" w:eastAsia="x-none" w:bidi="ar-S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1E5F"/>
    <w:pPr>
      <w:numPr>
        <w:ilvl w:val="8"/>
        <w:numId w:val="2"/>
      </w:numPr>
      <w:spacing w:after="0"/>
      <w:outlineLvl w:val="8"/>
    </w:pPr>
    <w:rPr>
      <w:rFonts w:ascii="Cambria" w:hAnsi="Cambria"/>
      <w:i/>
      <w:iCs/>
      <w:spacing w:val="5"/>
      <w:sz w:val="20"/>
      <w:szCs w:val="20"/>
      <w:lang w:val="x-none" w:eastAsia="x-none" w:bidi="ar-SA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A47592"/>
    <w:pPr>
      <w:spacing w:after="0" w:line="240" w:lineRule="auto"/>
    </w:pPr>
    <w:rPr>
      <w:rFonts w:ascii="Tahoma" w:hAnsi="Tahoma"/>
      <w:sz w:val="16"/>
      <w:szCs w:val="16"/>
      <w:lang w:val="x-none" w:eastAsia="x-none" w:bidi="ar-SA"/>
    </w:rPr>
  </w:style>
  <w:style w:type="character" w:customStyle="1" w:styleId="a5">
    <w:name w:val="Текст выноски Знак"/>
    <w:link w:val="a4"/>
    <w:uiPriority w:val="99"/>
    <w:semiHidden/>
    <w:rsid w:val="00A4759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A596F"/>
    <w:pPr>
      <w:pBdr>
        <w:bottom w:val="single" w:sz="4" w:space="1" w:color="auto"/>
      </w:pBdr>
      <w:tabs>
        <w:tab w:val="right" w:pos="9355"/>
      </w:tabs>
      <w:spacing w:after="0" w:line="240" w:lineRule="auto"/>
    </w:pPr>
    <w:rPr>
      <w:sz w:val="18"/>
    </w:rPr>
  </w:style>
  <w:style w:type="character" w:customStyle="1" w:styleId="a7">
    <w:name w:val="Верхний колонтитул Знак"/>
    <w:basedOn w:val="a1"/>
    <w:link w:val="a6"/>
    <w:uiPriority w:val="99"/>
    <w:rsid w:val="000A596F"/>
    <w:rPr>
      <w:rFonts w:ascii="PT Sans" w:hAnsi="PT Sans"/>
      <w:sz w:val="18"/>
      <w:szCs w:val="22"/>
      <w:lang w:val="en-US" w:eastAsia="en-US" w:bidi="en-US"/>
    </w:rPr>
  </w:style>
  <w:style w:type="paragraph" w:styleId="a8">
    <w:name w:val="footer"/>
    <w:basedOn w:val="a"/>
    <w:link w:val="a9"/>
    <w:uiPriority w:val="99"/>
    <w:unhideWhenUsed/>
    <w:rsid w:val="00A475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A47592"/>
  </w:style>
  <w:style w:type="character" w:styleId="aa">
    <w:name w:val="Hyperlink"/>
    <w:uiPriority w:val="99"/>
    <w:unhideWhenUsed/>
    <w:rsid w:val="00850B02"/>
    <w:rPr>
      <w:color w:val="0000FF"/>
      <w:u w:val="single"/>
    </w:rPr>
  </w:style>
  <w:style w:type="character" w:customStyle="1" w:styleId="10">
    <w:name w:val="Заголовок 1 Знак"/>
    <w:aliases w:val="Раздел Знак"/>
    <w:link w:val="1"/>
    <w:uiPriority w:val="9"/>
    <w:rsid w:val="00F12536"/>
    <w:rPr>
      <w:rFonts w:ascii="PT Sans" w:hAnsi="PT Sans"/>
      <w:b/>
      <w:bCs/>
      <w:caps/>
      <w:color w:val="00A7E2"/>
      <w:sz w:val="48"/>
      <w:szCs w:val="28"/>
      <w:lang w:val="x-none" w:eastAsia="x-none"/>
    </w:rPr>
  </w:style>
  <w:style w:type="character" w:customStyle="1" w:styleId="20">
    <w:name w:val="Заголовок 2 Знак"/>
    <w:aliases w:val="Глава Знак"/>
    <w:link w:val="2"/>
    <w:uiPriority w:val="9"/>
    <w:rsid w:val="00910959"/>
    <w:rPr>
      <w:rFonts w:ascii="PT Sans" w:hAnsi="PT Sans"/>
      <w:b/>
      <w:bCs/>
      <w:color w:val="00A7E2"/>
      <w:sz w:val="28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rsid w:val="00DA29D8"/>
    <w:rPr>
      <w:rFonts w:ascii="PT Sans" w:hAnsi="PT Sans"/>
      <w:b/>
      <w:sz w:val="22"/>
      <w:szCs w:val="22"/>
      <w:lang w:val="en-US" w:eastAsia="en-US" w:bidi="en-US"/>
    </w:rPr>
  </w:style>
  <w:style w:type="character" w:customStyle="1" w:styleId="40">
    <w:name w:val="Заголовок 4 Знак"/>
    <w:link w:val="4"/>
    <w:uiPriority w:val="9"/>
    <w:rsid w:val="00525D24"/>
    <w:rPr>
      <w:rFonts w:ascii="Cambria" w:hAnsi="Cambria"/>
      <w:b/>
      <w:bCs/>
      <w:i/>
      <w:iCs/>
      <w:sz w:val="22"/>
      <w:lang w:val="x-none" w:eastAsia="x-none"/>
    </w:rPr>
  </w:style>
  <w:style w:type="character" w:customStyle="1" w:styleId="50">
    <w:name w:val="Заголовок 5 Знак"/>
    <w:link w:val="5"/>
    <w:uiPriority w:val="9"/>
    <w:rsid w:val="00321E5F"/>
    <w:rPr>
      <w:rFonts w:ascii="Cambria" w:hAnsi="Cambria"/>
      <w:b/>
      <w:bCs/>
      <w:color w:val="7F7F7F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321E5F"/>
    <w:rPr>
      <w:rFonts w:ascii="Cambria" w:hAnsi="Cambria"/>
      <w:b/>
      <w:bCs/>
      <w:i/>
      <w:iCs/>
      <w:color w:val="7F7F7F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321E5F"/>
    <w:rPr>
      <w:rFonts w:ascii="Cambria" w:hAnsi="Cambria"/>
      <w:i/>
      <w:iCs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321E5F"/>
    <w:rPr>
      <w:rFonts w:ascii="Cambria" w:hAnsi="Cambria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321E5F"/>
    <w:rPr>
      <w:rFonts w:ascii="Cambria" w:hAnsi="Cambria"/>
      <w:i/>
      <w:iCs/>
      <w:spacing w:val="5"/>
      <w:lang w:val="x-none" w:eastAsia="x-none"/>
    </w:rPr>
  </w:style>
  <w:style w:type="paragraph" w:styleId="ab">
    <w:name w:val="Title"/>
    <w:basedOn w:val="a"/>
    <w:next w:val="a"/>
    <w:link w:val="ac"/>
    <w:uiPriority w:val="10"/>
    <w:qFormat/>
    <w:rsid w:val="00321E5F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  <w:lang w:val="x-none" w:eastAsia="x-none" w:bidi="ar-SA"/>
    </w:rPr>
  </w:style>
  <w:style w:type="character" w:customStyle="1" w:styleId="ac">
    <w:name w:val="Название Знак"/>
    <w:link w:val="ab"/>
    <w:uiPriority w:val="10"/>
    <w:rsid w:val="00321E5F"/>
    <w:rPr>
      <w:rFonts w:ascii="Cambria" w:eastAsia="Times New Roman" w:hAnsi="Cambria" w:cs="Times New Roman"/>
      <w:spacing w:val="5"/>
      <w:sz w:val="52"/>
      <w:szCs w:val="52"/>
    </w:rPr>
  </w:style>
  <w:style w:type="character" w:styleId="ad">
    <w:name w:val="Intense Reference"/>
    <w:basedOn w:val="a1"/>
    <w:uiPriority w:val="32"/>
    <w:qFormat/>
    <w:rsid w:val="00C75975"/>
    <w:rPr>
      <w:b/>
      <w:bCs/>
      <w:smallCaps/>
      <w:color w:val="5B9BD5" w:themeColor="accent1"/>
      <w:spacing w:val="5"/>
    </w:rPr>
  </w:style>
  <w:style w:type="paragraph" w:styleId="ae">
    <w:name w:val="Intense Quote"/>
    <w:basedOn w:val="a"/>
    <w:next w:val="a"/>
    <w:link w:val="af"/>
    <w:uiPriority w:val="30"/>
    <w:qFormat/>
    <w:rsid w:val="00C7597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Выделенная цитата Знак"/>
    <w:basedOn w:val="a1"/>
    <w:link w:val="ae"/>
    <w:uiPriority w:val="30"/>
    <w:rsid w:val="00C75975"/>
    <w:rPr>
      <w:rFonts w:ascii="PT Sans" w:hAnsi="PT Sans"/>
      <w:i/>
      <w:iCs/>
      <w:color w:val="5B9BD5" w:themeColor="accent1"/>
      <w:sz w:val="22"/>
      <w:szCs w:val="22"/>
      <w:lang w:val="en-US" w:eastAsia="en-US" w:bidi="en-US"/>
    </w:rPr>
  </w:style>
  <w:style w:type="character" w:styleId="af0">
    <w:name w:val="Subtle Reference"/>
    <w:uiPriority w:val="31"/>
    <w:qFormat/>
    <w:rsid w:val="00321E5F"/>
    <w:rPr>
      <w:smallCaps/>
    </w:rPr>
  </w:style>
  <w:style w:type="paragraph" w:styleId="af1">
    <w:name w:val="TOC Heading"/>
    <w:basedOn w:val="1"/>
    <w:next w:val="a"/>
    <w:uiPriority w:val="39"/>
    <w:semiHidden/>
    <w:unhideWhenUsed/>
    <w:qFormat/>
    <w:rsid w:val="00321E5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D18DC"/>
    <w:pPr>
      <w:tabs>
        <w:tab w:val="left" w:pos="440"/>
        <w:tab w:val="right" w:leader="dot" w:pos="9345"/>
      </w:tabs>
      <w:spacing w:before="200"/>
    </w:pPr>
    <w:rPr>
      <w:rFonts w:cs="Calibr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1D18DC"/>
    <w:pPr>
      <w:tabs>
        <w:tab w:val="right" w:leader="dot" w:pos="9060"/>
      </w:tabs>
      <w:spacing w:after="0"/>
      <w:ind w:left="567"/>
    </w:pPr>
    <w:rPr>
      <w:rFonts w:cs="Calibri"/>
      <w:sz w:val="20"/>
      <w:szCs w:val="20"/>
    </w:rPr>
  </w:style>
  <w:style w:type="paragraph" w:styleId="af2">
    <w:name w:val="caption"/>
    <w:aliases w:val="Подпись рис,Табл"/>
    <w:basedOn w:val="a"/>
    <w:next w:val="a"/>
    <w:uiPriority w:val="35"/>
    <w:unhideWhenUsed/>
    <w:qFormat/>
    <w:rsid w:val="00EC55E3"/>
    <w:pPr>
      <w:spacing w:before="360" w:after="240" w:line="240" w:lineRule="auto"/>
      <w:jc w:val="left"/>
    </w:pPr>
    <w:rPr>
      <w:bCs/>
      <w:sz w:val="18"/>
      <w:szCs w:val="18"/>
    </w:rPr>
  </w:style>
  <w:style w:type="table" w:styleId="af3">
    <w:name w:val="Table Grid"/>
    <w:basedOn w:val="a2"/>
    <w:uiPriority w:val="39"/>
    <w:rsid w:val="00F865E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">
    <w:name w:val="Таблица - Список 1 уровня"/>
    <w:basedOn w:val="-"/>
    <w:qFormat/>
    <w:rsid w:val="00ED03AE"/>
    <w:pPr>
      <w:numPr>
        <w:numId w:val="4"/>
      </w:numPr>
      <w:ind w:left="283" w:hanging="170"/>
      <w:contextualSpacing/>
    </w:pPr>
  </w:style>
  <w:style w:type="paragraph" w:customStyle="1" w:styleId="-0">
    <w:name w:val="Таблица - Заголовок"/>
    <w:basedOn w:val="-"/>
    <w:qFormat/>
    <w:rsid w:val="00910959"/>
    <w:pPr>
      <w:suppressAutoHyphens w:val="0"/>
    </w:pPr>
    <w:rPr>
      <w:b/>
      <w:caps/>
      <w:color w:val="00A7E2"/>
      <w:lang w:eastAsia="ru-RU" w:bidi="ar-SA"/>
    </w:rPr>
  </w:style>
  <w:style w:type="character" w:styleId="af4">
    <w:name w:val="footnote reference"/>
    <w:uiPriority w:val="99"/>
    <w:semiHidden/>
    <w:unhideWhenUsed/>
    <w:rsid w:val="00111C0F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222A7F"/>
    <w:pPr>
      <w:tabs>
        <w:tab w:val="right" w:leader="dot" w:pos="9060"/>
      </w:tabs>
      <w:spacing w:after="0"/>
      <w:ind w:left="851"/>
    </w:pPr>
    <w:rPr>
      <w:rFonts w:cs="Calibr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436F32"/>
    <w:pPr>
      <w:spacing w:after="0"/>
      <w:ind w:left="660"/>
    </w:pPr>
    <w:rPr>
      <w:rFonts w:cs="Calibr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436F32"/>
    <w:pPr>
      <w:spacing w:after="0"/>
      <w:ind w:left="880"/>
    </w:pPr>
    <w:rPr>
      <w:rFonts w:cs="Calibr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436F32"/>
    <w:pPr>
      <w:spacing w:after="0"/>
      <w:ind w:left="1100"/>
    </w:pPr>
    <w:rPr>
      <w:rFonts w:cs="Calibr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436F32"/>
    <w:pPr>
      <w:spacing w:after="0"/>
      <w:ind w:left="1320"/>
    </w:pPr>
    <w:rPr>
      <w:rFonts w:cs="Calibr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436F32"/>
    <w:pPr>
      <w:spacing w:after="0"/>
      <w:ind w:left="1540"/>
    </w:pPr>
    <w:rPr>
      <w:rFonts w:cs="Calibr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436F32"/>
    <w:pPr>
      <w:spacing w:after="0"/>
      <w:ind w:left="1760"/>
    </w:pPr>
    <w:rPr>
      <w:rFonts w:cs="Calibri"/>
      <w:sz w:val="18"/>
      <w:szCs w:val="18"/>
    </w:rPr>
  </w:style>
  <w:style w:type="paragraph" w:customStyle="1" w:styleId="af5">
    <w:name w:val="Обычный текст"/>
    <w:basedOn w:val="a"/>
    <w:link w:val="af6"/>
    <w:qFormat/>
    <w:rsid w:val="005E3C9F"/>
  </w:style>
  <w:style w:type="character" w:styleId="af7">
    <w:name w:val="annotation reference"/>
    <w:uiPriority w:val="99"/>
    <w:semiHidden/>
    <w:unhideWhenUsed/>
    <w:rsid w:val="00505679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505679"/>
    <w:rPr>
      <w:sz w:val="20"/>
      <w:szCs w:val="20"/>
    </w:rPr>
  </w:style>
  <w:style w:type="character" w:customStyle="1" w:styleId="af9">
    <w:name w:val="Текст примечания Знак"/>
    <w:link w:val="af8"/>
    <w:uiPriority w:val="99"/>
    <w:semiHidden/>
    <w:rsid w:val="00505679"/>
    <w:rPr>
      <w:lang w:val="en-US" w:eastAsia="en-US" w:bidi="en-US"/>
    </w:rPr>
  </w:style>
  <w:style w:type="paragraph" w:styleId="afa">
    <w:name w:val="Revision"/>
    <w:hidden/>
    <w:uiPriority w:val="99"/>
    <w:semiHidden/>
    <w:rsid w:val="00505679"/>
    <w:rPr>
      <w:sz w:val="22"/>
      <w:szCs w:val="22"/>
      <w:lang w:val="en-US" w:eastAsia="en-US" w:bidi="en-US"/>
    </w:rPr>
  </w:style>
  <w:style w:type="paragraph" w:styleId="afb">
    <w:name w:val="annotation subject"/>
    <w:basedOn w:val="af8"/>
    <w:next w:val="af8"/>
    <w:link w:val="afc"/>
    <w:uiPriority w:val="99"/>
    <w:semiHidden/>
    <w:unhideWhenUsed/>
    <w:rsid w:val="00505679"/>
    <w:rPr>
      <w:b/>
      <w:bCs/>
    </w:rPr>
  </w:style>
  <w:style w:type="character" w:customStyle="1" w:styleId="afc">
    <w:name w:val="Тема примечания Знак"/>
    <w:link w:val="afb"/>
    <w:uiPriority w:val="99"/>
    <w:semiHidden/>
    <w:rsid w:val="00505679"/>
    <w:rPr>
      <w:b/>
      <w:bCs/>
      <w:lang w:val="en-US" w:eastAsia="en-US" w:bidi="en-US"/>
    </w:rPr>
  </w:style>
  <w:style w:type="paragraph" w:styleId="afd">
    <w:name w:val="endnote text"/>
    <w:basedOn w:val="a"/>
    <w:link w:val="afe"/>
    <w:uiPriority w:val="99"/>
    <w:semiHidden/>
    <w:unhideWhenUsed/>
    <w:rsid w:val="00135A6F"/>
    <w:rPr>
      <w:sz w:val="20"/>
      <w:szCs w:val="20"/>
    </w:rPr>
  </w:style>
  <w:style w:type="character" w:customStyle="1" w:styleId="afe">
    <w:name w:val="Текст концевой сноски Знак"/>
    <w:link w:val="afd"/>
    <w:uiPriority w:val="99"/>
    <w:semiHidden/>
    <w:rsid w:val="00135A6F"/>
    <w:rPr>
      <w:lang w:val="en-US" w:eastAsia="en-US" w:bidi="en-US"/>
    </w:rPr>
  </w:style>
  <w:style w:type="character" w:styleId="aff">
    <w:name w:val="endnote reference"/>
    <w:uiPriority w:val="99"/>
    <w:semiHidden/>
    <w:unhideWhenUsed/>
    <w:rsid w:val="00135A6F"/>
    <w:rPr>
      <w:vertAlign w:val="superscript"/>
    </w:rPr>
  </w:style>
  <w:style w:type="paragraph" w:customStyle="1" w:styleId="-">
    <w:name w:val="Таблица - осн.текст"/>
    <w:basedOn w:val="a"/>
    <w:link w:val="-2"/>
    <w:qFormat/>
    <w:rsid w:val="005E3C9F"/>
    <w:pPr>
      <w:suppressAutoHyphens/>
      <w:spacing w:after="0" w:line="216" w:lineRule="auto"/>
      <w:jc w:val="left"/>
    </w:pPr>
    <w:rPr>
      <w:rFonts w:cs="Arial"/>
      <w:color w:val="000000"/>
      <w:lang w:val="x-none"/>
    </w:rPr>
  </w:style>
  <w:style w:type="character" w:customStyle="1" w:styleId="-2">
    <w:name w:val="Таблица - осн.текст Знак"/>
    <w:link w:val="-"/>
    <w:rsid w:val="005E3C9F"/>
    <w:rPr>
      <w:rFonts w:ascii="PT Sans" w:hAnsi="PT Sans" w:cs="Arial"/>
      <w:color w:val="000000"/>
      <w:sz w:val="22"/>
      <w:szCs w:val="22"/>
      <w:lang w:val="x-none" w:eastAsia="en-US" w:bidi="en-US"/>
    </w:rPr>
  </w:style>
  <w:style w:type="character" w:styleId="aff0">
    <w:name w:val="FollowedHyperlink"/>
    <w:uiPriority w:val="99"/>
    <w:semiHidden/>
    <w:unhideWhenUsed/>
    <w:rsid w:val="00830520"/>
    <w:rPr>
      <w:color w:val="800080"/>
      <w:u w:val="single"/>
    </w:rPr>
  </w:style>
  <w:style w:type="paragraph" w:customStyle="1" w:styleId="-3">
    <w:name w:val="Таблица - Левая колонка"/>
    <w:basedOn w:val="-"/>
    <w:qFormat/>
    <w:rsid w:val="007D02A1"/>
    <w:rPr>
      <w:b/>
      <w:lang w:eastAsia="ru-RU"/>
    </w:rPr>
  </w:style>
  <w:style w:type="paragraph" w:styleId="aff1">
    <w:name w:val="Subtitle"/>
    <w:basedOn w:val="a"/>
    <w:next w:val="a"/>
    <w:link w:val="aff2"/>
    <w:uiPriority w:val="11"/>
    <w:qFormat/>
    <w:rsid w:val="00106369"/>
    <w:pPr>
      <w:suppressAutoHyphens/>
      <w:spacing w:before="0" w:after="600"/>
    </w:pPr>
    <w:rPr>
      <w:rFonts w:ascii="Cambria" w:hAnsi="Cambria"/>
      <w:i/>
      <w:iCs/>
      <w:spacing w:val="13"/>
      <w:sz w:val="24"/>
      <w:szCs w:val="24"/>
      <w:lang w:val="ru-RU" w:eastAsia="ru-RU" w:bidi="ar-SA"/>
    </w:rPr>
  </w:style>
  <w:style w:type="character" w:customStyle="1" w:styleId="aff2">
    <w:name w:val="Подзаголовок Знак"/>
    <w:basedOn w:val="a1"/>
    <w:link w:val="aff1"/>
    <w:uiPriority w:val="11"/>
    <w:rsid w:val="00106369"/>
    <w:rPr>
      <w:rFonts w:ascii="Cambria" w:hAnsi="Cambria"/>
      <w:i/>
      <w:iCs/>
      <w:spacing w:val="13"/>
      <w:sz w:val="24"/>
      <w:szCs w:val="24"/>
    </w:rPr>
  </w:style>
  <w:style w:type="character" w:styleId="aff3">
    <w:name w:val="Strong"/>
    <w:uiPriority w:val="22"/>
    <w:qFormat/>
    <w:rsid w:val="00106369"/>
    <w:rPr>
      <w:b/>
      <w:bCs/>
    </w:rPr>
  </w:style>
  <w:style w:type="character" w:styleId="aff4">
    <w:name w:val="Emphasis"/>
    <w:uiPriority w:val="20"/>
    <w:qFormat/>
    <w:rsid w:val="0010636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22">
    <w:name w:val="Quote"/>
    <w:basedOn w:val="a"/>
    <w:next w:val="a"/>
    <w:link w:val="23"/>
    <w:uiPriority w:val="29"/>
    <w:qFormat/>
    <w:rsid w:val="00106369"/>
    <w:pPr>
      <w:suppressAutoHyphens/>
      <w:spacing w:before="200" w:after="0"/>
      <w:ind w:left="360" w:right="360"/>
    </w:pPr>
    <w:rPr>
      <w:rFonts w:ascii="Calibri" w:hAnsi="Calibri"/>
      <w:i/>
      <w:iCs/>
      <w:sz w:val="20"/>
      <w:szCs w:val="20"/>
      <w:lang w:val="ru-RU" w:eastAsia="ru-RU" w:bidi="ar-SA"/>
    </w:rPr>
  </w:style>
  <w:style w:type="character" w:customStyle="1" w:styleId="23">
    <w:name w:val="Цитата 2 Знак"/>
    <w:basedOn w:val="a1"/>
    <w:link w:val="22"/>
    <w:uiPriority w:val="29"/>
    <w:rsid w:val="00106369"/>
    <w:rPr>
      <w:i/>
      <w:iCs/>
    </w:rPr>
  </w:style>
  <w:style w:type="character" w:styleId="aff5">
    <w:name w:val="Intense Emphasis"/>
    <w:uiPriority w:val="21"/>
    <w:qFormat/>
    <w:rsid w:val="00106369"/>
    <w:rPr>
      <w:b/>
      <w:bCs/>
    </w:rPr>
  </w:style>
  <w:style w:type="character" w:styleId="aff6">
    <w:name w:val="Book Title"/>
    <w:uiPriority w:val="33"/>
    <w:qFormat/>
    <w:rsid w:val="00106369"/>
    <w:rPr>
      <w:i/>
      <w:iCs/>
      <w:smallCaps/>
      <w:spacing w:val="5"/>
    </w:rPr>
  </w:style>
  <w:style w:type="paragraph" w:customStyle="1" w:styleId="aff7">
    <w:name w:val="Обычный (не первый абзац)"/>
    <w:basedOn w:val="a"/>
    <w:link w:val="aff8"/>
    <w:rsid w:val="00106369"/>
    <w:pPr>
      <w:suppressAutoHyphens/>
      <w:ind w:firstLine="284"/>
    </w:pPr>
    <w:rPr>
      <w:rFonts w:ascii="Calibri" w:hAnsi="Calibri"/>
      <w:lang w:val="ru-RU"/>
    </w:rPr>
  </w:style>
  <w:style w:type="character" w:customStyle="1" w:styleId="aff8">
    <w:name w:val="Обычный (не первый абзац) Знак"/>
    <w:basedOn w:val="a1"/>
    <w:link w:val="aff7"/>
    <w:rsid w:val="00106369"/>
    <w:rPr>
      <w:sz w:val="22"/>
      <w:szCs w:val="22"/>
      <w:lang w:eastAsia="en-US" w:bidi="en-US"/>
    </w:rPr>
  </w:style>
  <w:style w:type="table" w:styleId="-10">
    <w:name w:val="Light List Accent 1"/>
    <w:basedOn w:val="a2"/>
    <w:uiPriority w:val="61"/>
    <w:rsid w:val="00106369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aff9">
    <w:name w:val="Заголовок таблицы"/>
    <w:basedOn w:val="a"/>
    <w:rsid w:val="00C75975"/>
    <w:pPr>
      <w:suppressAutoHyphens/>
      <w:autoSpaceDE w:val="0"/>
      <w:autoSpaceDN w:val="0"/>
      <w:adjustRightInd w:val="0"/>
      <w:spacing w:before="0" w:after="100" w:afterAutospacing="1" w:line="240" w:lineRule="auto"/>
      <w:jc w:val="left"/>
    </w:pPr>
    <w:rPr>
      <w:rFonts w:eastAsia="Calibri" w:cs="Calibri"/>
      <w:b/>
      <w:bCs/>
      <w:color w:val="FFFFFF" w:themeColor="background1"/>
      <w:sz w:val="24"/>
      <w:szCs w:val="28"/>
      <w:lang w:val="ru-RU" w:eastAsia="ru-RU" w:bidi="ar-SA"/>
    </w:rPr>
  </w:style>
  <w:style w:type="paragraph" w:customStyle="1" w:styleId="affa">
    <w:name w:val="Название компании"/>
    <w:basedOn w:val="a"/>
    <w:rsid w:val="00C75975"/>
    <w:pPr>
      <w:suppressAutoHyphens/>
      <w:autoSpaceDE w:val="0"/>
      <w:autoSpaceDN w:val="0"/>
      <w:adjustRightInd w:val="0"/>
      <w:spacing w:line="240" w:lineRule="auto"/>
      <w:jc w:val="left"/>
    </w:pPr>
    <w:rPr>
      <w:rFonts w:eastAsia="Calibri" w:cs="Calibri"/>
      <w:b/>
      <w:szCs w:val="20"/>
      <w:lang w:val="ru-RU" w:eastAsia="ru-RU" w:bidi="ar-SA"/>
    </w:rPr>
  </w:style>
  <w:style w:type="paragraph" w:customStyle="1" w:styleId="-4">
    <w:name w:val="Таблица-ОснТекст"/>
    <w:basedOn w:val="a"/>
    <w:link w:val="-5"/>
    <w:rsid w:val="00153434"/>
    <w:pPr>
      <w:suppressAutoHyphens/>
      <w:spacing w:before="60" w:after="160" w:line="216" w:lineRule="auto"/>
      <w:jc w:val="left"/>
    </w:pPr>
    <w:rPr>
      <w:rFonts w:asciiTheme="minorHAnsi" w:eastAsiaTheme="minorEastAsia" w:hAnsiTheme="minorHAnsi" w:cs="Arial"/>
      <w:color w:val="000000"/>
      <w:sz w:val="18"/>
      <w:lang w:val="x-none" w:eastAsia="ru-RU" w:bidi="ar-SA"/>
    </w:rPr>
  </w:style>
  <w:style w:type="character" w:customStyle="1" w:styleId="-5">
    <w:name w:val="Таблица-ОснТекст Знак"/>
    <w:link w:val="-4"/>
    <w:rsid w:val="00153434"/>
    <w:rPr>
      <w:rFonts w:asciiTheme="minorHAnsi" w:eastAsiaTheme="minorEastAsia" w:hAnsiTheme="minorHAnsi" w:cs="Arial"/>
      <w:color w:val="000000"/>
      <w:sz w:val="18"/>
      <w:szCs w:val="22"/>
      <w:lang w:val="x-none"/>
    </w:rPr>
  </w:style>
  <w:style w:type="paragraph" w:customStyle="1" w:styleId="-6">
    <w:name w:val="Таблица-Заголовок"/>
    <w:basedOn w:val="-4"/>
    <w:rsid w:val="00153434"/>
    <w:pPr>
      <w:suppressAutoHyphens w:val="0"/>
      <w:spacing w:before="0" w:after="0"/>
    </w:pPr>
    <w:rPr>
      <w:b/>
      <w:caps/>
      <w:color w:val="00A8E7"/>
    </w:rPr>
  </w:style>
  <w:style w:type="paragraph" w:customStyle="1" w:styleId="-7">
    <w:name w:val="Таблица-ЛевКолонка"/>
    <w:basedOn w:val="-4"/>
    <w:rsid w:val="00153434"/>
    <w:rPr>
      <w:b/>
    </w:rPr>
  </w:style>
  <w:style w:type="table" w:customStyle="1" w:styleId="affb">
    <w:name w:val="Таблица Перфоманс Лаб"/>
    <w:basedOn w:val="affc"/>
    <w:uiPriority w:val="99"/>
    <w:rsid w:val="00153434"/>
    <w:pPr>
      <w:suppressAutoHyphens/>
      <w:spacing w:before="0" w:after="0"/>
    </w:pPr>
    <w:rPr>
      <w:rFonts w:asciiTheme="minorHAnsi" w:eastAsiaTheme="minorEastAsia" w:hAnsiTheme="minorHAnsi" w:cstheme="minorBidi"/>
      <w:sz w:val="18"/>
    </w:rPr>
    <w:tblPr>
      <w:tblInd w:w="0" w:type="dxa"/>
      <w:tblBorders>
        <w:bottom w:val="single" w:sz="4" w:space="0" w:color="767171" w:themeColor="background2" w:themeShade="80"/>
        <w:insideH w:val="single" w:sz="4" w:space="0" w:color="767171" w:themeColor="background2" w:themeShade="80"/>
      </w:tblBorders>
      <w:tblCellMar>
        <w:top w:w="85" w:type="dxa"/>
        <w:left w:w="0" w:type="dxa"/>
        <w:bottom w:w="0" w:type="dxa"/>
        <w:right w:w="198" w:type="dxa"/>
      </w:tblCellMar>
    </w:tblPr>
    <w:tblStylePr w:type="firstRow">
      <w:rPr>
        <w:rFonts w:ascii="PT Sans" w:hAnsi="PT Sans"/>
        <w:b w:val="0"/>
        <w:i w:val="0"/>
        <w:caps w:val="0"/>
        <w:smallCaps w:val="0"/>
        <w:color w:val="00B0F0"/>
        <w:sz w:val="18"/>
      </w:rPr>
      <w:tblPr/>
      <w:trPr>
        <w:cantSplit/>
        <w:tblHeader/>
      </w:trPr>
      <w:tcPr>
        <w:tcBorders>
          <w:bottom w:val="single" w:sz="18" w:space="0" w:color="767171" w:themeColor="background2" w:themeShade="80"/>
        </w:tcBorders>
        <w:tcMar>
          <w:top w:w="0" w:type="nil"/>
          <w:left w:w="0" w:type="nil"/>
          <w:bottom w:w="0" w:type="nil"/>
          <w:right w:w="170" w:type="dxa"/>
        </w:tcMar>
      </w:tcPr>
    </w:tblStylePr>
  </w:style>
  <w:style w:type="table" w:styleId="affc">
    <w:name w:val="Table Theme"/>
    <w:basedOn w:val="a2"/>
    <w:uiPriority w:val="99"/>
    <w:semiHidden/>
    <w:unhideWhenUsed/>
    <w:rsid w:val="00153434"/>
    <w:pPr>
      <w:spacing w:before="120" w:after="120" w:line="276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SON-">
    <w:name w:val="Ссылка на JSON-объект"/>
    <w:basedOn w:val="a1"/>
    <w:uiPriority w:val="1"/>
    <w:qFormat/>
    <w:rsid w:val="00186E3C"/>
    <w:rPr>
      <w:color w:val="0070C0"/>
      <w:u w:val="none"/>
      <w:bdr w:val="dotted" w:sz="4" w:space="0" w:color="00B0F0"/>
      <w:lang w:bidi="ar-SA"/>
    </w:rPr>
  </w:style>
  <w:style w:type="paragraph" w:styleId="a0">
    <w:name w:val="No Spacing"/>
    <w:uiPriority w:val="1"/>
    <w:qFormat/>
    <w:rsid w:val="005E3C9F"/>
    <w:pPr>
      <w:jc w:val="both"/>
    </w:pPr>
    <w:rPr>
      <w:rFonts w:ascii="PT Sans" w:hAnsi="PT Sans"/>
      <w:sz w:val="22"/>
      <w:szCs w:val="22"/>
      <w:lang w:val="en-US" w:eastAsia="en-US" w:bidi="en-US"/>
    </w:rPr>
  </w:style>
  <w:style w:type="character" w:customStyle="1" w:styleId="af6">
    <w:name w:val="Обычный текст Знак"/>
    <w:basedOn w:val="a1"/>
    <w:link w:val="af5"/>
    <w:rsid w:val="005E3C9F"/>
    <w:rPr>
      <w:rFonts w:ascii="PT Sans" w:hAnsi="PT Sans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456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20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8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4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5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23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8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8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header" Target="header7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ork\Performance%20Lab\&#1064;&#1072;&#1073;&#1083;&#1086;&#1085;&#1099;%20&#1076;&#1086;&#1082;&#1091;&#1084;&#1077;&#1085;&#1090;&#1086;&#1074;\&#1055;&#1091;&#1089;&#1090;&#1086;&#1081;%20&#1096;&#1072;&#1073;&#1083;&#1086;&#108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">
    <w:altName w:val="Corbel"/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A68"/>
    <w:rsid w:val="0022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B2D37B21114D0790BDB7C82F3BF192">
    <w:name w:val="99B2D37B21114D0790BDB7C82F3BF192"/>
    <w:rsid w:val="00224A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B9C2B6EAD53A40A56388BA0A9429A1" ma:contentTypeVersion="0" ma:contentTypeDescription="Создание документа." ma:contentTypeScope="" ma:versionID="e01dbf2e17648855ff385e61ea8622d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FDDC5-F288-4385-81E6-43EAB8F10F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F1B261-8FD0-47AA-9FA9-715206AC5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1DA694-8173-4C90-8764-E1D36E6304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23F202-592F-42D8-B8CC-02E4B9941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Пустой шаблон.dotx</Template>
  <TotalTime>2439</TotalTime>
  <Pages>18</Pages>
  <Words>1969</Words>
  <Characters>11225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Коммерческое предложение</vt:lpstr>
    </vt:vector>
  </TitlesOfParts>
  <Company>Lenovo</Company>
  <LinksUpToDate>false</LinksUpToDate>
  <CharactersWithSpaces>13168</CharactersWithSpaces>
  <SharedDoc>false</SharedDoc>
  <HLinks>
    <vt:vector size="312" baseType="variant">
      <vt:variant>
        <vt:i4>7536749</vt:i4>
      </vt:variant>
      <vt:variant>
        <vt:i4>363</vt:i4>
      </vt:variant>
      <vt:variant>
        <vt:i4>0</vt:i4>
      </vt:variant>
      <vt:variant>
        <vt:i4>5</vt:i4>
      </vt:variant>
      <vt:variant>
        <vt:lpwstr>http://performance-lab.ru/</vt:lpwstr>
      </vt:variant>
      <vt:variant>
        <vt:lpwstr/>
      </vt:variant>
      <vt:variant>
        <vt:i4>6225960</vt:i4>
      </vt:variant>
      <vt:variant>
        <vt:i4>303</vt:i4>
      </vt:variant>
      <vt:variant>
        <vt:i4>0</vt:i4>
      </vt:variant>
      <vt:variant>
        <vt:i4>5</vt:i4>
      </vt:variant>
      <vt:variant>
        <vt:lpwstr>http://ru.wikipedia.org/wiki/%D0%91%D0%B0%D0%B7%D0%B0_%D0%B4%D0%B0%D0%BD%D0%BD%D1%8B%D1%85</vt:lpwstr>
      </vt:variant>
      <vt:variant>
        <vt:lpwstr/>
      </vt:variant>
      <vt:variant>
        <vt:i4>1507378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_Toc381209037</vt:lpwstr>
      </vt:variant>
      <vt:variant>
        <vt:i4>1507378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_Toc381209036</vt:lpwstr>
      </vt:variant>
      <vt:variant>
        <vt:i4>1507378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_Toc381209035</vt:lpwstr>
      </vt:variant>
      <vt:variant>
        <vt:i4>1507378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_Toc381209034</vt:lpwstr>
      </vt:variant>
      <vt:variant>
        <vt:i4>1507378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_Toc381209033</vt:lpwstr>
      </vt:variant>
      <vt:variant>
        <vt:i4>1507378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_Toc381209032</vt:lpwstr>
      </vt:variant>
      <vt:variant>
        <vt:i4>1507378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_Toc381209031</vt:lpwstr>
      </vt:variant>
      <vt:variant>
        <vt:i4>1507378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_Toc381209030</vt:lpwstr>
      </vt:variant>
      <vt:variant>
        <vt:i4>1441842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_Toc381209029</vt:lpwstr>
      </vt:variant>
      <vt:variant>
        <vt:i4>1441842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_Toc381209028</vt:lpwstr>
      </vt:variant>
      <vt:variant>
        <vt:i4>1441842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_Toc381209027</vt:lpwstr>
      </vt:variant>
      <vt:variant>
        <vt:i4>1441842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_Toc381209026</vt:lpwstr>
      </vt:variant>
      <vt:variant>
        <vt:i4>1441842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_Toc381209025</vt:lpwstr>
      </vt:variant>
      <vt:variant>
        <vt:i4>1441842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_Toc381209024</vt:lpwstr>
      </vt:variant>
      <vt:variant>
        <vt:i4>1441842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_Toc381209023</vt:lpwstr>
      </vt:variant>
      <vt:variant>
        <vt:i4>1441842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_Toc381209022</vt:lpwstr>
      </vt:variant>
      <vt:variant>
        <vt:i4>1441842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_Toc381209021</vt:lpwstr>
      </vt:variant>
      <vt:variant>
        <vt:i4>1441842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_Toc381209020</vt:lpwstr>
      </vt:variant>
      <vt:variant>
        <vt:i4>1376306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_Toc381209019</vt:lpwstr>
      </vt:variant>
      <vt:variant>
        <vt:i4>1376306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_Toc381209018</vt:lpwstr>
      </vt:variant>
      <vt:variant>
        <vt:i4>1376306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_Toc381209017</vt:lpwstr>
      </vt:variant>
      <vt:variant>
        <vt:i4>1376306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_Toc381209016</vt:lpwstr>
      </vt:variant>
      <vt:variant>
        <vt:i4>1376306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_Toc381209015</vt:lpwstr>
      </vt:variant>
      <vt:variant>
        <vt:i4>1376306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_Toc381209014</vt:lpwstr>
      </vt:variant>
      <vt:variant>
        <vt:i4>1376306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_Toc381209013</vt:lpwstr>
      </vt:variant>
      <vt:variant>
        <vt:i4>1376306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_Toc381209012</vt:lpwstr>
      </vt:variant>
      <vt:variant>
        <vt:i4>1376306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_Toc381209011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_Toc381209010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_Toc381209009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_Toc381209008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_Toc381209007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_Toc381209006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_Toc381209005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_Toc381209004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_Toc381209003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_Toc381209002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_Toc381209001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_Toc381209000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_Toc381208999</vt:lpwstr>
      </vt:variant>
      <vt:variant>
        <vt:i4>1835067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_Toc381208998</vt:lpwstr>
      </vt:variant>
      <vt:variant>
        <vt:i4>1835067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_Toc381208997</vt:lpwstr>
      </vt:variant>
      <vt:variant>
        <vt:i4>1835067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_Toc381208996</vt:lpwstr>
      </vt:variant>
      <vt:variant>
        <vt:i4>1835067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_Toc381208995</vt:lpwstr>
      </vt:variant>
      <vt:variant>
        <vt:i4>1835067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_Toc381208994</vt:lpwstr>
      </vt:variant>
      <vt:variant>
        <vt:i4>1835067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_Toc381208993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_Toc381208992</vt:lpwstr>
      </vt:variant>
      <vt:variant>
        <vt:i4>1835067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_Toc381208991</vt:lpwstr>
      </vt:variant>
      <vt:variant>
        <vt:i4>7536749</vt:i4>
      </vt:variant>
      <vt:variant>
        <vt:i4>24</vt:i4>
      </vt:variant>
      <vt:variant>
        <vt:i4>0</vt:i4>
      </vt:variant>
      <vt:variant>
        <vt:i4>5</vt:i4>
      </vt:variant>
      <vt:variant>
        <vt:lpwstr>http://performance-lab.ru/</vt:lpwstr>
      </vt:variant>
      <vt:variant>
        <vt:lpwstr/>
      </vt:variant>
      <vt:variant>
        <vt:i4>7536749</vt:i4>
      </vt:variant>
      <vt:variant>
        <vt:i4>15</vt:i4>
      </vt:variant>
      <vt:variant>
        <vt:i4>0</vt:i4>
      </vt:variant>
      <vt:variant>
        <vt:i4>5</vt:i4>
      </vt:variant>
      <vt:variant>
        <vt:lpwstr>http://performance-lab.ru/</vt:lpwstr>
      </vt:variant>
      <vt:variant>
        <vt:lpwstr/>
      </vt:variant>
      <vt:variant>
        <vt:i4>7536749</vt:i4>
      </vt:variant>
      <vt:variant>
        <vt:i4>6</vt:i4>
      </vt:variant>
      <vt:variant>
        <vt:i4>0</vt:i4>
      </vt:variant>
      <vt:variant>
        <vt:i4>5</vt:i4>
      </vt:variant>
      <vt:variant>
        <vt:lpwstr>http://performance-lab.ru/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Коммерческое предложение</dc:title>
  <dc:subject>TWCMS: тестирование производительности</dc:subject>
  <dc:creator>Performance Lab</dc:creator>
  <cp:keywords>TWCMS</cp:keywords>
  <cp:lastModifiedBy>Amoqueso</cp:lastModifiedBy>
  <cp:revision>49</cp:revision>
  <cp:lastPrinted>2015-07-28T15:26:00Z</cp:lastPrinted>
  <dcterms:created xsi:type="dcterms:W3CDTF">2016-03-18T14:27:00Z</dcterms:created>
  <dcterms:modified xsi:type="dcterms:W3CDTF">2017-02-02T16:34:00Z</dcterms:modified>
</cp:coreProperties>
</file>